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9574FA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8EAFCA1356F64C0386562C289C24909F"/>
          </w:placeholder>
          <w:text/>
        </w:sdtPr>
        <w:sdtEndPr/>
        <w:sdtContent>
          <w:r w:rsidR="009574FA">
            <w:t>AT-ETX-2-100G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0F7BB789AAA54E8DBEA0714EF7CA5AE7"/>
          </w:placeholder>
          <w:date w:fullDate="2019-05-26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E45D43">
            <w:rPr>
              <w:rStyle w:val="Style1"/>
            </w:rPr>
            <w:t>26/05/2019</w:t>
          </w:r>
        </w:sdtContent>
      </w:sdt>
    </w:p>
    <w:p w:rsidR="00AF162A" w:rsidRDefault="00AF162A" w:rsidP="009574FA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E71FD8BDA30A4A25BA3E3C07F8CE1C35"/>
          </w:placeholder>
          <w:text/>
        </w:sdtPr>
        <w:sdtEndPr/>
        <w:sdtContent>
          <w:r w:rsidR="009574FA">
            <w:rPr>
              <w:rFonts w:hint="cs"/>
            </w:rPr>
            <w:t>ETX-2I-100G</w:t>
          </w:r>
        </w:sdtContent>
      </w:sdt>
    </w:p>
    <w:p w:rsidR="00AF162A" w:rsidRPr="0009357B" w:rsidRDefault="00AF162A" w:rsidP="002518CB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963765175"/>
          <w:placeholder>
            <w:docPart w:val="461A13642D204F4FA39ACA1019350B16"/>
          </w:placeholder>
          <w:date w:fullDate="2019-04-08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Arial"/>
            <w:b w:val="0"/>
            <w:bCs w:val="0"/>
            <w:sz w:val="32"/>
            <w:szCs w:val="24"/>
          </w:rPr>
        </w:sdtEndPr>
        <w:sdtContent>
          <w:r w:rsidR="002518CB">
            <w:rPr>
              <w:rStyle w:val="Style1"/>
            </w:rPr>
            <w:t>08/04/2019</w:t>
          </w:r>
        </w:sdtContent>
      </w:sdt>
    </w:p>
    <w:p w:rsidR="00AF162A" w:rsidRDefault="00AF162A" w:rsidP="000B1DDA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182315273"/>
          <w:placeholder>
            <w:docPart w:val="D9264D1E7ECB47C59D58C334D788F269"/>
          </w:placeholder>
          <w:date w:fullDate="2019-05-0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b w:val="0"/>
            <w:bCs w:val="0"/>
            <w:sz w:val="32"/>
          </w:rPr>
        </w:sdtEndPr>
        <w:sdtContent>
          <w:r w:rsidR="002518CB">
            <w:rPr>
              <w:rStyle w:val="Style1"/>
            </w:rPr>
            <w:t>01/05/2019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083CBC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Style w:val="Style1"/>
            <w:rFonts w:hint="cs"/>
            <w:rtl/>
          </w:rPr>
          <w:id w:val="-1257283187"/>
          <w:placeholder>
            <w:docPart w:val="C2273FEC0CC34D4DB8757FA50AFCF3AD"/>
          </w:placeholder>
          <w:date w:fullDate="2019-05-23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F22F1C">
            <w:rPr>
              <w:rStyle w:val="Style1"/>
            </w:rPr>
            <w:t>23/05/2019</w:t>
          </w:r>
        </w:sdtContent>
      </w:sdt>
    </w:p>
    <w:p w:rsidR="00AF162A" w:rsidRPr="00DE6A78" w:rsidRDefault="00AF162A" w:rsidP="00F22F1C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C9E118EC9BF145A3961794CE0B8A5288"/>
          </w:placeholder>
          <w:text/>
        </w:sdtPr>
        <w:sdtEndPr/>
        <w:sdtContent>
          <w:r w:rsidR="00F22F1C">
            <w:rPr>
              <w:rFonts w:hint="cs"/>
              <w:rtl/>
            </w:rPr>
            <w:t>רונן בר-אל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C42145">
        <w:trPr>
          <w:cantSplit/>
          <w:trHeight w:val="568"/>
        </w:trPr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77665192"/>
          </w:sdtPr>
          <w:sdtEndPr/>
          <w:sdtContent>
            <w:tc>
              <w:tcPr>
                <w:tcW w:w="1145" w:type="dxa"/>
              </w:tcPr>
              <w:p w:rsidR="00083CBC" w:rsidRDefault="005321C8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48B0AB8D52D14766B900C3EEA52CE0D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962760500"/>
            <w:placeholder>
              <w:docPart w:val="850DF629F43D42A6AA996A02960B0C5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865095710"/>
            <w:placeholder>
              <w:docPart w:val="F41FA4C899464EEDAC6A35BBBF9B5C6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6C2945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830331026"/>
            <w:placeholder>
              <w:docPart w:val="6F57115E29584A19A0176FFB1B601D59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6C2945" w:rsidP="006C2945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בדיקת מכשיר שלא מתעורר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763531632"/>
            <w:placeholder>
              <w:docPart w:val="DEF65010A05B4A82B7D4A9DB255597D3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6C2945" w:rsidP="006C2945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4.2.1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93029729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CA83DE45295747EE90A0E608827F675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471632965"/>
            <w:placeholder>
              <w:docPart w:val="50ADAB3CED9F4E49A4345B887170831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616833479"/>
            <w:placeholder>
              <w:docPart w:val="499729F8DD184728B2EFC315FA569C68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rtl/>
            </w:rPr>
            <w:id w:val="-1458333998"/>
            <w:placeholder>
              <w:docPart w:val="9FA5CCC8DB35465E94182956768AAC4E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6C2945" w:rsidP="00083CBC">
                <w:pPr>
                  <w:bidi/>
                  <w:rPr>
                    <w:sz w:val="32"/>
                    <w:szCs w:val="28"/>
                  </w:rPr>
                </w:pPr>
                <w:r w:rsidRPr="006C2945">
                  <w:rPr>
                    <w:rtl/>
                  </w:rPr>
                  <w:t>מבדק טוען מכשיר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308055060"/>
            <w:placeholder>
              <w:docPart w:val="5AE8215A08464B2BA24BDB46D76EFC3E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6C2945" w:rsidP="006C2945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573159186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50407A212A7D43899E6261B2DE6B7D7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300494478"/>
            <w:placeholder>
              <w:docPart w:val="39476D4153D846948EF637D643E5E3C3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917712047"/>
            <w:placeholder>
              <w:docPart w:val="B3E593E993FB4E5DB74CA737CC6F23F1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rtl/>
            </w:rPr>
            <w:id w:val="980198180"/>
            <w:placeholder>
              <w:docPart w:val="39DCBF12489347709B431B0AB9D45B8E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6C2945" w:rsidP="00083CBC">
                <w:pPr>
                  <w:bidi/>
                  <w:rPr>
                    <w:sz w:val="32"/>
                    <w:szCs w:val="28"/>
                  </w:rPr>
                </w:pPr>
                <w:r w:rsidRPr="006C2945">
                  <w:rPr>
                    <w:rtl/>
                  </w:rPr>
                  <w:t>מבדק טוען מכשיר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06976620"/>
            <w:placeholder>
              <w:docPart w:val="6B560969B2AD44FB8BCEC4FC8FEC6436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6C2945" w:rsidP="006C2945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4.2.3</w:t>
                </w:r>
              </w:p>
            </w:tc>
          </w:sdtContent>
        </w:sdt>
      </w:tr>
      <w:tr w:rsidR="00AF5365" w:rsidTr="00CC20D2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417482497"/>
          </w:sdtPr>
          <w:sdtEndPr/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232824084"/>
            <w:placeholder>
              <w:docPart w:val="877DA26218C6438FADE91E12C232AF8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865708115"/>
            <w:placeholder>
              <w:docPart w:val="0E8E9996631B47FB8735455EDE709FD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056280748"/>
            <w:placeholder>
              <w:docPart w:val="F5BEB4F778A348A487D450B9B875E72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rtl/>
            </w:rPr>
            <w:id w:val="2022112578"/>
            <w:placeholder>
              <w:docPart w:val="321E786C52C0470FBC4024B3FCA1F123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6C294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מבדק טוען </w:t>
                </w:r>
                <w:r>
                  <w:rPr>
                    <w:rFonts w:hint="cs"/>
                  </w:rPr>
                  <w:t>R</w:t>
                </w:r>
                <w:r>
                  <w:t>eflex</w:t>
                </w:r>
                <w:r w:rsidRPr="006C2945">
                  <w:rPr>
                    <w:rtl/>
                  </w:rPr>
                  <w:t xml:space="preserve">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203056119"/>
            <w:placeholder>
              <w:docPart w:val="1A12A3CD89D6458F94ED6BEF461FCFCF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6C2945" w:rsidP="006C2945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4.2.4</w:t>
                </w:r>
              </w:p>
            </w:tc>
          </w:sdtContent>
        </w:sdt>
      </w:tr>
      <w:tr w:rsidR="00AF5365" w:rsidTr="00CC20D2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268227896"/>
          </w:sdtPr>
          <w:sdtEndPr/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13789737"/>
            <w:placeholder>
              <w:docPart w:val="E793C6AE9F4543638958DD597BF450F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458309227"/>
            <w:placeholder>
              <w:docPart w:val="50DB8567A5C74B9B86DBC38925150CF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694072232"/>
            <w:placeholder>
              <w:docPart w:val="956FC3CFA05948BD995A566FC5B251D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rtl/>
            </w:rPr>
            <w:id w:val="658036147"/>
            <w:placeholder>
              <w:docPart w:val="1693532685394D0F91CAB05F614B3DC0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6C2945" w:rsidP="00CC20D2">
                <w:pPr>
                  <w:bidi/>
                  <w:rPr>
                    <w:sz w:val="32"/>
                    <w:szCs w:val="28"/>
                  </w:rPr>
                </w:pPr>
                <w:r w:rsidRPr="006C2945">
                  <w:rPr>
                    <w:rtl/>
                  </w:rPr>
                  <w:t>מבדק טוען מכשיר כנדרש</w:t>
                </w:r>
                <w:r>
                  <w:rPr>
                    <w:rFonts w:hint="cs"/>
                  </w:rPr>
                  <w:t xml:space="preserve"> </w:t>
                </w:r>
                <w:r>
                  <w:rPr>
                    <w:rFonts w:hint="cs"/>
                    <w:rtl/>
                  </w:rPr>
                  <w:t>ומבקש מהמשתמש לוודא לד דולק בירוק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691367947"/>
            <w:placeholder>
              <w:docPart w:val="F41D458D81184738A00A6EF027DB94FC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6C2945" w:rsidP="006C2945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4.2.5</w:t>
                </w:r>
              </w:p>
            </w:tc>
          </w:sdtContent>
        </w:sdt>
      </w:tr>
      <w:tr w:rsidR="00AF5365" w:rsidTr="00CC20D2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370064972"/>
          </w:sdtPr>
          <w:sdtEndPr/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674485634"/>
            <w:placeholder>
              <w:docPart w:val="EEFC92EBD52E4E3F8D613F5CF35D75F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443586959"/>
            <w:placeholder>
              <w:docPart w:val="EF582B3455D24C14B25DD9642EB9B0A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44882983"/>
            <w:placeholder>
              <w:docPart w:val="26ADEFE4EE1E4A228EF50059048FA91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rtl/>
            </w:rPr>
            <w:id w:val="437413950"/>
            <w:placeholder>
              <w:docPart w:val="6717198FA2F640138D1334A1EA325892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6C2945" w:rsidP="00CC20D2">
                <w:pPr>
                  <w:bidi/>
                  <w:rPr>
                    <w:sz w:val="32"/>
                    <w:szCs w:val="28"/>
                  </w:rPr>
                </w:pPr>
                <w:r w:rsidRPr="006C2945">
                  <w:rPr>
                    <w:rtl/>
                  </w:rPr>
                  <w:t>מבדק טוען מכשיר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874568231"/>
            <w:placeholder>
              <w:docPart w:val="8E47E719A49C4BCB89C5FC4E201A4B78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6C2945" w:rsidP="006C2945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4.2.6</w:t>
                </w:r>
              </w:p>
            </w:tc>
          </w:sdtContent>
        </w:sdt>
      </w:tr>
      <w:tr w:rsidR="00AF5365" w:rsidTr="00CC20D2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551612777"/>
          </w:sdtPr>
          <w:sdtEndPr/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8072484"/>
            <w:placeholder>
              <w:docPart w:val="7201C8B49EED48338FBD31118C33A84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708519036"/>
            <w:placeholder>
              <w:docPart w:val="49E5BA8E5B1D4C809A2341339D7B615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967039748"/>
            <w:placeholder>
              <w:docPart w:val="65CAA1BE743C4E4B9794AED99B80C96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6C294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159454345"/>
            <w:placeholder>
              <w:docPart w:val="0B721F5773EF406D8546FCD1F4A97F35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6C2945" w:rsidP="006C2945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נבדק מכשיר משבש </w:t>
                </w:r>
                <w:r>
                  <w:rPr>
                    <w:rFonts w:hint="cs"/>
                  </w:rPr>
                  <w:t>DATA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814453486"/>
            <w:placeholder>
              <w:docPart w:val="56087A53E92F42849670BD1295642334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6C2945" w:rsidP="006C2945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4.2.7</w:t>
                </w:r>
              </w:p>
            </w:tc>
          </w:sdtContent>
        </w:sdt>
      </w:tr>
      <w:tr w:rsidR="00AF5365" w:rsidTr="00CC20D2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74375042"/>
          </w:sdtPr>
          <w:sdtEndPr/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3659952"/>
            <w:placeholder>
              <w:docPart w:val="89A7274575FC421DA1B13FEBDBABDC7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057588132"/>
            <w:placeholder>
              <w:docPart w:val="9AA6B5CB70CC4B4696B31EC0178F096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973827003"/>
            <w:placeholder>
              <w:docPart w:val="61C04128AEDC4500BD77C4A7EB61393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AF5365" w:rsidRDefault="00AF5365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381298426"/>
            <w:placeholder>
              <w:docPart w:val="94224D6B41944E9DB55E2D21040897A4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A907E3" w:rsidP="00A907E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בדיקת מתח ידנית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619606704"/>
            <w:placeholder>
              <w:docPart w:val="34225E521BF04C8089E6BA484022E207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A907E3" w:rsidP="00A907E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7.1</w:t>
                </w:r>
              </w:p>
            </w:tc>
          </w:sdtContent>
        </w:sdt>
      </w:tr>
      <w:tr w:rsidR="00AF5365" w:rsidTr="00CC20D2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997691151"/>
          </w:sdtPr>
          <w:sdtEndPr/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732385715"/>
            <w:placeholder>
              <w:docPart w:val="46DFC53A745247E294E7DA1D8E9190A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168093853"/>
            <w:placeholder>
              <w:docPart w:val="2706E017A9FA4AA0B03B13A2B72F8F4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756493539"/>
            <w:placeholder>
              <w:docPart w:val="DAD2813BF90B426DA553DC5FA10EB31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A907E3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542163696"/>
            <w:placeholder>
              <w:docPart w:val="3AF15E5969D24F9D85A78926AFBBD493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A907E3" w:rsidP="00CC20D2">
                <w:pPr>
                  <w:bidi/>
                  <w:rPr>
                    <w:sz w:val="32"/>
                    <w:szCs w:val="28"/>
                  </w:rPr>
                </w:pPr>
                <w:r w:rsidRPr="00A907E3">
                  <w:rPr>
                    <w:rtl/>
                  </w:rPr>
                  <w:t xml:space="preserve">הוצא </w:t>
                </w:r>
                <w:r w:rsidRPr="00A907E3">
                  <w:t>SFP</w:t>
                </w:r>
                <w:r w:rsidRPr="00A907E3">
                  <w:rPr>
                    <w:rtl/>
                  </w:rPr>
                  <w:t xml:space="preserve"> מהמכשיר</w:t>
                </w:r>
                <w:r>
                  <w:rPr>
                    <w:rFonts w:hint="cs"/>
                    <w:rtl/>
                  </w:rPr>
                  <w:t xml:space="preserve"> לבדיקת </w:t>
                </w:r>
                <w:r>
                  <w:rPr>
                    <w:rFonts w:hint="cs"/>
                  </w:rPr>
                  <w:t xml:space="preserve">SFP IN </w:t>
                </w:r>
                <w:r>
                  <w:rPr>
                    <w:rtl/>
                  </w:rPr>
                  <w:t xml:space="preserve"> </w:t>
                </w:r>
                <w:r w:rsidRPr="00A907E3">
                  <w:rPr>
                    <w:rtl/>
                  </w:rPr>
                  <w:t xml:space="preserve">הוכנס </w:t>
                </w:r>
                <w:r w:rsidRPr="00A907E3">
                  <w:t>SFP</w:t>
                </w:r>
                <w:r w:rsidRPr="00A907E3">
                  <w:rPr>
                    <w:rtl/>
                  </w:rPr>
                  <w:t xml:space="preserve"> </w:t>
                </w:r>
                <w:r>
                  <w:rPr>
                    <w:rFonts w:hint="cs"/>
                    <w:rtl/>
                  </w:rPr>
                  <w:t xml:space="preserve">לא מוכר </w:t>
                </w:r>
                <w:r>
                  <w:rPr>
                    <w:rtl/>
                  </w:rPr>
                  <w:t xml:space="preserve">למכשיר </w:t>
                </w:r>
                <w:r w:rsidRPr="00A907E3">
                  <w:rPr>
                    <w:rtl/>
                  </w:rPr>
                  <w:t xml:space="preserve"> </w:t>
                </w:r>
                <w:r>
                  <w:rPr>
                    <w:rFonts w:hint="cs"/>
                    <w:rtl/>
                  </w:rPr>
                  <w:t xml:space="preserve">לבדיקת זיהוי יצרן </w:t>
                </w:r>
                <w:r>
                  <w:rPr>
                    <w:rFonts w:hint="cs"/>
                  </w:rPr>
                  <w:t>SFP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971645243"/>
            <w:placeholder>
              <w:docPart w:val="49BC2E61C7F64D88ADC5E33BC2EB605B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A907E3" w:rsidP="00A907E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7.2</w:t>
                </w:r>
              </w:p>
            </w:tc>
          </w:sdtContent>
        </w:sdt>
      </w:tr>
      <w:tr w:rsidR="00AF5365" w:rsidTr="00CC20D2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573163852"/>
          </w:sdtPr>
          <w:sdtEndPr/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832530294"/>
            <w:placeholder>
              <w:docPart w:val="EB383FA9DA0D408E8CDB2B91A7AF9DA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124273968"/>
            <w:placeholder>
              <w:docPart w:val="4392532A660F4BF7828567F2307D0DC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406150834"/>
            <w:placeholder>
              <w:docPart w:val="FA615988D99B4F6A90225EBDB254C56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A907E3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820251006"/>
            <w:placeholder>
              <w:docPart w:val="419E5BEF21A0425AB3A46AF7E1611D4A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983700" w:rsidP="00A907E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קוצרו רגליים ב  </w:t>
                </w:r>
                <w:r>
                  <w:rPr>
                    <w:rFonts w:hint="cs"/>
                  </w:rPr>
                  <w:t>FAN FILTER</w:t>
                </w:r>
                <w:r>
                  <w:rPr>
                    <w:rFonts w:hint="cs"/>
                    <w:rtl/>
                  </w:rPr>
                  <w:t xml:space="preserve"> לאדמה , דבר שגרם למאוורר לא להסתובב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924030082"/>
            <w:placeholder>
              <w:docPart w:val="9D3682735B54459CB24FB7449945D0EA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A907E3" w:rsidP="00A907E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7.3</w:t>
                </w:r>
              </w:p>
            </w:tc>
          </w:sdtContent>
        </w:sdt>
      </w:tr>
      <w:tr w:rsidR="00AF5365" w:rsidTr="00CC20D2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65732836"/>
          </w:sdtPr>
          <w:sdtEndPr/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84866969"/>
            <w:placeholder>
              <w:docPart w:val="1276F394ACDE4E0D8563299D317541B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542989854"/>
            <w:placeholder>
              <w:docPart w:val="057B2A51050549ABBD4A86B1DC8B42C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86337075"/>
            <w:placeholder>
              <w:docPart w:val="AA981EF254574AFDBAB9704FFC1C586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983700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206706852"/>
            <w:placeholder>
              <w:docPart w:val="A23D240CD6FF45F6AEB474DF37AAC01B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983700" w:rsidP="0098370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הורכב ספק עם מאוורר תקול דבר שגורם לשדות לא להיות 0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13532570"/>
            <w:placeholder>
              <w:docPart w:val="31FEED93F4AF4DBABAADFC845A7C6D24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983700" w:rsidP="0098370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7.4</w:t>
                </w:r>
              </w:p>
            </w:tc>
          </w:sdtContent>
        </w:sdt>
      </w:tr>
      <w:tr w:rsidR="00AF5365" w:rsidTr="00CC20D2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017882755"/>
          </w:sdtPr>
          <w:sdtEndPr/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79170430"/>
            <w:placeholder>
              <w:docPart w:val="9AE3F9ED8E2A4A38BF3A51250B9FD9C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935248854"/>
            <w:placeholder>
              <w:docPart w:val="6DAF89B03D134FE6B12EE224551142B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023053992"/>
            <w:placeholder>
              <w:docPart w:val="A96988368B1C4820AD0E6B9E6DB6BC3D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AF5365" w:rsidRDefault="00E01253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433747367"/>
            <w:placeholder>
              <w:docPart w:val="95FA88271CCB4D38B93938D177CF783A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E01253" w:rsidP="00E0125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כובה ספק כשהיה צריך להיות דולק. הורכב ספק שמזדהה </w:t>
                </w:r>
                <w:r>
                  <w:rPr>
                    <w:rFonts w:hint="cs"/>
                  </w:rPr>
                  <w:t>NOT EXIST</w:t>
                </w:r>
                <w:r>
                  <w:rPr>
                    <w:rFonts w:hint="cs"/>
                    <w:rtl/>
                  </w:rPr>
                  <w:t xml:space="preserve"> כשהוא כבוי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48955841"/>
            <w:placeholder>
              <w:docPart w:val="CE3643E894904F83A86B33A9577C10D6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6E377A" w:rsidP="006E377A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7.5</w:t>
                </w:r>
              </w:p>
            </w:tc>
          </w:sdtContent>
        </w:sdt>
      </w:tr>
      <w:tr w:rsidR="00AF5365" w:rsidTr="00CC20D2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950367402"/>
          </w:sdtPr>
          <w:sdtEndPr/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801459"/>
            <w:placeholder>
              <w:docPart w:val="BED7F737FC654AC78B3871F433C4B8D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220127681"/>
            <w:placeholder>
              <w:docPart w:val="0402CF67F86446F59D4BC43D7F622D9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512835357"/>
            <w:placeholder>
              <w:docPart w:val="A225E4A9D3D345D69B3FF703CA85CC8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CD060E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681964935"/>
            <w:placeholder>
              <w:docPart w:val="F618350E82164C6E9D0F24EF202F9824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CD060E" w:rsidP="00CD060E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הורכב מכשיר עם עית </w:t>
                </w:r>
                <w:r>
                  <w:rPr>
                    <w:rFonts w:hint="cs"/>
                  </w:rPr>
                  <w:t>DYING GASP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269590460"/>
            <w:placeholder>
              <w:docPart w:val="70FFE27DC53748BF9ACC02DC23AB6D1A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E01253" w:rsidP="00E0125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7.6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784336188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C95975B3BD1A459B980B7B7C184060D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650897300"/>
            <w:placeholder>
              <w:docPart w:val="CA9AB5FD4BB94063B20456731351C47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70219907"/>
            <w:placeholder>
              <w:docPart w:val="DF4EBEFF2EE948A9933BBB8594B0F404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CD060E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148242231"/>
            <w:placeholder>
              <w:docPart w:val="540842CA9EE848338EBB5340DEA80CB7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CD060E" w:rsidP="00083CBC">
                <w:pPr>
                  <w:bidi/>
                  <w:rPr>
                    <w:sz w:val="32"/>
                    <w:szCs w:val="28"/>
                  </w:rPr>
                </w:pPr>
                <w:r w:rsidRPr="00CD060E">
                  <w:rPr>
                    <w:rtl/>
                  </w:rPr>
                  <w:t xml:space="preserve">נבדק מכשיר משבש </w:t>
                </w:r>
                <w:r w:rsidRPr="00CD060E">
                  <w:t>DATA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71828321"/>
            <w:placeholder>
              <w:docPart w:val="1E9E0225A3B04D068A13920D896D2F73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CD060E" w:rsidP="00CD060E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7.7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794630569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057D3E4169E2474C8F2A0852304165F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611854892"/>
            <w:placeholder>
              <w:docPart w:val="6983DB1E4ED543AD905A1F57D162425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69356735"/>
            <w:placeholder>
              <w:docPart w:val="289C8EABBF1741719F6DB4321746CBB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CD060E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052388994"/>
            <w:placeholder>
              <w:docPart w:val="4B8BC10ED55F49348CD1D21019077191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CD060E" w:rsidP="00083CBC">
                <w:pPr>
                  <w:bidi/>
                  <w:rPr>
                    <w:sz w:val="32"/>
                    <w:szCs w:val="28"/>
                  </w:rPr>
                </w:pPr>
                <w:r w:rsidRPr="00CD060E">
                  <w:rPr>
                    <w:rtl/>
                  </w:rPr>
                  <w:t xml:space="preserve">נבדק מכשיר משבש </w:t>
                </w:r>
                <w:r w:rsidRPr="00CD060E">
                  <w:t>DATA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163362280"/>
            <w:placeholder>
              <w:docPart w:val="18AB24C837DC41E1B69D4F275E48B838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CD060E" w:rsidP="00CD060E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7.8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354074643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C3F5BAFC87BE41DEBA1719096EE804F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86066520"/>
            <w:placeholder>
              <w:docPart w:val="01E8847CB3924205B49DA4EC0B98922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85342174"/>
            <w:placeholder>
              <w:docPart w:val="EABF2A192EF84789B81F925231730622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CD060E" w:rsidP="00083CBC">
                <w:pPr>
                  <w:bidi/>
                  <w:rPr>
                    <w:sz w:val="32"/>
                    <w:szCs w:val="28"/>
                  </w:rPr>
                </w:pPr>
                <w:r w:rsidRPr="00CD060E"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 w:rsidRPr="00CD060E">
                  <w:rPr>
                    <w:rStyle w:val="PlaceholderText"/>
                  </w:rPr>
                  <w:t xml:space="preserve">                         </w:t>
                </w:r>
                <w:r w:rsidRPr="00CD060E"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 w:rsidRPr="00CD060E"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212114590"/>
            <w:placeholder>
              <w:docPart w:val="5AC9F6E527B24247B48A63D0789271AC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CD060E" w:rsidP="00CD060E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מבדק מבקש לבדוק לדים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599948648"/>
            <w:placeholder>
              <w:docPart w:val="182019B5F2994250BE7AA2733BF88261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CD060E" w:rsidP="00CD060E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7.9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919139419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8E0CBA3F97D6401AA41120D8DDEFED9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214739130"/>
            <w:placeholder>
              <w:docPart w:val="4B4B3A155E1E4A39ADA87AD811F6428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880513835"/>
            <w:placeholder>
              <w:docPart w:val="C45C9B40884B430EA3BF4B9FE1DBE6C8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rtl/>
            </w:rPr>
            <w:id w:val="-2089692539"/>
            <w:placeholder>
              <w:docPart w:val="DD79B875BC9A4DC0800664B8F823093E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CD060E" w:rsidP="00083CBC">
                <w:pPr>
                  <w:bidi/>
                  <w:rPr>
                    <w:sz w:val="32"/>
                    <w:szCs w:val="28"/>
                  </w:rPr>
                </w:pPr>
                <w:r w:rsidRPr="00CD060E">
                  <w:rPr>
                    <w:rtl/>
                  </w:rPr>
                  <w:t xml:space="preserve">מבדק מקשר </w:t>
                </w:r>
                <w:r w:rsidRPr="00CD060E">
                  <w:t>MAC</w:t>
                </w:r>
                <w:r w:rsidRPr="00CD060E">
                  <w:rPr>
                    <w:rtl/>
                  </w:rPr>
                  <w:t xml:space="preserve">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638174755"/>
            <w:placeholder>
              <w:docPart w:val="41A1910110874C78BB60DF3679CEC03A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CD060E" w:rsidP="00CD060E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7.10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004557321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5CC0C68F70964195981973B4F7DD567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451979273"/>
            <w:placeholder>
              <w:docPart w:val="BFE0A91421964551AA1C633125FA6EA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716504614"/>
            <w:placeholder>
              <w:docPart w:val="4E094A286C00438BB2FEE1DC0FC071B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174376779"/>
            <w:placeholder>
              <w:docPart w:val="3B25106AB21F47A58772642A44407D59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449581539"/>
            <w:placeholder>
              <w:docPart w:val="7D3EF9D412BC47A5937206F6F06EC437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905560268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70DEB79D599C43BF8A7EFC9E014197D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661083265"/>
            <w:placeholder>
              <w:docPart w:val="BDBB70CB06D54B74B5791A5E5EBEC36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844769464"/>
            <w:placeholder>
              <w:docPart w:val="490497936AC84B07BB4F49D28709757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92040154"/>
            <w:placeholder>
              <w:docPart w:val="2BA1FAADB4494032B936BE94538C777B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11409949"/>
            <w:placeholder>
              <w:docPart w:val="68B5AED73C4040359DBEE7CAC7A0187C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070843722"/>
          </w:sdtPr>
          <w:sdtEndPr/>
          <w:sdtContent>
            <w:tc>
              <w:tcPr>
                <w:tcW w:w="1145" w:type="dxa"/>
              </w:tcPr>
              <w:p w:rsidR="00083CBC" w:rsidRDefault="00C822F4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F2274C2130E741E182F27B91DA45492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90248552"/>
            <w:placeholder>
              <w:docPart w:val="D68BE3899A9D4868A7E225136E1B871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168836396"/>
            <w:placeholder>
              <w:docPart w:val="C2CC6CD7674F40298B9A9B08B9D234B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2034687172"/>
            <w:placeholder>
              <w:docPart w:val="C31EEC1C068449F380F314191D7983AB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209032955"/>
            <w:placeholder>
              <w:docPart w:val="1475930E7E374DEB8BABD70C6A6BC8E2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46662886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D27BB578C71B4A09B09589579ABB702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46787379"/>
            <w:placeholder>
              <w:docPart w:val="516CFBB5919447EEA0400D915DF536A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715785838"/>
            <w:placeholder>
              <w:docPart w:val="77F9E56661464C17A69B7AC2570E3F8B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32135552"/>
            <w:placeholder>
              <w:docPart w:val="A732B49EE7394A8CAED91913A6CD7204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118212197"/>
            <w:placeholder>
              <w:docPart w:val="728C03534BBB4860879812F1EB38DF83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929393445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20A31954E4A740DD9D6A7BCBF3E3BEB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069239186"/>
            <w:placeholder>
              <w:docPart w:val="4CAD1C55F94448BA98E97B7DFB5E978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097241516"/>
            <w:placeholder>
              <w:docPart w:val="AB7AC8C357BA4BE8969C9D64C429F96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971977859"/>
            <w:placeholder>
              <w:docPart w:val="54120937EEDC46B5A67853787F4BF9C7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59824693"/>
            <w:placeholder>
              <w:docPart w:val="2F87A9E5AA2043E7B037F3FC53DC4D36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379974382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1A3FDAD73E6C4CBFADA97581BD0F729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939130998"/>
            <w:placeholder>
              <w:docPart w:val="A18FCEF9B226474AA74895614E73D33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371109455"/>
            <w:placeholder>
              <w:docPart w:val="6AB84A735D70459A850D43D608026CC3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979684387"/>
            <w:placeholder>
              <w:docPart w:val="AD2C013309664FC6BF9E1A4D1277AFD2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01340472"/>
            <w:placeholder>
              <w:docPart w:val="89AC8E1C6F734B9F967533CFD965E398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818639709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33156371"/>
            <w:placeholder>
              <w:docPart w:val="304B1A2B47994F3F9CDFECC46099259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063834655"/>
            <w:placeholder>
              <w:docPart w:val="1537C76B58144855A6E1394CC59DC9E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792131"/>
            <w:placeholder>
              <w:docPart w:val="490C5479B5984B46B30779109A5F083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20981646"/>
            <w:placeholder>
              <w:docPart w:val="69D5749DF2464900A32F782248A3E60A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416831153"/>
            <w:placeholder>
              <w:docPart w:val="8A5551471EFF48BBB31F6941CDF1691E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511374691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24292591"/>
            <w:placeholder>
              <w:docPart w:val="CB6045F46B52482A9F09D1913F2803D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463036644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24221509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103943212"/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48936278"/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787164395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03230724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396131794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39481327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944292784"/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158692503"/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966744296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68716329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560758141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969803419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54049349"/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431617466"/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958024260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8386525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276440631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45476660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803198719"/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882043962"/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83021694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082802457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592005638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937495782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630599000"/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93974020"/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454709892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57059043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151126787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720703987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771046335"/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005045838"/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325174742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796479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137369139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68691887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93345622"/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545975248"/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:rsidR="000819A4" w:rsidRDefault="000819A4">
      <w:pPr>
        <w:rPr>
          <w:sz w:val="28"/>
          <w:szCs w:val="28"/>
        </w:rPr>
      </w:pPr>
    </w:p>
    <w:p w:rsidR="000819A4" w:rsidRDefault="000819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8F04C3">
        <w:trPr>
          <w:cantSplit/>
          <w:trHeight w:val="567"/>
        </w:trPr>
        <w:sdt>
          <w:sdtPr>
            <w:rPr>
              <w:rtl/>
            </w:rPr>
            <w:id w:val="1379744818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1255432717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527608428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721446855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1909718689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435497737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450085307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>
      <w:pPr>
        <w:rPr>
          <w:sz w:val="28"/>
          <w:szCs w:val="28"/>
          <w:rtl/>
        </w:rPr>
      </w:pPr>
    </w:p>
    <w:p w:rsidR="00AF162A" w:rsidRDefault="00AF162A">
      <w:pPr>
        <w:rPr>
          <w:sz w:val="28"/>
          <w:szCs w:val="28"/>
          <w:rtl/>
        </w:rPr>
      </w:pPr>
    </w:p>
    <w:p w:rsidR="00AF162A" w:rsidRDefault="00AF162A" w:rsidP="00E15B5C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showingPlcHdr/>
          <w:text/>
        </w:sdtPr>
        <w:sdtEndPr/>
        <w:sdtContent>
          <w:r w:rsidR="00E15B5C">
            <w:rPr>
              <w:rFonts w:hint="cs"/>
              <w:sz w:val="28"/>
              <w:szCs w:val="28"/>
              <w:rtl/>
            </w:rPr>
            <w:t xml:space="preserve">                                 </w:t>
          </w:r>
        </w:sdtContent>
      </w:sdt>
    </w:p>
    <w:p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FB4C57" w:rsidRDefault="00FB4C57" w:rsidP="00FB4C57">
      <w:pPr>
        <w:bidi/>
        <w:rPr>
          <w:sz w:val="28"/>
          <w:szCs w:val="28"/>
          <w:rtl/>
        </w:rPr>
      </w:pPr>
    </w:p>
    <w:p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FD0781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comboBox>
            <w:listItem w:displayText="איליה גינזבורג" w:value="איליה גינזבורג"/>
            <w:listItem w:displayText="איתן סופרי" w:value="איתן סופרי"/>
            <w:listItem w:displayText="אלכס פליישר" w:value="אלכס פליישר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FD0781">
            <w:rPr>
              <w:rStyle w:val="Style1"/>
              <w:rFonts w:hint="cs"/>
              <w:rtl/>
            </w:rPr>
            <w:t>איליה גינזבורג</w:t>
          </w:r>
        </w:sdtContent>
      </w:sdt>
    </w:p>
    <w:p w:rsidR="00AF162A" w:rsidRDefault="00AF162A" w:rsidP="00083CBC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date w:fullDate="2019-05-26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FD0781">
            <w:rPr>
              <w:rStyle w:val="Style1"/>
            </w:rPr>
            <w:t>26/05/2019</w:t>
          </w:r>
        </w:sdtContent>
      </w:sdt>
    </w:p>
    <w:sectPr w:rsidR="00AF162A" w:rsidSect="00BF1DAE">
      <w:headerReference w:type="default" r:id="rId7"/>
      <w:footerReference w:type="default" r:id="rId8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277" w:rsidRDefault="00C77277" w:rsidP="00AF162A">
      <w:r>
        <w:separator/>
      </w:r>
    </w:p>
  </w:endnote>
  <w:endnote w:type="continuationSeparator" w:id="0">
    <w:p w:rsidR="00C77277" w:rsidRDefault="00C77277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AF162A">
    <w:pPr>
      <w:pStyle w:val="Footer"/>
    </w:pPr>
    <w:r>
      <w:tab/>
      <w:t xml:space="preserve">- </w:t>
    </w:r>
    <w:r w:rsidR="00EC260B">
      <w:fldChar w:fldCharType="begin"/>
    </w:r>
    <w:r>
      <w:instrText xml:space="preserve"> PAGE </w:instrText>
    </w:r>
    <w:r w:rsidR="00EC260B">
      <w:fldChar w:fldCharType="separate"/>
    </w:r>
    <w:r w:rsidR="002518CB">
      <w:rPr>
        <w:noProof/>
      </w:rPr>
      <w:t>5</w:t>
    </w:r>
    <w:r w:rsidR="00EC260B"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277" w:rsidRDefault="00C77277" w:rsidP="00AF162A">
      <w:r>
        <w:separator/>
      </w:r>
    </w:p>
  </w:footnote>
  <w:footnote w:type="continuationSeparator" w:id="0">
    <w:p w:rsidR="00C77277" w:rsidRDefault="00C77277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EC260B">
    <w:pPr>
      <w:pStyle w:val="Header"/>
    </w:pPr>
    <w:r>
      <w:fldChar w:fldCharType="begin"/>
    </w:r>
    <w:r w:rsidR="00396E2A">
      <w:instrText xml:space="preserve"> FILENAME </w:instrText>
    </w:r>
    <w:r>
      <w:fldChar w:fldCharType="separate"/>
    </w:r>
    <w:r w:rsidR="004556D4">
      <w:rPr>
        <w:noProof/>
      </w:rPr>
      <w:t>Document2</w:t>
    </w:r>
    <w:r>
      <w:rPr>
        <w:noProof/>
      </w:rPr>
      <w:fldChar w:fldCharType="end"/>
    </w:r>
    <w:r w:rsidR="00AF162A">
      <w:t xml:space="preserve">             </w:t>
    </w:r>
  </w:p>
  <w:p w:rsidR="00AF162A" w:rsidRDefault="00EC260B">
    <w:pPr>
      <w:pStyle w:val="Header"/>
    </w:pPr>
    <w:r>
      <w:fldChar w:fldCharType="begin"/>
    </w:r>
    <w:r w:rsidR="00AF162A">
      <w:instrText xml:space="preserve"> DATE  \* MERGEFORMAT </w:instrText>
    </w:r>
    <w:r>
      <w:fldChar w:fldCharType="separate"/>
    </w:r>
    <w:r w:rsidR="002518CB">
      <w:rPr>
        <w:noProof/>
      </w:rPr>
      <w:t>26/05/2019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edit="forms" w:formatting="1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4FA"/>
    <w:rsid w:val="00003298"/>
    <w:rsid w:val="000041FE"/>
    <w:rsid w:val="000445AB"/>
    <w:rsid w:val="00047CEC"/>
    <w:rsid w:val="000509A2"/>
    <w:rsid w:val="00077255"/>
    <w:rsid w:val="000819A4"/>
    <w:rsid w:val="00083CBC"/>
    <w:rsid w:val="0009357B"/>
    <w:rsid w:val="000B1DDA"/>
    <w:rsid w:val="000F28E4"/>
    <w:rsid w:val="001A4A8F"/>
    <w:rsid w:val="001A52F7"/>
    <w:rsid w:val="001B1F18"/>
    <w:rsid w:val="001C4E3E"/>
    <w:rsid w:val="00201643"/>
    <w:rsid w:val="002518CB"/>
    <w:rsid w:val="0025554D"/>
    <w:rsid w:val="00282C89"/>
    <w:rsid w:val="00297029"/>
    <w:rsid w:val="002B7F4F"/>
    <w:rsid w:val="00377F5A"/>
    <w:rsid w:val="00396E2A"/>
    <w:rsid w:val="003A24CD"/>
    <w:rsid w:val="003C5F4F"/>
    <w:rsid w:val="003F51AD"/>
    <w:rsid w:val="003F74CF"/>
    <w:rsid w:val="00407A80"/>
    <w:rsid w:val="00446481"/>
    <w:rsid w:val="004556D4"/>
    <w:rsid w:val="0049662D"/>
    <w:rsid w:val="004C6E24"/>
    <w:rsid w:val="004D1ED1"/>
    <w:rsid w:val="005321C8"/>
    <w:rsid w:val="00544143"/>
    <w:rsid w:val="00554159"/>
    <w:rsid w:val="00595973"/>
    <w:rsid w:val="005C4D6C"/>
    <w:rsid w:val="005E2042"/>
    <w:rsid w:val="005E6720"/>
    <w:rsid w:val="00620E10"/>
    <w:rsid w:val="006261A4"/>
    <w:rsid w:val="006847CD"/>
    <w:rsid w:val="006C2945"/>
    <w:rsid w:val="006C6E7C"/>
    <w:rsid w:val="006E377A"/>
    <w:rsid w:val="007177AD"/>
    <w:rsid w:val="007419EE"/>
    <w:rsid w:val="00747676"/>
    <w:rsid w:val="00785C07"/>
    <w:rsid w:val="007A1574"/>
    <w:rsid w:val="007C2215"/>
    <w:rsid w:val="007E07E8"/>
    <w:rsid w:val="0081370A"/>
    <w:rsid w:val="008446D6"/>
    <w:rsid w:val="008C3E49"/>
    <w:rsid w:val="008C68C7"/>
    <w:rsid w:val="00902B5F"/>
    <w:rsid w:val="009574FA"/>
    <w:rsid w:val="00983700"/>
    <w:rsid w:val="00993C67"/>
    <w:rsid w:val="009B1560"/>
    <w:rsid w:val="009B46B2"/>
    <w:rsid w:val="009E2662"/>
    <w:rsid w:val="00A303B5"/>
    <w:rsid w:val="00A907E3"/>
    <w:rsid w:val="00AF162A"/>
    <w:rsid w:val="00AF1ABD"/>
    <w:rsid w:val="00AF5365"/>
    <w:rsid w:val="00B8617B"/>
    <w:rsid w:val="00BB2542"/>
    <w:rsid w:val="00BF1DAE"/>
    <w:rsid w:val="00C40F61"/>
    <w:rsid w:val="00C42145"/>
    <w:rsid w:val="00C77277"/>
    <w:rsid w:val="00C822F4"/>
    <w:rsid w:val="00CD060E"/>
    <w:rsid w:val="00CD542F"/>
    <w:rsid w:val="00CF0A93"/>
    <w:rsid w:val="00CF566C"/>
    <w:rsid w:val="00D55B68"/>
    <w:rsid w:val="00DC688C"/>
    <w:rsid w:val="00DE6A78"/>
    <w:rsid w:val="00E01253"/>
    <w:rsid w:val="00E15B5C"/>
    <w:rsid w:val="00E4093B"/>
    <w:rsid w:val="00E45D43"/>
    <w:rsid w:val="00EC260B"/>
    <w:rsid w:val="00EC3843"/>
    <w:rsid w:val="00ED5EB5"/>
    <w:rsid w:val="00F22F1C"/>
    <w:rsid w:val="00F24BC2"/>
    <w:rsid w:val="00F3166F"/>
    <w:rsid w:val="00FB4C57"/>
    <w:rsid w:val="00FC0883"/>
    <w:rsid w:val="00FC47A4"/>
    <w:rsid w:val="00FD0781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B826AB-B393-45F3-AB77-4932318B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DAE"/>
    <w:rPr>
      <w:sz w:val="24"/>
      <w:szCs w:val="24"/>
    </w:rPr>
  </w:style>
  <w:style w:type="paragraph" w:styleId="Heading1">
    <w:name w:val="heading 1"/>
    <w:basedOn w:val="Normal"/>
    <w:next w:val="Normal"/>
    <w:qFormat/>
    <w:rsid w:val="00BF1DAE"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BF1DAE"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rsid w:val="00BF1DAE"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rsid w:val="00BF1DAE"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F1DAE"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rsid w:val="00BF1DAE"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sid w:val="00BF1DA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F1DAE"/>
    <w:rPr>
      <w:vertAlign w:val="superscript"/>
    </w:rPr>
  </w:style>
  <w:style w:type="paragraph" w:styleId="Header">
    <w:name w:val="header"/>
    <w:basedOn w:val="Normal"/>
    <w:semiHidden/>
    <w:rsid w:val="00BF1D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F1D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ronen_be\Documents\backup\my%20doc\ATP\Badas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AFCA1356F64C0386562C289C249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98B2F-D168-4A27-B9F3-DA21EEFEA487}"/>
      </w:docPartPr>
      <w:docPartBody>
        <w:p w:rsidR="00B71DFD" w:rsidRDefault="003D661B">
          <w:pPr>
            <w:pStyle w:val="8EAFCA1356F64C0386562C289C24909F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0F7BB789AAA54E8DBEA0714EF7CA5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88CED-FB64-4355-80EE-A710FA05D5CF}"/>
      </w:docPartPr>
      <w:docPartBody>
        <w:p w:rsidR="00B71DFD" w:rsidRDefault="003D661B">
          <w:pPr>
            <w:pStyle w:val="0F7BB789AAA54E8DBEA0714EF7CA5AE7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E71FD8BDA30A4A25BA3E3C07F8CE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563B8-20F8-4BE4-B898-E0221846D2FC}"/>
      </w:docPartPr>
      <w:docPartBody>
        <w:p w:rsidR="00B71DFD" w:rsidRDefault="003D661B">
          <w:pPr>
            <w:pStyle w:val="E71FD8BDA30A4A25BA3E3C07F8CE1C35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461A13642D204F4FA39ACA1019350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AC611-B69B-4CCD-B312-72F0A2283D8A}"/>
      </w:docPartPr>
      <w:docPartBody>
        <w:p w:rsidR="00B71DFD" w:rsidRDefault="003D661B">
          <w:pPr>
            <w:pStyle w:val="461A13642D204F4FA39ACA1019350B16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D9264D1E7ECB47C59D58C334D788F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21B5-BED5-490A-8B14-961D05B193B0}"/>
      </w:docPartPr>
      <w:docPartBody>
        <w:p w:rsidR="00B71DFD" w:rsidRDefault="003D661B">
          <w:pPr>
            <w:pStyle w:val="D9264D1E7ECB47C59D58C334D788F269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C2273FEC0CC34D4DB8757FA50AFCF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C7132-D701-4753-B7B8-6C982A4823DF}"/>
      </w:docPartPr>
      <w:docPartBody>
        <w:p w:rsidR="00B71DFD" w:rsidRDefault="003D661B">
          <w:pPr>
            <w:pStyle w:val="C2273FEC0CC34D4DB8757FA50AFCF3AD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C9E118EC9BF145A3961794CE0B8A5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7EE51-B2AA-4516-B446-E15739A183E6}"/>
      </w:docPartPr>
      <w:docPartBody>
        <w:p w:rsidR="00B71DFD" w:rsidRDefault="003D661B">
          <w:pPr>
            <w:pStyle w:val="C9E118EC9BF145A3961794CE0B8A5288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48B0AB8D52D14766B900C3EEA52CE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35AC9-507F-4967-A74F-D7484CE6DFF7}"/>
      </w:docPartPr>
      <w:docPartBody>
        <w:p w:rsidR="00B71DFD" w:rsidRDefault="003D661B">
          <w:pPr>
            <w:pStyle w:val="48B0AB8D52D14766B900C3EEA52CE0D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50DF629F43D42A6AA996A02960B0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C9E73-1026-491A-8E55-79E3403396EB}"/>
      </w:docPartPr>
      <w:docPartBody>
        <w:p w:rsidR="00B71DFD" w:rsidRDefault="003D661B">
          <w:pPr>
            <w:pStyle w:val="850DF629F43D42A6AA996A02960B0C5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41FA4C899464EEDAC6A35BBBF9B5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0AF42-D02F-4218-9D2A-A9AF3B4DE8E0}"/>
      </w:docPartPr>
      <w:docPartBody>
        <w:p w:rsidR="00B71DFD" w:rsidRDefault="003D661B">
          <w:pPr>
            <w:pStyle w:val="F41FA4C899464EEDAC6A35BBBF9B5C6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F57115E29584A19A0176FFB1B60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BF0A5-0478-464A-BD0C-606A0C86BB31}"/>
      </w:docPartPr>
      <w:docPartBody>
        <w:p w:rsidR="00B71DFD" w:rsidRDefault="003D661B">
          <w:pPr>
            <w:pStyle w:val="6F57115E29584A19A0176FFB1B601D5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EF65010A05B4A82B7D4A9DB25559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491AD-5810-4AD2-86AE-509D3329FAC3}"/>
      </w:docPartPr>
      <w:docPartBody>
        <w:p w:rsidR="00B71DFD" w:rsidRDefault="003D661B">
          <w:pPr>
            <w:pStyle w:val="DEF65010A05B4A82B7D4A9DB255597D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A83DE45295747EE90A0E608827F6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BA288-041D-4B23-B367-243BDCA8BF9B}"/>
      </w:docPartPr>
      <w:docPartBody>
        <w:p w:rsidR="00B71DFD" w:rsidRDefault="003D661B">
          <w:pPr>
            <w:pStyle w:val="CA83DE45295747EE90A0E608827F675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0ADAB3CED9F4E49A4345B8871708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165B5-FD49-40F3-BCE2-FCCB414B23AF}"/>
      </w:docPartPr>
      <w:docPartBody>
        <w:p w:rsidR="00B71DFD" w:rsidRDefault="003D661B">
          <w:pPr>
            <w:pStyle w:val="50ADAB3CED9F4E49A4345B887170831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99729F8DD184728B2EFC315FA569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13A12-6285-4EB6-8141-6076613618A8}"/>
      </w:docPartPr>
      <w:docPartBody>
        <w:p w:rsidR="00B71DFD" w:rsidRDefault="003D661B">
          <w:pPr>
            <w:pStyle w:val="499729F8DD184728B2EFC315FA569C6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FA5CCC8DB35465E94182956768AA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819BD-D9F2-4354-850F-8C04A2F5BA1D}"/>
      </w:docPartPr>
      <w:docPartBody>
        <w:p w:rsidR="00B71DFD" w:rsidRDefault="003D661B">
          <w:pPr>
            <w:pStyle w:val="9FA5CCC8DB35465E94182956768AAC4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AE8215A08464B2BA24BDB46D76EF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A8B5D-E37F-4B7E-8446-CF4B81110BD8}"/>
      </w:docPartPr>
      <w:docPartBody>
        <w:p w:rsidR="00B71DFD" w:rsidRDefault="003D661B">
          <w:pPr>
            <w:pStyle w:val="5AE8215A08464B2BA24BDB46D76EFC3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0407A212A7D43899E6261B2DE6B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8E11-38C7-4AE1-87A9-9036B85EEBF0}"/>
      </w:docPartPr>
      <w:docPartBody>
        <w:p w:rsidR="00B71DFD" w:rsidRDefault="003D661B">
          <w:pPr>
            <w:pStyle w:val="50407A212A7D43899E6261B2DE6B7D7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9476D4153D846948EF637D643E5E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98E5B-55B4-4049-A57F-AC3C71C439A3}"/>
      </w:docPartPr>
      <w:docPartBody>
        <w:p w:rsidR="00B71DFD" w:rsidRDefault="003D661B">
          <w:pPr>
            <w:pStyle w:val="39476D4153D846948EF637D643E5E3C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3E593E993FB4E5DB74CA737CC6F2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EA24E-86BA-451D-875F-2D62E2189EF6}"/>
      </w:docPartPr>
      <w:docPartBody>
        <w:p w:rsidR="00B71DFD" w:rsidRDefault="003D661B">
          <w:pPr>
            <w:pStyle w:val="B3E593E993FB4E5DB74CA737CC6F23F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9DCBF12489347709B431B0AB9D45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8F2F1-0651-4E8A-92DC-A2CE94E9904D}"/>
      </w:docPartPr>
      <w:docPartBody>
        <w:p w:rsidR="00B71DFD" w:rsidRDefault="003D661B">
          <w:pPr>
            <w:pStyle w:val="39DCBF12489347709B431B0AB9D45B8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B560969B2AD44FB8BCEC4FC8FEC6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5CF2-97FE-4367-9BFF-C10E97ABB784}"/>
      </w:docPartPr>
      <w:docPartBody>
        <w:p w:rsidR="00B71DFD" w:rsidRDefault="003D661B">
          <w:pPr>
            <w:pStyle w:val="6B560969B2AD44FB8BCEC4FC8FEC643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77DA26218C6438FADE91E12C232A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7CB68-FE8D-4BD1-9C19-FCCE1FC68AA6}"/>
      </w:docPartPr>
      <w:docPartBody>
        <w:p w:rsidR="00B71DFD" w:rsidRDefault="003D661B">
          <w:pPr>
            <w:pStyle w:val="877DA26218C6438FADE91E12C232AF8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E8E9996631B47FB8735455EDE709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38A84-1ACB-44EC-B3CB-E8556F116AFA}"/>
      </w:docPartPr>
      <w:docPartBody>
        <w:p w:rsidR="00B71DFD" w:rsidRDefault="003D661B">
          <w:pPr>
            <w:pStyle w:val="0E8E9996631B47FB8735455EDE709FD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5BEB4F778A348A487D450B9B875E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9AA9A-735E-41FC-A5B1-282FC2C875BA}"/>
      </w:docPartPr>
      <w:docPartBody>
        <w:p w:rsidR="00B71DFD" w:rsidRDefault="003D661B">
          <w:pPr>
            <w:pStyle w:val="F5BEB4F778A348A487D450B9B875E72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21E786C52C0470FBC4024B3FCA1F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41805-E3E5-45E8-A53B-ECB497E6E88B}"/>
      </w:docPartPr>
      <w:docPartBody>
        <w:p w:rsidR="00B71DFD" w:rsidRDefault="003D661B">
          <w:pPr>
            <w:pStyle w:val="321E786C52C0470FBC4024B3FCA1F12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A12A3CD89D6458F94ED6BEF461FC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3142F-1226-46C3-96F9-174BBC143349}"/>
      </w:docPartPr>
      <w:docPartBody>
        <w:p w:rsidR="00B71DFD" w:rsidRDefault="003D661B">
          <w:pPr>
            <w:pStyle w:val="1A12A3CD89D6458F94ED6BEF461FCFC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793C6AE9F4543638958DD597BF45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3F339-FD1D-4872-B6A0-0F68976AE962}"/>
      </w:docPartPr>
      <w:docPartBody>
        <w:p w:rsidR="00B71DFD" w:rsidRDefault="003D661B">
          <w:pPr>
            <w:pStyle w:val="E793C6AE9F4543638958DD597BF450F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0DB8567A5C74B9B86DBC38925150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C650B-8FA6-4A60-B152-6ED516FD6716}"/>
      </w:docPartPr>
      <w:docPartBody>
        <w:p w:rsidR="00B71DFD" w:rsidRDefault="003D661B">
          <w:pPr>
            <w:pStyle w:val="50DB8567A5C74B9B86DBC38925150CF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56FC3CFA05948BD995A566FC5B25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E7CAA-AAD1-4F32-8CE9-AAA9C1223F36}"/>
      </w:docPartPr>
      <w:docPartBody>
        <w:p w:rsidR="00B71DFD" w:rsidRDefault="003D661B">
          <w:pPr>
            <w:pStyle w:val="956FC3CFA05948BD995A566FC5B251D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693532685394D0F91CAB05F614B3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A2854-24AF-42D7-BE4C-A7EDFD6EFE7A}"/>
      </w:docPartPr>
      <w:docPartBody>
        <w:p w:rsidR="00B71DFD" w:rsidRDefault="003D661B">
          <w:pPr>
            <w:pStyle w:val="1693532685394D0F91CAB05F614B3DC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41D458D81184738A00A6EF027DB9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F641B-EC3C-4C7E-AF1A-2C97BA279166}"/>
      </w:docPartPr>
      <w:docPartBody>
        <w:p w:rsidR="00B71DFD" w:rsidRDefault="003D661B">
          <w:pPr>
            <w:pStyle w:val="F41D458D81184738A00A6EF027DB94F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EFC92EBD52E4E3F8D613F5CF35D7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249CD-9C49-4545-ACA3-24C34D84C7B6}"/>
      </w:docPartPr>
      <w:docPartBody>
        <w:p w:rsidR="00B71DFD" w:rsidRDefault="003D661B">
          <w:pPr>
            <w:pStyle w:val="EEFC92EBD52E4E3F8D613F5CF35D75F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F582B3455D24C14B25DD9642EB9B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99D4-8572-406F-BF83-107C317B1C52}"/>
      </w:docPartPr>
      <w:docPartBody>
        <w:p w:rsidR="00B71DFD" w:rsidRDefault="003D661B">
          <w:pPr>
            <w:pStyle w:val="EF582B3455D24C14B25DD9642EB9B0A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6ADEFE4EE1E4A228EF50059048FA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375F3-9795-4F5E-B544-A71531FA4F82}"/>
      </w:docPartPr>
      <w:docPartBody>
        <w:p w:rsidR="00B71DFD" w:rsidRDefault="003D661B">
          <w:pPr>
            <w:pStyle w:val="26ADEFE4EE1E4A228EF50059048FA91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717198FA2F640138D1334A1EA325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41DB4-21DF-47B5-AB95-A9F41CEEAD03}"/>
      </w:docPartPr>
      <w:docPartBody>
        <w:p w:rsidR="00B71DFD" w:rsidRDefault="003D661B">
          <w:pPr>
            <w:pStyle w:val="6717198FA2F640138D1334A1EA32589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E47E719A49C4BCB89C5FC4E201A4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6961F-10F8-4A6B-A076-BC0581E68F9F}"/>
      </w:docPartPr>
      <w:docPartBody>
        <w:p w:rsidR="00B71DFD" w:rsidRDefault="003D661B">
          <w:pPr>
            <w:pStyle w:val="8E47E719A49C4BCB89C5FC4E201A4B7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201C8B49EED48338FBD31118C33A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B956E-730A-45E5-8005-D423CE8751D0}"/>
      </w:docPartPr>
      <w:docPartBody>
        <w:p w:rsidR="00B71DFD" w:rsidRDefault="003D661B">
          <w:pPr>
            <w:pStyle w:val="7201C8B49EED48338FBD31118C33A84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9E5BA8E5B1D4C809A2341339D7B6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9D46B-7FC7-4E0B-B163-129C914F4971}"/>
      </w:docPartPr>
      <w:docPartBody>
        <w:p w:rsidR="00B71DFD" w:rsidRDefault="003D661B">
          <w:pPr>
            <w:pStyle w:val="49E5BA8E5B1D4C809A2341339D7B615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5CAA1BE743C4E4B9794AED99B80C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5A7AB-9321-48F4-B43D-C234856C50EA}"/>
      </w:docPartPr>
      <w:docPartBody>
        <w:p w:rsidR="00B71DFD" w:rsidRDefault="003D661B">
          <w:pPr>
            <w:pStyle w:val="65CAA1BE743C4E4B9794AED99B80C96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B721F5773EF406D8546FCD1F4A97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DB176-922A-468E-A63F-A342FA06EA4E}"/>
      </w:docPartPr>
      <w:docPartBody>
        <w:p w:rsidR="00B71DFD" w:rsidRDefault="003D661B">
          <w:pPr>
            <w:pStyle w:val="0B721F5773EF406D8546FCD1F4A97F3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6087A53E92F42849670BD129564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6FCF9-FFF9-471C-9EA9-5C3FAF054078}"/>
      </w:docPartPr>
      <w:docPartBody>
        <w:p w:rsidR="00B71DFD" w:rsidRDefault="003D661B">
          <w:pPr>
            <w:pStyle w:val="56087A53E92F42849670BD129564233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9A7274575FC421DA1B13FEBDBABD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0F50B-A32D-4AD6-9041-3C598715485C}"/>
      </w:docPartPr>
      <w:docPartBody>
        <w:p w:rsidR="00B71DFD" w:rsidRDefault="003D661B">
          <w:pPr>
            <w:pStyle w:val="89A7274575FC421DA1B13FEBDBABDC7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AA6B5CB70CC4B4696B31EC0178F0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D95ED-11BB-4F73-A7BF-2B85AA8C3D75}"/>
      </w:docPartPr>
      <w:docPartBody>
        <w:p w:rsidR="00B71DFD" w:rsidRDefault="003D661B">
          <w:pPr>
            <w:pStyle w:val="9AA6B5CB70CC4B4696B31EC0178F096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1C04128AEDC4500BD77C4A7EB61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BFD5D-38D9-42B2-B49A-FEE40CFE838F}"/>
      </w:docPartPr>
      <w:docPartBody>
        <w:p w:rsidR="00B71DFD" w:rsidRDefault="003D661B">
          <w:pPr>
            <w:pStyle w:val="61C04128AEDC4500BD77C4A7EB61393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4224D6B41944E9DB55E2D2104089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6D4C9-D5A3-4014-B641-F2AD3BD8F934}"/>
      </w:docPartPr>
      <w:docPartBody>
        <w:p w:rsidR="00B71DFD" w:rsidRDefault="003D661B">
          <w:pPr>
            <w:pStyle w:val="94224D6B41944E9DB55E2D21040897A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4225E521BF04C8089E6BA484022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EDB85-DCB6-4EEA-AE8A-8B457AFB9F4F}"/>
      </w:docPartPr>
      <w:docPartBody>
        <w:p w:rsidR="00B71DFD" w:rsidRDefault="003D661B">
          <w:pPr>
            <w:pStyle w:val="34225E521BF04C8089E6BA484022E20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6DFC53A745247E294E7DA1D8E919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57934-C401-4CDA-9334-08ED99F1A1BB}"/>
      </w:docPartPr>
      <w:docPartBody>
        <w:p w:rsidR="00B71DFD" w:rsidRDefault="003D661B">
          <w:pPr>
            <w:pStyle w:val="46DFC53A745247E294E7DA1D8E9190A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706E017A9FA4AA0B03B13A2B72F8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49894-8023-4989-B12C-07CF19BFC340}"/>
      </w:docPartPr>
      <w:docPartBody>
        <w:p w:rsidR="00B71DFD" w:rsidRDefault="003D661B">
          <w:pPr>
            <w:pStyle w:val="2706E017A9FA4AA0B03B13A2B72F8F4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AD2813BF90B426DA553DC5FA10EB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8DC5F-1D5A-411F-8E0C-30CA0E081F53}"/>
      </w:docPartPr>
      <w:docPartBody>
        <w:p w:rsidR="00B71DFD" w:rsidRDefault="003D661B">
          <w:pPr>
            <w:pStyle w:val="DAD2813BF90B426DA553DC5FA10EB31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AF15E5969D24F9D85A78926AFBBD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52EA-AB83-446F-897D-B4F3774CC439}"/>
      </w:docPartPr>
      <w:docPartBody>
        <w:p w:rsidR="00B71DFD" w:rsidRDefault="003D661B">
          <w:pPr>
            <w:pStyle w:val="3AF15E5969D24F9D85A78926AFBBD49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9BC2E61C7F64D88ADC5E33BC2EB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FF03D-0DC7-4592-AA2A-5BAEEB510D92}"/>
      </w:docPartPr>
      <w:docPartBody>
        <w:p w:rsidR="00B71DFD" w:rsidRDefault="003D661B">
          <w:pPr>
            <w:pStyle w:val="49BC2E61C7F64D88ADC5E33BC2EB605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B383FA9DA0D408E8CDB2B91A7AF9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E5086-D4D9-42DE-98CA-865ECC6AA69B}"/>
      </w:docPartPr>
      <w:docPartBody>
        <w:p w:rsidR="00B71DFD" w:rsidRDefault="003D661B">
          <w:pPr>
            <w:pStyle w:val="EB383FA9DA0D408E8CDB2B91A7AF9DA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392532A660F4BF7828567F2307D0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1D619-B213-47A6-98F7-B8D267E0E8FA}"/>
      </w:docPartPr>
      <w:docPartBody>
        <w:p w:rsidR="00B71DFD" w:rsidRDefault="003D661B">
          <w:pPr>
            <w:pStyle w:val="4392532A660F4BF7828567F2307D0DC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A615988D99B4F6A90225EBDB254C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CA1A9-4508-4E9F-86BF-FF0AEFD0BD71}"/>
      </w:docPartPr>
      <w:docPartBody>
        <w:p w:rsidR="00B71DFD" w:rsidRDefault="003D661B">
          <w:pPr>
            <w:pStyle w:val="FA615988D99B4F6A90225EBDB254C56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19E5BEF21A0425AB3A46AF7E1611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9991C-86D8-4362-B314-986E976468E3}"/>
      </w:docPartPr>
      <w:docPartBody>
        <w:p w:rsidR="00B71DFD" w:rsidRDefault="003D661B">
          <w:pPr>
            <w:pStyle w:val="419E5BEF21A0425AB3A46AF7E1611D4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D3682735B54459CB24FB7449945D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E5381-B1CC-4FF0-BC04-D3904C8E2702}"/>
      </w:docPartPr>
      <w:docPartBody>
        <w:p w:rsidR="00B71DFD" w:rsidRDefault="003D661B">
          <w:pPr>
            <w:pStyle w:val="9D3682735B54459CB24FB7449945D0E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276F394ACDE4E0D8563299D31754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81B2E-4185-4C0F-AF3F-3537CFA5D3B2}"/>
      </w:docPartPr>
      <w:docPartBody>
        <w:p w:rsidR="00B71DFD" w:rsidRDefault="003D661B">
          <w:pPr>
            <w:pStyle w:val="1276F394ACDE4E0D8563299D317541B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57B2A51050549ABBD4A86B1DC8B4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69A3F-9B38-4C9D-A7D2-703F2845E5B3}"/>
      </w:docPartPr>
      <w:docPartBody>
        <w:p w:rsidR="00B71DFD" w:rsidRDefault="003D661B">
          <w:pPr>
            <w:pStyle w:val="057B2A51050549ABBD4A86B1DC8B42C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A981EF254574AFDBAB9704FFC1C5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48A8E-C4A8-42F5-BBAF-0E1A8037A031}"/>
      </w:docPartPr>
      <w:docPartBody>
        <w:p w:rsidR="00B71DFD" w:rsidRDefault="003D661B">
          <w:pPr>
            <w:pStyle w:val="AA981EF254574AFDBAB9704FFC1C586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23D240CD6FF45F6AEB474DF37AAC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FC498-127A-4C2A-9511-B0A5B168A319}"/>
      </w:docPartPr>
      <w:docPartBody>
        <w:p w:rsidR="00B71DFD" w:rsidRDefault="003D661B">
          <w:pPr>
            <w:pStyle w:val="A23D240CD6FF45F6AEB474DF37AAC01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1FEED93F4AF4DBABAADFC845A7C6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F4C8E-20A0-4B7C-9B32-5AC9E127E529}"/>
      </w:docPartPr>
      <w:docPartBody>
        <w:p w:rsidR="00B71DFD" w:rsidRDefault="003D661B">
          <w:pPr>
            <w:pStyle w:val="31FEED93F4AF4DBABAADFC845A7C6D2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AE3F9ED8E2A4A38BF3A51250B9FD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B9D6C-EF00-4FB9-9C7F-4D63D2CD3B38}"/>
      </w:docPartPr>
      <w:docPartBody>
        <w:p w:rsidR="00B71DFD" w:rsidRDefault="003D661B">
          <w:pPr>
            <w:pStyle w:val="9AE3F9ED8E2A4A38BF3A51250B9FD9C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DAF89B03D134FE6B12EE22455114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16BBB-A89F-41AB-A2E2-480B9C42C89E}"/>
      </w:docPartPr>
      <w:docPartBody>
        <w:p w:rsidR="00B71DFD" w:rsidRDefault="003D661B">
          <w:pPr>
            <w:pStyle w:val="6DAF89B03D134FE6B12EE224551142B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96988368B1C4820AD0E6B9E6DB6B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CF32D-A9A5-446B-AC9C-6E4DDC9FB22A}"/>
      </w:docPartPr>
      <w:docPartBody>
        <w:p w:rsidR="00B71DFD" w:rsidRDefault="003D661B">
          <w:pPr>
            <w:pStyle w:val="A96988368B1C4820AD0E6B9E6DB6BC3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5FA88271CCB4D38B93938D177CF7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94F25-D4B3-4E81-9447-B70BF7B75DA3}"/>
      </w:docPartPr>
      <w:docPartBody>
        <w:p w:rsidR="00B71DFD" w:rsidRDefault="003D661B">
          <w:pPr>
            <w:pStyle w:val="95FA88271CCB4D38B93938D177CF783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E3643E894904F83A86B33A9577C1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FDF45-8749-48ED-A812-9E7647A4D1D0}"/>
      </w:docPartPr>
      <w:docPartBody>
        <w:p w:rsidR="00B71DFD" w:rsidRDefault="003D661B">
          <w:pPr>
            <w:pStyle w:val="CE3643E894904F83A86B33A9577C10D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ED7F737FC654AC78B3871F433C4B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0C321-F4C9-4A55-A759-67221BC7D6A9}"/>
      </w:docPartPr>
      <w:docPartBody>
        <w:p w:rsidR="00B71DFD" w:rsidRDefault="003D661B">
          <w:pPr>
            <w:pStyle w:val="BED7F737FC654AC78B3871F433C4B8D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402CF67F86446F59D4BC43D7F62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E9D8B-9F4C-4FC4-8FD9-429DF94E2B54}"/>
      </w:docPartPr>
      <w:docPartBody>
        <w:p w:rsidR="00B71DFD" w:rsidRDefault="003D661B">
          <w:pPr>
            <w:pStyle w:val="0402CF67F86446F59D4BC43D7F622D9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225E4A9D3D345D69B3FF703CA85C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AA189-CF16-4722-8528-BBFC48DDB144}"/>
      </w:docPartPr>
      <w:docPartBody>
        <w:p w:rsidR="00B71DFD" w:rsidRDefault="003D661B">
          <w:pPr>
            <w:pStyle w:val="A225E4A9D3D345D69B3FF703CA85CC8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618350E82164C6E9D0F24EF202F9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CA9C0-54E1-4202-AAE1-6A8F10E45517}"/>
      </w:docPartPr>
      <w:docPartBody>
        <w:p w:rsidR="00B71DFD" w:rsidRDefault="003D661B">
          <w:pPr>
            <w:pStyle w:val="F618350E82164C6E9D0F24EF202F982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0FFE27DC53748BF9ACC02DC23AB6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41126-C212-4BD5-8CF6-1148788F3F62}"/>
      </w:docPartPr>
      <w:docPartBody>
        <w:p w:rsidR="00B71DFD" w:rsidRDefault="003D661B">
          <w:pPr>
            <w:pStyle w:val="70FFE27DC53748BF9ACC02DC23AB6D1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95975B3BD1A459B980B7B7C18406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3A9B4-261A-4B46-8889-3AF2CCE84FD7}"/>
      </w:docPartPr>
      <w:docPartBody>
        <w:p w:rsidR="00B71DFD" w:rsidRDefault="003D661B">
          <w:pPr>
            <w:pStyle w:val="C95975B3BD1A459B980B7B7C184060D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A9AB5FD4BB94063B20456731351C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E5EB0-A655-436F-A1BB-842E6490E76F}"/>
      </w:docPartPr>
      <w:docPartBody>
        <w:p w:rsidR="00B71DFD" w:rsidRDefault="003D661B">
          <w:pPr>
            <w:pStyle w:val="CA9AB5FD4BB94063B20456731351C47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F4EBEFF2EE948A9933BBB8594B0F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6E51A-774E-42A5-991D-41BE38D6AB2E}"/>
      </w:docPartPr>
      <w:docPartBody>
        <w:p w:rsidR="00B71DFD" w:rsidRDefault="003D661B">
          <w:pPr>
            <w:pStyle w:val="DF4EBEFF2EE948A9933BBB8594B0F40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40842CA9EE848338EBB5340DEA80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13580-857D-4105-9CA0-C18DB71AA3F3}"/>
      </w:docPartPr>
      <w:docPartBody>
        <w:p w:rsidR="00B71DFD" w:rsidRDefault="003D661B">
          <w:pPr>
            <w:pStyle w:val="540842CA9EE848338EBB5340DEA80CB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E9E0225A3B04D068A13920D896D2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B20CD-3E55-46B6-A2B1-9066E628CE5A}"/>
      </w:docPartPr>
      <w:docPartBody>
        <w:p w:rsidR="00B71DFD" w:rsidRDefault="003D661B">
          <w:pPr>
            <w:pStyle w:val="1E9E0225A3B04D068A13920D896D2F7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57D3E4169E2474C8F2A085230416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A23BE-FA1C-4F91-A37B-A8C11AF440ED}"/>
      </w:docPartPr>
      <w:docPartBody>
        <w:p w:rsidR="00B71DFD" w:rsidRDefault="003D661B">
          <w:pPr>
            <w:pStyle w:val="057D3E4169E2474C8F2A0852304165F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983DB1E4ED543AD905A1F57D1624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9F4AF-87FF-45FC-85F3-2FC5280EF5FE}"/>
      </w:docPartPr>
      <w:docPartBody>
        <w:p w:rsidR="00B71DFD" w:rsidRDefault="003D661B">
          <w:pPr>
            <w:pStyle w:val="6983DB1E4ED543AD905A1F57D162425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89C8EABBF1741719F6DB4321746C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6C73B-CED3-4D33-9EC2-7C109929A152}"/>
      </w:docPartPr>
      <w:docPartBody>
        <w:p w:rsidR="00B71DFD" w:rsidRDefault="003D661B">
          <w:pPr>
            <w:pStyle w:val="289C8EABBF1741719F6DB4321746CBB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B8BC10ED55F49348CD1D21019077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CB8BE-F642-49F7-B12F-9E49EE982964}"/>
      </w:docPartPr>
      <w:docPartBody>
        <w:p w:rsidR="00B71DFD" w:rsidRDefault="003D661B">
          <w:pPr>
            <w:pStyle w:val="4B8BC10ED55F49348CD1D2101907719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8AB24C837DC41E1B69D4F275E48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54FDF-42CC-402A-A908-943E72FF3151}"/>
      </w:docPartPr>
      <w:docPartBody>
        <w:p w:rsidR="00B71DFD" w:rsidRDefault="003D661B">
          <w:pPr>
            <w:pStyle w:val="18AB24C837DC41E1B69D4F275E48B83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3F5BAFC87BE41DEBA1719096EE80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9A62F-8FB3-4B71-827D-6642A27A2A5E}"/>
      </w:docPartPr>
      <w:docPartBody>
        <w:p w:rsidR="00B71DFD" w:rsidRDefault="003D661B">
          <w:pPr>
            <w:pStyle w:val="C3F5BAFC87BE41DEBA1719096EE804F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1E8847CB3924205B49DA4EC0B989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737EC-D21B-4280-8FF7-250065FB2D66}"/>
      </w:docPartPr>
      <w:docPartBody>
        <w:p w:rsidR="00B71DFD" w:rsidRDefault="003D661B">
          <w:pPr>
            <w:pStyle w:val="01E8847CB3924205B49DA4EC0B98922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ABF2A192EF84789B81F925231730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9E3E9-CC5F-473E-8BE0-21C66F8682A0}"/>
      </w:docPartPr>
      <w:docPartBody>
        <w:p w:rsidR="00B71DFD" w:rsidRDefault="003D661B">
          <w:pPr>
            <w:pStyle w:val="EABF2A192EF84789B81F92523173062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AC9F6E527B24247B48A63D078927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1207F-DD49-43C2-9BFF-818E722E92DB}"/>
      </w:docPartPr>
      <w:docPartBody>
        <w:p w:rsidR="00B71DFD" w:rsidRDefault="003D661B">
          <w:pPr>
            <w:pStyle w:val="5AC9F6E527B24247B48A63D0789271A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82019B5F2994250BE7AA2733BF88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F6822-224B-4E26-A2D2-3DFD7D66B98C}"/>
      </w:docPartPr>
      <w:docPartBody>
        <w:p w:rsidR="00B71DFD" w:rsidRDefault="003D661B">
          <w:pPr>
            <w:pStyle w:val="182019B5F2994250BE7AA2733BF8826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E0CBA3F97D6401AA41120D8DDEFE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00538-CDEB-4A87-A793-2BAA0CBBB675}"/>
      </w:docPartPr>
      <w:docPartBody>
        <w:p w:rsidR="00B71DFD" w:rsidRDefault="003D661B">
          <w:pPr>
            <w:pStyle w:val="8E0CBA3F97D6401AA41120D8DDEFED9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B4B3A155E1E4A39ADA87AD811F64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D426D-BEF6-4674-88C0-42FF82299169}"/>
      </w:docPartPr>
      <w:docPartBody>
        <w:p w:rsidR="00B71DFD" w:rsidRDefault="003D661B">
          <w:pPr>
            <w:pStyle w:val="4B4B3A155E1E4A39ADA87AD811F6428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45C9B40884B430EA3BF4B9FE1DBE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43ECE-DE23-4725-A1CB-ADDCB95D4C09}"/>
      </w:docPartPr>
      <w:docPartBody>
        <w:p w:rsidR="00B71DFD" w:rsidRDefault="003D661B">
          <w:pPr>
            <w:pStyle w:val="C45C9B40884B430EA3BF4B9FE1DBE6C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D79B875BC9A4DC0800664B8F8230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6AD84-0722-4493-A0F0-3D58E27CBA6E}"/>
      </w:docPartPr>
      <w:docPartBody>
        <w:p w:rsidR="00B71DFD" w:rsidRDefault="003D661B">
          <w:pPr>
            <w:pStyle w:val="DD79B875BC9A4DC0800664B8F823093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1A1910110874C78BB60DF3679CEC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CE656-9760-4FAD-9A7B-167E1C6E7BB8}"/>
      </w:docPartPr>
      <w:docPartBody>
        <w:p w:rsidR="00B71DFD" w:rsidRDefault="003D661B">
          <w:pPr>
            <w:pStyle w:val="41A1910110874C78BB60DF3679CEC03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CC0C68F70964195981973B4F7DD5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1CFC7-0E63-4430-96E0-3010F7945982}"/>
      </w:docPartPr>
      <w:docPartBody>
        <w:p w:rsidR="00B71DFD" w:rsidRDefault="003D661B">
          <w:pPr>
            <w:pStyle w:val="5CC0C68F70964195981973B4F7DD567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FE0A91421964551AA1C633125FA6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B5396-1259-4F12-A02C-5A53C0508A0D}"/>
      </w:docPartPr>
      <w:docPartBody>
        <w:p w:rsidR="00B71DFD" w:rsidRDefault="003D661B">
          <w:pPr>
            <w:pStyle w:val="BFE0A91421964551AA1C633125FA6EA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E094A286C00438BB2FEE1DC0FC07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78DB1-9E89-4BA0-BF4A-9129951F03F9}"/>
      </w:docPartPr>
      <w:docPartBody>
        <w:p w:rsidR="00B71DFD" w:rsidRDefault="003D661B">
          <w:pPr>
            <w:pStyle w:val="4E094A286C00438BB2FEE1DC0FC071B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B25106AB21F47A58772642A44407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FFB8E-F6AF-4AA3-A252-C71949FBE681}"/>
      </w:docPartPr>
      <w:docPartBody>
        <w:p w:rsidR="00B71DFD" w:rsidRDefault="003D661B">
          <w:pPr>
            <w:pStyle w:val="3B25106AB21F47A58772642A44407D5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D3EF9D412BC47A5937206F6F06EC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68A26-0C7E-4981-9360-5C02137F74DB}"/>
      </w:docPartPr>
      <w:docPartBody>
        <w:p w:rsidR="00B71DFD" w:rsidRDefault="003D661B">
          <w:pPr>
            <w:pStyle w:val="7D3EF9D412BC47A5937206F6F06EC43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0DEB79D599C43BF8A7EFC9E01419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DDEDD-61E2-4F57-9B09-73D26A523131}"/>
      </w:docPartPr>
      <w:docPartBody>
        <w:p w:rsidR="00B71DFD" w:rsidRDefault="003D661B">
          <w:pPr>
            <w:pStyle w:val="70DEB79D599C43BF8A7EFC9E014197D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DBB70CB06D54B74B5791A5E5EBEC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EE29A-4C94-4451-A1F9-1E6ECB719932}"/>
      </w:docPartPr>
      <w:docPartBody>
        <w:p w:rsidR="00B71DFD" w:rsidRDefault="003D661B">
          <w:pPr>
            <w:pStyle w:val="BDBB70CB06D54B74B5791A5E5EBEC36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90497936AC84B07BB4F49D287097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946B8-C861-4F4D-A218-34F2F984E3F4}"/>
      </w:docPartPr>
      <w:docPartBody>
        <w:p w:rsidR="00B71DFD" w:rsidRDefault="003D661B">
          <w:pPr>
            <w:pStyle w:val="490497936AC84B07BB4F49D28709757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BA1FAADB4494032B936BE94538C7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6BC06-6A75-4C15-A1C3-DC87389E079B}"/>
      </w:docPartPr>
      <w:docPartBody>
        <w:p w:rsidR="00B71DFD" w:rsidRDefault="003D661B">
          <w:pPr>
            <w:pStyle w:val="2BA1FAADB4494032B936BE94538C777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8B5AED73C4040359DBEE7CAC7A01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63CCC-D779-474A-BC7B-C9358F609A48}"/>
      </w:docPartPr>
      <w:docPartBody>
        <w:p w:rsidR="00B71DFD" w:rsidRDefault="003D661B">
          <w:pPr>
            <w:pStyle w:val="68B5AED73C4040359DBEE7CAC7A0187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2274C2130E741E182F27B91DA454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2227E-AFBB-435F-9E53-178700B06ADB}"/>
      </w:docPartPr>
      <w:docPartBody>
        <w:p w:rsidR="00B71DFD" w:rsidRDefault="003D661B">
          <w:pPr>
            <w:pStyle w:val="F2274C2130E741E182F27B91DA45492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68BE3899A9D4868A7E225136E1B8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DE3F0-12B4-4DE2-9411-5AB3F387258D}"/>
      </w:docPartPr>
      <w:docPartBody>
        <w:p w:rsidR="00B71DFD" w:rsidRDefault="003D661B">
          <w:pPr>
            <w:pStyle w:val="D68BE3899A9D4868A7E225136E1B871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2CC6CD7674F40298B9A9B08B9D23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C015-44D1-4924-A8F2-0BFDABAA1E95}"/>
      </w:docPartPr>
      <w:docPartBody>
        <w:p w:rsidR="00B71DFD" w:rsidRDefault="003D661B">
          <w:pPr>
            <w:pStyle w:val="C2CC6CD7674F40298B9A9B08B9D234B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31EEC1C068449F380F314191D798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C17A5-90C3-4CFC-ADAF-727DB4E4B661}"/>
      </w:docPartPr>
      <w:docPartBody>
        <w:p w:rsidR="00B71DFD" w:rsidRDefault="003D661B">
          <w:pPr>
            <w:pStyle w:val="C31EEC1C068449F380F314191D7983A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475930E7E374DEB8BABD70C6A6BC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D382-1E0E-4D34-9C65-DE4E26583AC1}"/>
      </w:docPartPr>
      <w:docPartBody>
        <w:p w:rsidR="00B71DFD" w:rsidRDefault="003D661B">
          <w:pPr>
            <w:pStyle w:val="1475930E7E374DEB8BABD70C6A6BC8E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27BB578C71B4A09B09589579ABB7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AF734-33EE-4A56-B1E2-D265D9B588BC}"/>
      </w:docPartPr>
      <w:docPartBody>
        <w:p w:rsidR="00B71DFD" w:rsidRDefault="003D661B">
          <w:pPr>
            <w:pStyle w:val="D27BB578C71B4A09B09589579ABB702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16CFBB5919447EEA0400D915DF53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CF582-D668-49DE-9C5A-7290A009E7DE}"/>
      </w:docPartPr>
      <w:docPartBody>
        <w:p w:rsidR="00B71DFD" w:rsidRDefault="003D661B">
          <w:pPr>
            <w:pStyle w:val="516CFBB5919447EEA0400D915DF536A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7F9E56661464C17A69B7AC2570E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EFB82-43ED-444E-8C42-EFF0DB3E573C}"/>
      </w:docPartPr>
      <w:docPartBody>
        <w:p w:rsidR="00B71DFD" w:rsidRDefault="003D661B">
          <w:pPr>
            <w:pStyle w:val="77F9E56661464C17A69B7AC2570E3F8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732B49EE7394A8CAED91913A6CD7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7DF1-E6E5-410C-A2D2-8CFFDEDA29BF}"/>
      </w:docPartPr>
      <w:docPartBody>
        <w:p w:rsidR="00B71DFD" w:rsidRDefault="003D661B">
          <w:pPr>
            <w:pStyle w:val="A732B49EE7394A8CAED91913A6CD720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28C03534BBB4860879812F1EB38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A3295-8636-4062-AC46-0ACF370C6EBF}"/>
      </w:docPartPr>
      <w:docPartBody>
        <w:p w:rsidR="00B71DFD" w:rsidRDefault="003D661B">
          <w:pPr>
            <w:pStyle w:val="728C03534BBB4860879812F1EB38DF8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0A31954E4A740DD9D6A7BCBF3E3B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4AC47-5F54-464A-8D4F-502F5DBD552A}"/>
      </w:docPartPr>
      <w:docPartBody>
        <w:p w:rsidR="00B71DFD" w:rsidRDefault="003D661B">
          <w:pPr>
            <w:pStyle w:val="20A31954E4A740DD9D6A7BCBF3E3BEB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CAD1C55F94448BA98E97B7DFB5E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F026A-17A1-479B-88CD-06724D2EC65E}"/>
      </w:docPartPr>
      <w:docPartBody>
        <w:p w:rsidR="00B71DFD" w:rsidRDefault="003D661B">
          <w:pPr>
            <w:pStyle w:val="4CAD1C55F94448BA98E97B7DFB5E978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B7AC8C357BA4BE8969C9D64C429F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A1BEE-CAA8-494F-B1B0-7DCD76890C05}"/>
      </w:docPartPr>
      <w:docPartBody>
        <w:p w:rsidR="00B71DFD" w:rsidRDefault="003D661B">
          <w:pPr>
            <w:pStyle w:val="AB7AC8C357BA4BE8969C9D64C429F96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4120937EEDC46B5A67853787F4BF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0CE8A-EDA1-4E96-99F7-5455ABD6E625}"/>
      </w:docPartPr>
      <w:docPartBody>
        <w:p w:rsidR="00B71DFD" w:rsidRDefault="003D661B">
          <w:pPr>
            <w:pStyle w:val="54120937EEDC46B5A67853787F4BF9C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F87A9E5AA2043E7B037F3FC53DC4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5681A-868B-4DB1-A1EE-EB81A2F24CC7}"/>
      </w:docPartPr>
      <w:docPartBody>
        <w:p w:rsidR="00B71DFD" w:rsidRDefault="003D661B">
          <w:pPr>
            <w:pStyle w:val="2F87A9E5AA2043E7B037F3FC53DC4D3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A3FDAD73E6C4CBFADA97581BD0F7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91431-05C6-4BBF-B656-9DE70E082E74}"/>
      </w:docPartPr>
      <w:docPartBody>
        <w:p w:rsidR="00B71DFD" w:rsidRDefault="003D661B">
          <w:pPr>
            <w:pStyle w:val="1A3FDAD73E6C4CBFADA97581BD0F729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18FCEF9B226474AA74895614E73D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6E7D-8645-47EF-B897-0006DCC0BAB4}"/>
      </w:docPartPr>
      <w:docPartBody>
        <w:p w:rsidR="00B71DFD" w:rsidRDefault="003D661B">
          <w:pPr>
            <w:pStyle w:val="A18FCEF9B226474AA74895614E73D33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AB84A735D70459A850D43D608026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D8AF-8DD2-4CB7-965F-14014A91BCA4}"/>
      </w:docPartPr>
      <w:docPartBody>
        <w:p w:rsidR="00B71DFD" w:rsidRDefault="003D661B">
          <w:pPr>
            <w:pStyle w:val="6AB84A735D70459A850D43D608026CC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D2C013309664FC6BF9E1A4D1277A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23CBC-3231-46C1-B0D5-822D02D8FAFF}"/>
      </w:docPartPr>
      <w:docPartBody>
        <w:p w:rsidR="00B71DFD" w:rsidRDefault="003D661B">
          <w:pPr>
            <w:pStyle w:val="AD2C013309664FC6BF9E1A4D1277AFD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9AC8E1C6F734B9F967533CFD965E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66F8F-BE52-4C1C-901E-33EBA709331C}"/>
      </w:docPartPr>
      <w:docPartBody>
        <w:p w:rsidR="00B71DFD" w:rsidRDefault="003D661B">
          <w:pPr>
            <w:pStyle w:val="89AC8E1C6F734B9F967533CFD965E39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04B1A2B47994F3F9CDFECC460992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0C7B2-442E-4922-A606-439132B75C49}"/>
      </w:docPartPr>
      <w:docPartBody>
        <w:p w:rsidR="00B71DFD" w:rsidRDefault="003D661B">
          <w:pPr>
            <w:pStyle w:val="304B1A2B47994F3F9CDFECC46099259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537C76B58144855A6E1394CC59DC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5203-E5B1-4F51-9990-DEB1F745126E}"/>
      </w:docPartPr>
      <w:docPartBody>
        <w:p w:rsidR="00B71DFD" w:rsidRDefault="003D661B">
          <w:pPr>
            <w:pStyle w:val="1537C76B58144855A6E1394CC59DC9E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90C5479B5984B46B30779109A5F0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7ED7D-9F95-443E-82E6-864314E423E2}"/>
      </w:docPartPr>
      <w:docPartBody>
        <w:p w:rsidR="00B71DFD" w:rsidRDefault="003D661B">
          <w:pPr>
            <w:pStyle w:val="490C5479B5984B46B30779109A5F083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9D5749DF2464900A32F782248A3E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27DB7-50AA-486C-89D7-82AB32507402}"/>
      </w:docPartPr>
      <w:docPartBody>
        <w:p w:rsidR="00B71DFD" w:rsidRDefault="003D661B">
          <w:pPr>
            <w:pStyle w:val="69D5749DF2464900A32F782248A3E60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A5551471EFF48BBB31F6941CDF16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45F6-E8D4-46AF-B402-56BB2DDD83EC}"/>
      </w:docPartPr>
      <w:docPartBody>
        <w:p w:rsidR="00B71DFD" w:rsidRDefault="003D661B">
          <w:pPr>
            <w:pStyle w:val="8A5551471EFF48BBB31F6941CDF1691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B6045F46B52482A9F09D1913F280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D5A3C-7472-4DC4-BA9E-643CB3924CB0}"/>
      </w:docPartPr>
      <w:docPartBody>
        <w:p w:rsidR="00B71DFD" w:rsidRDefault="003D661B">
          <w:pPr>
            <w:pStyle w:val="CB6045F46B52482A9F09D1913F2803D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D661B"/>
    <w:rsid w:val="000A74A9"/>
    <w:rsid w:val="00130D4E"/>
    <w:rsid w:val="003D661B"/>
    <w:rsid w:val="00B7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AFCA1356F64C0386562C289C24909F">
    <w:name w:val="8EAFCA1356F64C0386562C289C24909F"/>
    <w:rsid w:val="00B71DFD"/>
  </w:style>
  <w:style w:type="paragraph" w:customStyle="1" w:styleId="0F7BB789AAA54E8DBEA0714EF7CA5AE7">
    <w:name w:val="0F7BB789AAA54E8DBEA0714EF7CA5AE7"/>
    <w:rsid w:val="00B71DFD"/>
  </w:style>
  <w:style w:type="paragraph" w:customStyle="1" w:styleId="E71FD8BDA30A4A25BA3E3C07F8CE1C35">
    <w:name w:val="E71FD8BDA30A4A25BA3E3C07F8CE1C35"/>
    <w:rsid w:val="00B71DFD"/>
  </w:style>
  <w:style w:type="paragraph" w:customStyle="1" w:styleId="461A13642D204F4FA39ACA1019350B16">
    <w:name w:val="461A13642D204F4FA39ACA1019350B16"/>
    <w:rsid w:val="00B71DFD"/>
  </w:style>
  <w:style w:type="paragraph" w:customStyle="1" w:styleId="D9264D1E7ECB47C59D58C334D788F269">
    <w:name w:val="D9264D1E7ECB47C59D58C334D788F269"/>
    <w:rsid w:val="00B71DFD"/>
  </w:style>
  <w:style w:type="character" w:styleId="PlaceholderText">
    <w:name w:val="Placeholder Text"/>
    <w:basedOn w:val="DefaultParagraphFont"/>
    <w:uiPriority w:val="99"/>
    <w:semiHidden/>
    <w:rsid w:val="00B71DFD"/>
    <w:rPr>
      <w:color w:val="808080"/>
    </w:rPr>
  </w:style>
  <w:style w:type="paragraph" w:customStyle="1" w:styleId="C2273FEC0CC34D4DB8757FA50AFCF3AD">
    <w:name w:val="C2273FEC0CC34D4DB8757FA50AFCF3AD"/>
    <w:rsid w:val="00B71DFD"/>
  </w:style>
  <w:style w:type="paragraph" w:customStyle="1" w:styleId="C9E118EC9BF145A3961794CE0B8A5288">
    <w:name w:val="C9E118EC9BF145A3961794CE0B8A5288"/>
    <w:rsid w:val="00B71DFD"/>
  </w:style>
  <w:style w:type="paragraph" w:customStyle="1" w:styleId="48B0AB8D52D14766B900C3EEA52CE0D2">
    <w:name w:val="48B0AB8D52D14766B900C3EEA52CE0D2"/>
    <w:rsid w:val="00B71DFD"/>
  </w:style>
  <w:style w:type="paragraph" w:customStyle="1" w:styleId="850DF629F43D42A6AA996A02960B0C51">
    <w:name w:val="850DF629F43D42A6AA996A02960B0C51"/>
    <w:rsid w:val="00B71DFD"/>
  </w:style>
  <w:style w:type="paragraph" w:customStyle="1" w:styleId="F41FA4C899464EEDAC6A35BBBF9B5C6B">
    <w:name w:val="F41FA4C899464EEDAC6A35BBBF9B5C6B"/>
    <w:rsid w:val="00B71DFD"/>
  </w:style>
  <w:style w:type="paragraph" w:customStyle="1" w:styleId="6F57115E29584A19A0176FFB1B601D59">
    <w:name w:val="6F57115E29584A19A0176FFB1B601D59"/>
    <w:rsid w:val="00B71DFD"/>
  </w:style>
  <w:style w:type="paragraph" w:customStyle="1" w:styleId="DEF65010A05B4A82B7D4A9DB255597D3">
    <w:name w:val="DEF65010A05B4A82B7D4A9DB255597D3"/>
    <w:rsid w:val="00B71DFD"/>
  </w:style>
  <w:style w:type="paragraph" w:customStyle="1" w:styleId="CA83DE45295747EE90A0E608827F6754">
    <w:name w:val="CA83DE45295747EE90A0E608827F6754"/>
    <w:rsid w:val="00B71DFD"/>
  </w:style>
  <w:style w:type="paragraph" w:customStyle="1" w:styleId="50ADAB3CED9F4E49A4345B8871708318">
    <w:name w:val="50ADAB3CED9F4E49A4345B8871708318"/>
    <w:rsid w:val="00B71DFD"/>
  </w:style>
  <w:style w:type="paragraph" w:customStyle="1" w:styleId="499729F8DD184728B2EFC315FA569C68">
    <w:name w:val="499729F8DD184728B2EFC315FA569C68"/>
    <w:rsid w:val="00B71DFD"/>
  </w:style>
  <w:style w:type="paragraph" w:customStyle="1" w:styleId="9FA5CCC8DB35465E94182956768AAC4E">
    <w:name w:val="9FA5CCC8DB35465E94182956768AAC4E"/>
    <w:rsid w:val="00B71DFD"/>
  </w:style>
  <w:style w:type="paragraph" w:customStyle="1" w:styleId="5AE8215A08464B2BA24BDB46D76EFC3E">
    <w:name w:val="5AE8215A08464B2BA24BDB46D76EFC3E"/>
    <w:rsid w:val="00B71DFD"/>
  </w:style>
  <w:style w:type="paragraph" w:customStyle="1" w:styleId="50407A212A7D43899E6261B2DE6B7D7B">
    <w:name w:val="50407A212A7D43899E6261B2DE6B7D7B"/>
    <w:rsid w:val="00B71DFD"/>
  </w:style>
  <w:style w:type="paragraph" w:customStyle="1" w:styleId="39476D4153D846948EF637D643E5E3C3">
    <w:name w:val="39476D4153D846948EF637D643E5E3C3"/>
    <w:rsid w:val="00B71DFD"/>
  </w:style>
  <w:style w:type="paragraph" w:customStyle="1" w:styleId="B3E593E993FB4E5DB74CA737CC6F23F1">
    <w:name w:val="B3E593E993FB4E5DB74CA737CC6F23F1"/>
    <w:rsid w:val="00B71DFD"/>
  </w:style>
  <w:style w:type="paragraph" w:customStyle="1" w:styleId="39DCBF12489347709B431B0AB9D45B8E">
    <w:name w:val="39DCBF12489347709B431B0AB9D45B8E"/>
    <w:rsid w:val="00B71DFD"/>
  </w:style>
  <w:style w:type="paragraph" w:customStyle="1" w:styleId="6B560969B2AD44FB8BCEC4FC8FEC6436">
    <w:name w:val="6B560969B2AD44FB8BCEC4FC8FEC6436"/>
    <w:rsid w:val="00B71DFD"/>
  </w:style>
  <w:style w:type="paragraph" w:customStyle="1" w:styleId="877DA26218C6438FADE91E12C232AF8E">
    <w:name w:val="877DA26218C6438FADE91E12C232AF8E"/>
    <w:rsid w:val="00B71DFD"/>
  </w:style>
  <w:style w:type="paragraph" w:customStyle="1" w:styleId="0E8E9996631B47FB8735455EDE709FD8">
    <w:name w:val="0E8E9996631B47FB8735455EDE709FD8"/>
    <w:rsid w:val="00B71DFD"/>
  </w:style>
  <w:style w:type="paragraph" w:customStyle="1" w:styleId="F5BEB4F778A348A487D450B9B875E724">
    <w:name w:val="F5BEB4F778A348A487D450B9B875E724"/>
    <w:rsid w:val="00B71DFD"/>
  </w:style>
  <w:style w:type="paragraph" w:customStyle="1" w:styleId="321E786C52C0470FBC4024B3FCA1F123">
    <w:name w:val="321E786C52C0470FBC4024B3FCA1F123"/>
    <w:rsid w:val="00B71DFD"/>
  </w:style>
  <w:style w:type="paragraph" w:customStyle="1" w:styleId="1A12A3CD89D6458F94ED6BEF461FCFCF">
    <w:name w:val="1A12A3CD89D6458F94ED6BEF461FCFCF"/>
    <w:rsid w:val="00B71DFD"/>
  </w:style>
  <w:style w:type="paragraph" w:customStyle="1" w:styleId="E793C6AE9F4543638958DD597BF450FE">
    <w:name w:val="E793C6AE9F4543638958DD597BF450FE"/>
    <w:rsid w:val="00B71DFD"/>
  </w:style>
  <w:style w:type="paragraph" w:customStyle="1" w:styleId="50DB8567A5C74B9B86DBC38925150CF2">
    <w:name w:val="50DB8567A5C74B9B86DBC38925150CF2"/>
    <w:rsid w:val="00B71DFD"/>
  </w:style>
  <w:style w:type="paragraph" w:customStyle="1" w:styleId="956FC3CFA05948BD995A566FC5B251D4">
    <w:name w:val="956FC3CFA05948BD995A566FC5B251D4"/>
    <w:rsid w:val="00B71DFD"/>
  </w:style>
  <w:style w:type="paragraph" w:customStyle="1" w:styleId="1693532685394D0F91CAB05F614B3DC0">
    <w:name w:val="1693532685394D0F91CAB05F614B3DC0"/>
    <w:rsid w:val="00B71DFD"/>
  </w:style>
  <w:style w:type="paragraph" w:customStyle="1" w:styleId="F41D458D81184738A00A6EF027DB94FC">
    <w:name w:val="F41D458D81184738A00A6EF027DB94FC"/>
    <w:rsid w:val="00B71DFD"/>
  </w:style>
  <w:style w:type="paragraph" w:customStyle="1" w:styleId="EEFC92EBD52E4E3F8D613F5CF35D75F0">
    <w:name w:val="EEFC92EBD52E4E3F8D613F5CF35D75F0"/>
    <w:rsid w:val="00B71DFD"/>
  </w:style>
  <w:style w:type="paragraph" w:customStyle="1" w:styleId="EF582B3455D24C14B25DD9642EB9B0A5">
    <w:name w:val="EF582B3455D24C14B25DD9642EB9B0A5"/>
    <w:rsid w:val="00B71DFD"/>
  </w:style>
  <w:style w:type="paragraph" w:customStyle="1" w:styleId="26ADEFE4EE1E4A228EF50059048FA914">
    <w:name w:val="26ADEFE4EE1E4A228EF50059048FA914"/>
    <w:rsid w:val="00B71DFD"/>
  </w:style>
  <w:style w:type="paragraph" w:customStyle="1" w:styleId="6717198FA2F640138D1334A1EA325892">
    <w:name w:val="6717198FA2F640138D1334A1EA325892"/>
    <w:rsid w:val="00B71DFD"/>
  </w:style>
  <w:style w:type="paragraph" w:customStyle="1" w:styleId="8E47E719A49C4BCB89C5FC4E201A4B78">
    <w:name w:val="8E47E719A49C4BCB89C5FC4E201A4B78"/>
    <w:rsid w:val="00B71DFD"/>
  </w:style>
  <w:style w:type="paragraph" w:customStyle="1" w:styleId="7201C8B49EED48338FBD31118C33A846">
    <w:name w:val="7201C8B49EED48338FBD31118C33A846"/>
    <w:rsid w:val="00B71DFD"/>
  </w:style>
  <w:style w:type="paragraph" w:customStyle="1" w:styleId="49E5BA8E5B1D4C809A2341339D7B6157">
    <w:name w:val="49E5BA8E5B1D4C809A2341339D7B6157"/>
    <w:rsid w:val="00B71DFD"/>
  </w:style>
  <w:style w:type="paragraph" w:customStyle="1" w:styleId="65CAA1BE743C4E4B9794AED99B80C96A">
    <w:name w:val="65CAA1BE743C4E4B9794AED99B80C96A"/>
    <w:rsid w:val="00B71DFD"/>
  </w:style>
  <w:style w:type="paragraph" w:customStyle="1" w:styleId="0B721F5773EF406D8546FCD1F4A97F35">
    <w:name w:val="0B721F5773EF406D8546FCD1F4A97F35"/>
    <w:rsid w:val="00B71DFD"/>
  </w:style>
  <w:style w:type="paragraph" w:customStyle="1" w:styleId="56087A53E92F42849670BD1295642334">
    <w:name w:val="56087A53E92F42849670BD1295642334"/>
    <w:rsid w:val="00B71DFD"/>
  </w:style>
  <w:style w:type="paragraph" w:customStyle="1" w:styleId="89A7274575FC421DA1B13FEBDBABDC7E">
    <w:name w:val="89A7274575FC421DA1B13FEBDBABDC7E"/>
    <w:rsid w:val="00B71DFD"/>
  </w:style>
  <w:style w:type="paragraph" w:customStyle="1" w:styleId="9AA6B5CB70CC4B4696B31EC0178F096F">
    <w:name w:val="9AA6B5CB70CC4B4696B31EC0178F096F"/>
    <w:rsid w:val="00B71DFD"/>
  </w:style>
  <w:style w:type="paragraph" w:customStyle="1" w:styleId="61C04128AEDC4500BD77C4A7EB61393D">
    <w:name w:val="61C04128AEDC4500BD77C4A7EB61393D"/>
    <w:rsid w:val="00B71DFD"/>
  </w:style>
  <w:style w:type="paragraph" w:customStyle="1" w:styleId="94224D6B41944E9DB55E2D21040897A4">
    <w:name w:val="94224D6B41944E9DB55E2D21040897A4"/>
    <w:rsid w:val="00B71DFD"/>
  </w:style>
  <w:style w:type="paragraph" w:customStyle="1" w:styleId="34225E521BF04C8089E6BA484022E207">
    <w:name w:val="34225E521BF04C8089E6BA484022E207"/>
    <w:rsid w:val="00B71DFD"/>
  </w:style>
  <w:style w:type="paragraph" w:customStyle="1" w:styleId="46DFC53A745247E294E7DA1D8E9190AD">
    <w:name w:val="46DFC53A745247E294E7DA1D8E9190AD"/>
    <w:rsid w:val="00B71DFD"/>
  </w:style>
  <w:style w:type="paragraph" w:customStyle="1" w:styleId="2706E017A9FA4AA0B03B13A2B72F8F44">
    <w:name w:val="2706E017A9FA4AA0B03B13A2B72F8F44"/>
    <w:rsid w:val="00B71DFD"/>
  </w:style>
  <w:style w:type="paragraph" w:customStyle="1" w:styleId="DAD2813BF90B426DA553DC5FA10EB31F">
    <w:name w:val="DAD2813BF90B426DA553DC5FA10EB31F"/>
    <w:rsid w:val="00B71DFD"/>
  </w:style>
  <w:style w:type="paragraph" w:customStyle="1" w:styleId="3AF15E5969D24F9D85A78926AFBBD493">
    <w:name w:val="3AF15E5969D24F9D85A78926AFBBD493"/>
    <w:rsid w:val="00B71DFD"/>
  </w:style>
  <w:style w:type="paragraph" w:customStyle="1" w:styleId="49BC2E61C7F64D88ADC5E33BC2EB605B">
    <w:name w:val="49BC2E61C7F64D88ADC5E33BC2EB605B"/>
    <w:rsid w:val="00B71DFD"/>
  </w:style>
  <w:style w:type="paragraph" w:customStyle="1" w:styleId="EB383FA9DA0D408E8CDB2B91A7AF9DAE">
    <w:name w:val="EB383FA9DA0D408E8CDB2B91A7AF9DAE"/>
    <w:rsid w:val="00B71DFD"/>
  </w:style>
  <w:style w:type="paragraph" w:customStyle="1" w:styleId="4392532A660F4BF7828567F2307D0DC9">
    <w:name w:val="4392532A660F4BF7828567F2307D0DC9"/>
    <w:rsid w:val="00B71DFD"/>
  </w:style>
  <w:style w:type="paragraph" w:customStyle="1" w:styleId="FA615988D99B4F6A90225EBDB254C568">
    <w:name w:val="FA615988D99B4F6A90225EBDB254C568"/>
    <w:rsid w:val="00B71DFD"/>
  </w:style>
  <w:style w:type="paragraph" w:customStyle="1" w:styleId="419E5BEF21A0425AB3A46AF7E1611D4A">
    <w:name w:val="419E5BEF21A0425AB3A46AF7E1611D4A"/>
    <w:rsid w:val="00B71DFD"/>
  </w:style>
  <w:style w:type="paragraph" w:customStyle="1" w:styleId="9D3682735B54459CB24FB7449945D0EA">
    <w:name w:val="9D3682735B54459CB24FB7449945D0EA"/>
    <w:rsid w:val="00B71DFD"/>
  </w:style>
  <w:style w:type="paragraph" w:customStyle="1" w:styleId="1276F394ACDE4E0D8563299D317541BB">
    <w:name w:val="1276F394ACDE4E0D8563299D317541BB"/>
    <w:rsid w:val="00B71DFD"/>
  </w:style>
  <w:style w:type="paragraph" w:customStyle="1" w:styleId="057B2A51050549ABBD4A86B1DC8B42CC">
    <w:name w:val="057B2A51050549ABBD4A86B1DC8B42CC"/>
    <w:rsid w:val="00B71DFD"/>
  </w:style>
  <w:style w:type="paragraph" w:customStyle="1" w:styleId="AA981EF254574AFDBAB9704FFC1C586F">
    <w:name w:val="AA981EF254574AFDBAB9704FFC1C586F"/>
    <w:rsid w:val="00B71DFD"/>
  </w:style>
  <w:style w:type="paragraph" w:customStyle="1" w:styleId="A23D240CD6FF45F6AEB474DF37AAC01B">
    <w:name w:val="A23D240CD6FF45F6AEB474DF37AAC01B"/>
    <w:rsid w:val="00B71DFD"/>
  </w:style>
  <w:style w:type="paragraph" w:customStyle="1" w:styleId="31FEED93F4AF4DBABAADFC845A7C6D24">
    <w:name w:val="31FEED93F4AF4DBABAADFC845A7C6D24"/>
    <w:rsid w:val="00B71DFD"/>
  </w:style>
  <w:style w:type="paragraph" w:customStyle="1" w:styleId="9AE3F9ED8E2A4A38BF3A51250B9FD9C8">
    <w:name w:val="9AE3F9ED8E2A4A38BF3A51250B9FD9C8"/>
    <w:rsid w:val="00B71DFD"/>
  </w:style>
  <w:style w:type="paragraph" w:customStyle="1" w:styleId="6DAF89B03D134FE6B12EE224551142B7">
    <w:name w:val="6DAF89B03D134FE6B12EE224551142B7"/>
    <w:rsid w:val="00B71DFD"/>
  </w:style>
  <w:style w:type="paragraph" w:customStyle="1" w:styleId="A96988368B1C4820AD0E6B9E6DB6BC3D">
    <w:name w:val="A96988368B1C4820AD0E6B9E6DB6BC3D"/>
    <w:rsid w:val="00B71DFD"/>
  </w:style>
  <w:style w:type="paragraph" w:customStyle="1" w:styleId="95FA88271CCB4D38B93938D177CF783A">
    <w:name w:val="95FA88271CCB4D38B93938D177CF783A"/>
    <w:rsid w:val="00B71DFD"/>
  </w:style>
  <w:style w:type="paragraph" w:customStyle="1" w:styleId="CE3643E894904F83A86B33A9577C10D6">
    <w:name w:val="CE3643E894904F83A86B33A9577C10D6"/>
    <w:rsid w:val="00B71DFD"/>
  </w:style>
  <w:style w:type="paragraph" w:customStyle="1" w:styleId="BED7F737FC654AC78B3871F433C4B8D9">
    <w:name w:val="BED7F737FC654AC78B3871F433C4B8D9"/>
    <w:rsid w:val="00B71DFD"/>
  </w:style>
  <w:style w:type="paragraph" w:customStyle="1" w:styleId="0402CF67F86446F59D4BC43D7F622D90">
    <w:name w:val="0402CF67F86446F59D4BC43D7F622D90"/>
    <w:rsid w:val="00B71DFD"/>
  </w:style>
  <w:style w:type="paragraph" w:customStyle="1" w:styleId="A225E4A9D3D345D69B3FF703CA85CC8B">
    <w:name w:val="A225E4A9D3D345D69B3FF703CA85CC8B"/>
    <w:rsid w:val="00B71DFD"/>
  </w:style>
  <w:style w:type="paragraph" w:customStyle="1" w:styleId="F618350E82164C6E9D0F24EF202F9824">
    <w:name w:val="F618350E82164C6E9D0F24EF202F9824"/>
    <w:rsid w:val="00B71DFD"/>
  </w:style>
  <w:style w:type="paragraph" w:customStyle="1" w:styleId="70FFE27DC53748BF9ACC02DC23AB6D1A">
    <w:name w:val="70FFE27DC53748BF9ACC02DC23AB6D1A"/>
    <w:rsid w:val="00B71DFD"/>
  </w:style>
  <w:style w:type="paragraph" w:customStyle="1" w:styleId="C95975B3BD1A459B980B7B7C184060D2">
    <w:name w:val="C95975B3BD1A459B980B7B7C184060D2"/>
    <w:rsid w:val="00B71DFD"/>
  </w:style>
  <w:style w:type="paragraph" w:customStyle="1" w:styleId="CA9AB5FD4BB94063B20456731351C477">
    <w:name w:val="CA9AB5FD4BB94063B20456731351C477"/>
    <w:rsid w:val="00B71DFD"/>
  </w:style>
  <w:style w:type="paragraph" w:customStyle="1" w:styleId="DF4EBEFF2EE948A9933BBB8594B0F404">
    <w:name w:val="DF4EBEFF2EE948A9933BBB8594B0F404"/>
    <w:rsid w:val="00B71DFD"/>
  </w:style>
  <w:style w:type="paragraph" w:customStyle="1" w:styleId="540842CA9EE848338EBB5340DEA80CB7">
    <w:name w:val="540842CA9EE848338EBB5340DEA80CB7"/>
    <w:rsid w:val="00B71DFD"/>
  </w:style>
  <w:style w:type="paragraph" w:customStyle="1" w:styleId="1E9E0225A3B04D068A13920D896D2F73">
    <w:name w:val="1E9E0225A3B04D068A13920D896D2F73"/>
    <w:rsid w:val="00B71DFD"/>
  </w:style>
  <w:style w:type="paragraph" w:customStyle="1" w:styleId="057D3E4169E2474C8F2A0852304165FC">
    <w:name w:val="057D3E4169E2474C8F2A0852304165FC"/>
    <w:rsid w:val="00B71DFD"/>
  </w:style>
  <w:style w:type="paragraph" w:customStyle="1" w:styleId="6983DB1E4ED543AD905A1F57D1624251">
    <w:name w:val="6983DB1E4ED543AD905A1F57D1624251"/>
    <w:rsid w:val="00B71DFD"/>
  </w:style>
  <w:style w:type="paragraph" w:customStyle="1" w:styleId="289C8EABBF1741719F6DB4321746CBB5">
    <w:name w:val="289C8EABBF1741719F6DB4321746CBB5"/>
    <w:rsid w:val="00B71DFD"/>
  </w:style>
  <w:style w:type="paragraph" w:customStyle="1" w:styleId="4B8BC10ED55F49348CD1D21019077191">
    <w:name w:val="4B8BC10ED55F49348CD1D21019077191"/>
    <w:rsid w:val="00B71DFD"/>
  </w:style>
  <w:style w:type="paragraph" w:customStyle="1" w:styleId="18AB24C837DC41E1B69D4F275E48B838">
    <w:name w:val="18AB24C837DC41E1B69D4F275E48B838"/>
    <w:rsid w:val="00B71DFD"/>
  </w:style>
  <w:style w:type="paragraph" w:customStyle="1" w:styleId="C3F5BAFC87BE41DEBA1719096EE804F7">
    <w:name w:val="C3F5BAFC87BE41DEBA1719096EE804F7"/>
    <w:rsid w:val="00B71DFD"/>
  </w:style>
  <w:style w:type="paragraph" w:customStyle="1" w:styleId="01E8847CB3924205B49DA4EC0B989222">
    <w:name w:val="01E8847CB3924205B49DA4EC0B989222"/>
    <w:rsid w:val="00B71DFD"/>
  </w:style>
  <w:style w:type="paragraph" w:customStyle="1" w:styleId="EABF2A192EF84789B81F925231730622">
    <w:name w:val="EABF2A192EF84789B81F925231730622"/>
    <w:rsid w:val="00B71DFD"/>
  </w:style>
  <w:style w:type="paragraph" w:customStyle="1" w:styleId="5AC9F6E527B24247B48A63D0789271AC">
    <w:name w:val="5AC9F6E527B24247B48A63D0789271AC"/>
    <w:rsid w:val="00B71DFD"/>
  </w:style>
  <w:style w:type="paragraph" w:customStyle="1" w:styleId="182019B5F2994250BE7AA2733BF88261">
    <w:name w:val="182019B5F2994250BE7AA2733BF88261"/>
    <w:rsid w:val="00B71DFD"/>
  </w:style>
  <w:style w:type="paragraph" w:customStyle="1" w:styleId="8E0CBA3F97D6401AA41120D8DDEFED97">
    <w:name w:val="8E0CBA3F97D6401AA41120D8DDEFED97"/>
    <w:rsid w:val="00B71DFD"/>
  </w:style>
  <w:style w:type="paragraph" w:customStyle="1" w:styleId="4B4B3A155E1E4A39ADA87AD811F6428E">
    <w:name w:val="4B4B3A155E1E4A39ADA87AD811F6428E"/>
    <w:rsid w:val="00B71DFD"/>
  </w:style>
  <w:style w:type="paragraph" w:customStyle="1" w:styleId="C45C9B40884B430EA3BF4B9FE1DBE6C8">
    <w:name w:val="C45C9B40884B430EA3BF4B9FE1DBE6C8"/>
    <w:rsid w:val="00B71DFD"/>
  </w:style>
  <w:style w:type="paragraph" w:customStyle="1" w:styleId="DD79B875BC9A4DC0800664B8F823093E">
    <w:name w:val="DD79B875BC9A4DC0800664B8F823093E"/>
    <w:rsid w:val="00B71DFD"/>
  </w:style>
  <w:style w:type="paragraph" w:customStyle="1" w:styleId="41A1910110874C78BB60DF3679CEC03A">
    <w:name w:val="41A1910110874C78BB60DF3679CEC03A"/>
    <w:rsid w:val="00B71DFD"/>
  </w:style>
  <w:style w:type="paragraph" w:customStyle="1" w:styleId="5CC0C68F70964195981973B4F7DD5675">
    <w:name w:val="5CC0C68F70964195981973B4F7DD5675"/>
    <w:rsid w:val="00B71DFD"/>
  </w:style>
  <w:style w:type="paragraph" w:customStyle="1" w:styleId="BFE0A91421964551AA1C633125FA6EAC">
    <w:name w:val="BFE0A91421964551AA1C633125FA6EAC"/>
    <w:rsid w:val="00B71DFD"/>
  </w:style>
  <w:style w:type="paragraph" w:customStyle="1" w:styleId="4E094A286C00438BB2FEE1DC0FC071BD">
    <w:name w:val="4E094A286C00438BB2FEE1DC0FC071BD"/>
    <w:rsid w:val="00B71DFD"/>
  </w:style>
  <w:style w:type="paragraph" w:customStyle="1" w:styleId="3B25106AB21F47A58772642A44407D59">
    <w:name w:val="3B25106AB21F47A58772642A44407D59"/>
    <w:rsid w:val="00B71DFD"/>
  </w:style>
  <w:style w:type="paragraph" w:customStyle="1" w:styleId="7D3EF9D412BC47A5937206F6F06EC437">
    <w:name w:val="7D3EF9D412BC47A5937206F6F06EC437"/>
    <w:rsid w:val="00B71DFD"/>
  </w:style>
  <w:style w:type="paragraph" w:customStyle="1" w:styleId="70DEB79D599C43BF8A7EFC9E014197D4">
    <w:name w:val="70DEB79D599C43BF8A7EFC9E014197D4"/>
    <w:rsid w:val="00B71DFD"/>
  </w:style>
  <w:style w:type="paragraph" w:customStyle="1" w:styleId="BDBB70CB06D54B74B5791A5E5EBEC369">
    <w:name w:val="BDBB70CB06D54B74B5791A5E5EBEC369"/>
    <w:rsid w:val="00B71DFD"/>
  </w:style>
  <w:style w:type="paragraph" w:customStyle="1" w:styleId="490497936AC84B07BB4F49D287097577">
    <w:name w:val="490497936AC84B07BB4F49D287097577"/>
    <w:rsid w:val="00B71DFD"/>
  </w:style>
  <w:style w:type="paragraph" w:customStyle="1" w:styleId="2BA1FAADB4494032B936BE94538C777B">
    <w:name w:val="2BA1FAADB4494032B936BE94538C777B"/>
    <w:rsid w:val="00B71DFD"/>
  </w:style>
  <w:style w:type="paragraph" w:customStyle="1" w:styleId="68B5AED73C4040359DBEE7CAC7A0187C">
    <w:name w:val="68B5AED73C4040359DBEE7CAC7A0187C"/>
    <w:rsid w:val="00B71DFD"/>
  </w:style>
  <w:style w:type="paragraph" w:customStyle="1" w:styleId="F2274C2130E741E182F27B91DA454921">
    <w:name w:val="F2274C2130E741E182F27B91DA454921"/>
    <w:rsid w:val="00B71DFD"/>
  </w:style>
  <w:style w:type="paragraph" w:customStyle="1" w:styleId="D68BE3899A9D4868A7E225136E1B8714">
    <w:name w:val="D68BE3899A9D4868A7E225136E1B8714"/>
    <w:rsid w:val="00B71DFD"/>
  </w:style>
  <w:style w:type="paragraph" w:customStyle="1" w:styleId="C2CC6CD7674F40298B9A9B08B9D234BA">
    <w:name w:val="C2CC6CD7674F40298B9A9B08B9D234BA"/>
    <w:rsid w:val="00B71DFD"/>
  </w:style>
  <w:style w:type="paragraph" w:customStyle="1" w:styleId="C31EEC1C068449F380F314191D7983AB">
    <w:name w:val="C31EEC1C068449F380F314191D7983AB"/>
    <w:rsid w:val="00B71DFD"/>
  </w:style>
  <w:style w:type="paragraph" w:customStyle="1" w:styleId="1475930E7E374DEB8BABD70C6A6BC8E2">
    <w:name w:val="1475930E7E374DEB8BABD70C6A6BC8E2"/>
    <w:rsid w:val="00B71DFD"/>
  </w:style>
  <w:style w:type="paragraph" w:customStyle="1" w:styleId="D27BB578C71B4A09B09589579ABB7025">
    <w:name w:val="D27BB578C71B4A09B09589579ABB7025"/>
    <w:rsid w:val="00B71DFD"/>
  </w:style>
  <w:style w:type="paragraph" w:customStyle="1" w:styleId="516CFBB5919447EEA0400D915DF536AA">
    <w:name w:val="516CFBB5919447EEA0400D915DF536AA"/>
    <w:rsid w:val="00B71DFD"/>
  </w:style>
  <w:style w:type="paragraph" w:customStyle="1" w:styleId="77F9E56661464C17A69B7AC2570E3F8B">
    <w:name w:val="77F9E56661464C17A69B7AC2570E3F8B"/>
    <w:rsid w:val="00B71DFD"/>
  </w:style>
  <w:style w:type="paragraph" w:customStyle="1" w:styleId="A732B49EE7394A8CAED91913A6CD7204">
    <w:name w:val="A732B49EE7394A8CAED91913A6CD7204"/>
    <w:rsid w:val="00B71DFD"/>
  </w:style>
  <w:style w:type="paragraph" w:customStyle="1" w:styleId="728C03534BBB4860879812F1EB38DF83">
    <w:name w:val="728C03534BBB4860879812F1EB38DF83"/>
    <w:rsid w:val="00B71DFD"/>
  </w:style>
  <w:style w:type="paragraph" w:customStyle="1" w:styleId="20A31954E4A740DD9D6A7BCBF3E3BEB9">
    <w:name w:val="20A31954E4A740DD9D6A7BCBF3E3BEB9"/>
    <w:rsid w:val="00B71DFD"/>
  </w:style>
  <w:style w:type="paragraph" w:customStyle="1" w:styleId="4CAD1C55F94448BA98E97B7DFB5E9788">
    <w:name w:val="4CAD1C55F94448BA98E97B7DFB5E9788"/>
    <w:rsid w:val="00B71DFD"/>
  </w:style>
  <w:style w:type="paragraph" w:customStyle="1" w:styleId="AB7AC8C357BA4BE8969C9D64C429F964">
    <w:name w:val="AB7AC8C357BA4BE8969C9D64C429F964"/>
    <w:rsid w:val="00B71DFD"/>
  </w:style>
  <w:style w:type="paragraph" w:customStyle="1" w:styleId="54120937EEDC46B5A67853787F4BF9C7">
    <w:name w:val="54120937EEDC46B5A67853787F4BF9C7"/>
    <w:rsid w:val="00B71DFD"/>
  </w:style>
  <w:style w:type="paragraph" w:customStyle="1" w:styleId="2F87A9E5AA2043E7B037F3FC53DC4D36">
    <w:name w:val="2F87A9E5AA2043E7B037F3FC53DC4D36"/>
    <w:rsid w:val="00B71DFD"/>
  </w:style>
  <w:style w:type="paragraph" w:customStyle="1" w:styleId="1A3FDAD73E6C4CBFADA97581BD0F7295">
    <w:name w:val="1A3FDAD73E6C4CBFADA97581BD0F7295"/>
    <w:rsid w:val="00B71DFD"/>
  </w:style>
  <w:style w:type="paragraph" w:customStyle="1" w:styleId="A18FCEF9B226474AA74895614E73D33C">
    <w:name w:val="A18FCEF9B226474AA74895614E73D33C"/>
    <w:rsid w:val="00B71DFD"/>
  </w:style>
  <w:style w:type="paragraph" w:customStyle="1" w:styleId="6AB84A735D70459A850D43D608026CC3">
    <w:name w:val="6AB84A735D70459A850D43D608026CC3"/>
    <w:rsid w:val="00B71DFD"/>
  </w:style>
  <w:style w:type="paragraph" w:customStyle="1" w:styleId="AD2C013309664FC6BF9E1A4D1277AFD2">
    <w:name w:val="AD2C013309664FC6BF9E1A4D1277AFD2"/>
    <w:rsid w:val="00B71DFD"/>
  </w:style>
  <w:style w:type="paragraph" w:customStyle="1" w:styleId="89AC8E1C6F734B9F967533CFD965E398">
    <w:name w:val="89AC8E1C6F734B9F967533CFD965E398"/>
    <w:rsid w:val="00B71DFD"/>
  </w:style>
  <w:style w:type="paragraph" w:customStyle="1" w:styleId="304B1A2B47994F3F9CDFECC460992591">
    <w:name w:val="304B1A2B47994F3F9CDFECC460992591"/>
    <w:rsid w:val="00B71DFD"/>
  </w:style>
  <w:style w:type="paragraph" w:customStyle="1" w:styleId="1537C76B58144855A6E1394CC59DC9E5">
    <w:name w:val="1537C76B58144855A6E1394CC59DC9E5"/>
    <w:rsid w:val="00B71DFD"/>
  </w:style>
  <w:style w:type="paragraph" w:customStyle="1" w:styleId="490C5479B5984B46B30779109A5F083C">
    <w:name w:val="490C5479B5984B46B30779109A5F083C"/>
    <w:rsid w:val="00B71DFD"/>
  </w:style>
  <w:style w:type="paragraph" w:customStyle="1" w:styleId="69D5749DF2464900A32F782248A3E60A">
    <w:name w:val="69D5749DF2464900A32F782248A3E60A"/>
    <w:rsid w:val="00B71DFD"/>
  </w:style>
  <w:style w:type="paragraph" w:customStyle="1" w:styleId="8A5551471EFF48BBB31F6941CDF1691E">
    <w:name w:val="8A5551471EFF48BBB31F6941CDF1691E"/>
    <w:rsid w:val="00B71DFD"/>
  </w:style>
  <w:style w:type="paragraph" w:customStyle="1" w:styleId="CB6045F46B52482A9F09D1913F2803D6">
    <w:name w:val="CB6045F46B52482A9F09D1913F2803D6"/>
    <w:rsid w:val="00B71DFD"/>
  </w:style>
  <w:style w:type="paragraph" w:customStyle="1" w:styleId="AD1A0CAC70EA466C92AF798636BD63D4">
    <w:name w:val="AD1A0CAC70EA466C92AF798636BD63D4"/>
    <w:rsid w:val="00B71DFD"/>
  </w:style>
  <w:style w:type="paragraph" w:customStyle="1" w:styleId="F8B8826E08E2477C934833DE8B8D4D7F">
    <w:name w:val="F8B8826E08E2477C934833DE8B8D4D7F"/>
    <w:rsid w:val="00B71DFD"/>
  </w:style>
  <w:style w:type="paragraph" w:customStyle="1" w:styleId="4DADB1954B5547BA9CBF876AF44BF184">
    <w:name w:val="4DADB1954B5547BA9CBF876AF44BF184"/>
    <w:rsid w:val="00B71DFD"/>
  </w:style>
  <w:style w:type="paragraph" w:customStyle="1" w:styleId="53785158BE8B4924BA632F3AC6A9627A">
    <w:name w:val="53785158BE8B4924BA632F3AC6A9627A"/>
    <w:rsid w:val="00B71DFD"/>
  </w:style>
  <w:style w:type="paragraph" w:customStyle="1" w:styleId="45B450CEB1F244278B12AB33FEDBA780">
    <w:name w:val="45B450CEB1F244278B12AB33FEDBA780"/>
    <w:rsid w:val="00B71DFD"/>
  </w:style>
  <w:style w:type="paragraph" w:customStyle="1" w:styleId="AE0E281F7A0A45AE93A344FD3E8212E4">
    <w:name w:val="AE0E281F7A0A45AE93A344FD3E8212E4"/>
    <w:rsid w:val="00B71DFD"/>
  </w:style>
  <w:style w:type="paragraph" w:customStyle="1" w:styleId="66589B6C45684D7EA8596CA7749DD4CF">
    <w:name w:val="66589B6C45684D7EA8596CA7749DD4CF"/>
    <w:rsid w:val="00B71DFD"/>
  </w:style>
  <w:style w:type="paragraph" w:customStyle="1" w:styleId="3DB45AC7162249D9818ECC992EC76F54">
    <w:name w:val="3DB45AC7162249D9818ECC992EC76F54"/>
    <w:rsid w:val="00B71DFD"/>
  </w:style>
  <w:style w:type="paragraph" w:customStyle="1" w:styleId="EF775C24DE33493299178512DE7D2ECF">
    <w:name w:val="EF775C24DE33493299178512DE7D2ECF"/>
    <w:rsid w:val="00B71DFD"/>
  </w:style>
  <w:style w:type="paragraph" w:customStyle="1" w:styleId="EE4F0630D24645F5AE6DFEEF3409A73E">
    <w:name w:val="EE4F0630D24645F5AE6DFEEF3409A73E"/>
    <w:rsid w:val="00B71DFD"/>
  </w:style>
  <w:style w:type="paragraph" w:customStyle="1" w:styleId="F7BDA825A8DB4F3AAD09DC34656A34B6">
    <w:name w:val="F7BDA825A8DB4F3AAD09DC34656A34B6"/>
    <w:rsid w:val="00B71DFD"/>
  </w:style>
  <w:style w:type="paragraph" w:customStyle="1" w:styleId="FC38678A5CF34C3BB510656B07532515">
    <w:name w:val="FC38678A5CF34C3BB510656B07532515"/>
    <w:rsid w:val="00B71DFD"/>
  </w:style>
  <w:style w:type="paragraph" w:customStyle="1" w:styleId="FFAA722D9A0E486ABF159394B51A2FD7">
    <w:name w:val="FFAA722D9A0E486ABF159394B51A2FD7"/>
    <w:rsid w:val="00B71DFD"/>
  </w:style>
  <w:style w:type="paragraph" w:customStyle="1" w:styleId="12100DB547DE4D6AAE80598EFF28136A">
    <w:name w:val="12100DB547DE4D6AAE80598EFF28136A"/>
    <w:rsid w:val="00B71DFD"/>
  </w:style>
  <w:style w:type="paragraph" w:customStyle="1" w:styleId="2ED85B3A43584F3AB429D45B193F12B0">
    <w:name w:val="2ED85B3A43584F3AB429D45B193F12B0"/>
    <w:rsid w:val="00B71DFD"/>
  </w:style>
  <w:style w:type="paragraph" w:customStyle="1" w:styleId="D5ACA7E94CE64FA1B4E9BC362C3D76B4">
    <w:name w:val="D5ACA7E94CE64FA1B4E9BC362C3D76B4"/>
    <w:rsid w:val="00B71DFD"/>
  </w:style>
  <w:style w:type="paragraph" w:customStyle="1" w:styleId="E90E12885D3B4D0EA18C88B1AF19FDFE">
    <w:name w:val="E90E12885D3B4D0EA18C88B1AF19FDFE"/>
    <w:rsid w:val="00B71DFD"/>
  </w:style>
  <w:style w:type="paragraph" w:customStyle="1" w:styleId="2E5CDD6B87F9426E866CCCAC7D9894F5">
    <w:name w:val="2E5CDD6B87F9426E866CCCAC7D9894F5"/>
    <w:rsid w:val="00B71DFD"/>
  </w:style>
  <w:style w:type="paragraph" w:customStyle="1" w:styleId="DBB1F7A7DA7E47DBA775BD71AE79FB36">
    <w:name w:val="DBB1F7A7DA7E47DBA775BD71AE79FB36"/>
    <w:rsid w:val="00B71DFD"/>
  </w:style>
  <w:style w:type="paragraph" w:customStyle="1" w:styleId="CEEA0562B5DC418F81650CFF3E9BE743">
    <w:name w:val="CEEA0562B5DC418F81650CFF3E9BE743"/>
    <w:rsid w:val="00B71DFD"/>
  </w:style>
  <w:style w:type="paragraph" w:customStyle="1" w:styleId="196033045BEC405CAC84BC9397ECE76B">
    <w:name w:val="196033045BEC405CAC84BC9397ECE76B"/>
    <w:rsid w:val="00B71DFD"/>
  </w:style>
  <w:style w:type="paragraph" w:customStyle="1" w:styleId="3E9B3338EBAC4386BA4AFEDF82296B13">
    <w:name w:val="3E9B3338EBAC4386BA4AFEDF82296B13"/>
    <w:rsid w:val="00B71DFD"/>
  </w:style>
  <w:style w:type="paragraph" w:customStyle="1" w:styleId="463D406AB14C465EB329AC0D2BB0C5E4">
    <w:name w:val="463D406AB14C465EB329AC0D2BB0C5E4"/>
    <w:rsid w:val="00B71DFD"/>
  </w:style>
  <w:style w:type="paragraph" w:customStyle="1" w:styleId="159FA08B9E8240AC9113C2409BEDBF4A">
    <w:name w:val="159FA08B9E8240AC9113C2409BEDBF4A"/>
    <w:rsid w:val="00B71DFD"/>
  </w:style>
  <w:style w:type="paragraph" w:customStyle="1" w:styleId="CD170EC85E7C4CA19E78F7417861442E">
    <w:name w:val="CD170EC85E7C4CA19E78F7417861442E"/>
    <w:rsid w:val="00B71DFD"/>
  </w:style>
  <w:style w:type="paragraph" w:customStyle="1" w:styleId="1ECD87C5085A4272AEA26C805B300AE4">
    <w:name w:val="1ECD87C5085A4272AEA26C805B300AE4"/>
    <w:rsid w:val="00B71DFD"/>
  </w:style>
  <w:style w:type="paragraph" w:customStyle="1" w:styleId="DF085EEECD9A48EAA6DA52040A461836">
    <w:name w:val="DF085EEECD9A48EAA6DA52040A461836"/>
    <w:rsid w:val="00B71DFD"/>
  </w:style>
  <w:style w:type="paragraph" w:customStyle="1" w:styleId="6CEFCDB11B9840B8B09C75F48386893A">
    <w:name w:val="6CEFCDB11B9840B8B09C75F48386893A"/>
    <w:rsid w:val="00B71DFD"/>
  </w:style>
  <w:style w:type="paragraph" w:customStyle="1" w:styleId="208FF82490814CC7B5F64B90BE050326">
    <w:name w:val="208FF82490814CC7B5F64B90BE050326"/>
    <w:rsid w:val="00B71DFD"/>
  </w:style>
  <w:style w:type="paragraph" w:customStyle="1" w:styleId="2893596768DE4759AB63FBC5224C85ED">
    <w:name w:val="2893596768DE4759AB63FBC5224C85ED"/>
    <w:rsid w:val="00B71DFD"/>
  </w:style>
  <w:style w:type="paragraph" w:customStyle="1" w:styleId="A9124A9BD4B64D278E4E5762AB0E7725">
    <w:name w:val="A9124A9BD4B64D278E4E5762AB0E7725"/>
    <w:rsid w:val="00B71DFD"/>
  </w:style>
  <w:style w:type="paragraph" w:customStyle="1" w:styleId="796A9622437C40A5A86F88F9938AB03C">
    <w:name w:val="796A9622437C40A5A86F88F9938AB03C"/>
    <w:rsid w:val="00B71DFD"/>
  </w:style>
  <w:style w:type="paragraph" w:customStyle="1" w:styleId="DA4C2099F81E417A8AFD58C6DBA748FD">
    <w:name w:val="DA4C2099F81E417A8AFD58C6DBA748FD"/>
    <w:rsid w:val="00B71DFD"/>
  </w:style>
  <w:style w:type="paragraph" w:customStyle="1" w:styleId="E084D9DE0C93417DA8D0F5D90B4DBCB7">
    <w:name w:val="E084D9DE0C93417DA8D0F5D90B4DBCB7"/>
    <w:rsid w:val="00B71DFD"/>
  </w:style>
  <w:style w:type="paragraph" w:customStyle="1" w:styleId="B519104A16164E9EA64ECBC95EAB9DC7">
    <w:name w:val="B519104A16164E9EA64ECBC95EAB9DC7"/>
    <w:rsid w:val="00B71DFD"/>
  </w:style>
  <w:style w:type="paragraph" w:customStyle="1" w:styleId="20B5F4172AB9430E97AB3ADD53E53B74">
    <w:name w:val="20B5F4172AB9430E97AB3ADD53E53B74"/>
    <w:rsid w:val="00B71DFD"/>
  </w:style>
  <w:style w:type="paragraph" w:customStyle="1" w:styleId="4D25EEE92EFF461CB8232B709329574B">
    <w:name w:val="4D25EEE92EFF461CB8232B709329574B"/>
    <w:rsid w:val="00B71DFD"/>
  </w:style>
  <w:style w:type="paragraph" w:customStyle="1" w:styleId="E3A311D39397462582F01828D0F69FF2">
    <w:name w:val="E3A311D39397462582F01828D0F69FF2"/>
    <w:rsid w:val="00B71DFD"/>
  </w:style>
  <w:style w:type="paragraph" w:customStyle="1" w:styleId="8E70558229BD44F3AA26C321B9AE2FE8">
    <w:name w:val="8E70558229BD44F3AA26C321B9AE2FE8"/>
    <w:rsid w:val="00B71DFD"/>
  </w:style>
  <w:style w:type="paragraph" w:customStyle="1" w:styleId="61D1F254F3E344EEAE922BEAB86E7190">
    <w:name w:val="61D1F254F3E344EEAE922BEAB86E7190"/>
    <w:rsid w:val="00B71DFD"/>
  </w:style>
  <w:style w:type="paragraph" w:customStyle="1" w:styleId="BAADC6FA6F49441AB25BADF299B692EF">
    <w:name w:val="BAADC6FA6F49441AB25BADF299B692EF"/>
    <w:rsid w:val="00B71DFD"/>
  </w:style>
  <w:style w:type="paragraph" w:customStyle="1" w:styleId="B5BBC5E28D32482A92B60ACF113EEAA6">
    <w:name w:val="B5BBC5E28D32482A92B60ACF113EEAA6"/>
    <w:rsid w:val="00B71DFD"/>
  </w:style>
  <w:style w:type="paragraph" w:customStyle="1" w:styleId="A4E474A55B4B488BA8B13E08F171F9AD">
    <w:name w:val="A4E474A55B4B488BA8B13E08F171F9AD"/>
    <w:rsid w:val="00B71DFD"/>
  </w:style>
  <w:style w:type="paragraph" w:customStyle="1" w:styleId="A5D05428F3A444E0AE3DE5D4F20D34ED">
    <w:name w:val="A5D05428F3A444E0AE3DE5D4F20D34ED"/>
    <w:rsid w:val="00B71DFD"/>
  </w:style>
  <w:style w:type="paragraph" w:customStyle="1" w:styleId="EBF28B63B5F04E20A0408A3EE4C5E946">
    <w:name w:val="EBF28B63B5F04E20A0408A3EE4C5E946"/>
    <w:rsid w:val="00B71DFD"/>
  </w:style>
  <w:style w:type="paragraph" w:customStyle="1" w:styleId="03607867353249E3834A37B19B167866">
    <w:name w:val="03607867353249E3834A37B19B167866"/>
    <w:rsid w:val="00B71DFD"/>
  </w:style>
  <w:style w:type="paragraph" w:customStyle="1" w:styleId="54A1957C4867480ABA74758B80DE750E">
    <w:name w:val="54A1957C4867480ABA74758B80DE750E"/>
    <w:rsid w:val="00B71DFD"/>
  </w:style>
  <w:style w:type="paragraph" w:customStyle="1" w:styleId="78C761F2E08A426EAF0FD1AD09742340">
    <w:name w:val="78C761F2E08A426EAF0FD1AD09742340"/>
    <w:rsid w:val="00B71DFD"/>
  </w:style>
  <w:style w:type="paragraph" w:customStyle="1" w:styleId="F890E2EEAA8A4A7FB316D9BFD77913A5">
    <w:name w:val="F890E2EEAA8A4A7FB316D9BFD77913A5"/>
    <w:rsid w:val="00B71DFD"/>
  </w:style>
  <w:style w:type="paragraph" w:customStyle="1" w:styleId="C6467C53A987447683D2B56E4DACCE15">
    <w:name w:val="C6467C53A987447683D2B56E4DACCE15"/>
    <w:rsid w:val="00B71DFD"/>
  </w:style>
  <w:style w:type="paragraph" w:customStyle="1" w:styleId="16254F74D71B42499B08E7F0AFBD462C">
    <w:name w:val="16254F74D71B42499B08E7F0AFBD462C"/>
    <w:rsid w:val="00B71DFD"/>
  </w:style>
  <w:style w:type="paragraph" w:customStyle="1" w:styleId="7ECEAFA3CA14461F8B66B0BA7074A6DF">
    <w:name w:val="7ECEAFA3CA14461F8B66B0BA7074A6DF"/>
    <w:rsid w:val="00B71DFD"/>
  </w:style>
  <w:style w:type="paragraph" w:customStyle="1" w:styleId="E7B129CC853242A399FC8C3C362C9B76">
    <w:name w:val="E7B129CC853242A399FC8C3C362C9B76"/>
    <w:rsid w:val="00B71DFD"/>
  </w:style>
  <w:style w:type="paragraph" w:customStyle="1" w:styleId="F436ADB91E314A43B093DF45B4EF8CF5">
    <w:name w:val="F436ADB91E314A43B093DF45B4EF8CF5"/>
    <w:rsid w:val="00B71DFD"/>
  </w:style>
  <w:style w:type="paragraph" w:customStyle="1" w:styleId="168F3EC07F82422D829CEF0F447DF0BE">
    <w:name w:val="168F3EC07F82422D829CEF0F447DF0BE"/>
    <w:rsid w:val="00B71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228D-2630-41F1-8C17-2C15F06A4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BadasATP.dotx</Template>
  <TotalTime>74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ATP</vt:lpstr>
    </vt:vector>
  </TitlesOfParts>
  <Company>RAD Data Communication Ltd.</Company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ATP</dc:title>
  <dc:creator>ronen_be</dc:creator>
  <cp:lastModifiedBy>Ilya Ginzburg</cp:lastModifiedBy>
  <cp:revision>6</cp:revision>
  <cp:lastPrinted>2003-07-27T14:19:00Z</cp:lastPrinted>
  <dcterms:created xsi:type="dcterms:W3CDTF">2019-05-23T19:26:00Z</dcterms:created>
  <dcterms:modified xsi:type="dcterms:W3CDTF">2019-05-26T13:04:00Z</dcterms:modified>
</cp:coreProperties>
</file>