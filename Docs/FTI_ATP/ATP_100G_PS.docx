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F4D2B" w14:textId="77777777" w:rsidR="00AF162A" w:rsidRDefault="00AF162A" w:rsidP="0025554D">
      <w:pPr>
        <w:bidi/>
        <w:rPr>
          <w:b/>
          <w:bCs/>
          <w:sz w:val="32"/>
          <w:szCs w:val="32"/>
        </w:rPr>
      </w:pPr>
    </w:p>
    <w:p w14:paraId="46D03D6B" w14:textId="77777777" w:rsidR="00AF162A" w:rsidRDefault="00AF162A">
      <w:pPr>
        <w:jc w:val="center"/>
        <w:rPr>
          <w:b/>
          <w:bCs/>
          <w:sz w:val="32"/>
          <w:szCs w:val="32"/>
        </w:rPr>
      </w:pPr>
    </w:p>
    <w:p w14:paraId="3DD100B2" w14:textId="77777777" w:rsidR="00AF162A" w:rsidRPr="007177AD" w:rsidRDefault="0009357B" w:rsidP="0009357B">
      <w:pPr>
        <w:bidi/>
        <w:jc w:val="center"/>
        <w:rPr>
          <w:b/>
          <w:bCs/>
          <w:sz w:val="40"/>
          <w:szCs w:val="40"/>
          <w:rtl/>
        </w:rPr>
      </w:pPr>
      <w:r w:rsidRPr="007177AD">
        <w:rPr>
          <w:rFonts w:hint="cs"/>
          <w:b/>
          <w:bCs/>
          <w:sz w:val="40"/>
          <w:szCs w:val="40"/>
          <w:rtl/>
        </w:rPr>
        <w:t xml:space="preserve">טופס </w:t>
      </w:r>
      <w:r w:rsidRPr="007177AD">
        <w:rPr>
          <w:b/>
          <w:bCs/>
          <w:sz w:val="40"/>
          <w:szCs w:val="40"/>
        </w:rPr>
        <w:t>ATP</w:t>
      </w:r>
    </w:p>
    <w:p w14:paraId="161489CE" w14:textId="77777777" w:rsidR="00AF162A" w:rsidRDefault="00AF162A">
      <w:pPr>
        <w:jc w:val="center"/>
        <w:rPr>
          <w:b/>
          <w:bCs/>
          <w:sz w:val="32"/>
          <w:szCs w:val="28"/>
          <w:rtl/>
        </w:rPr>
      </w:pPr>
    </w:p>
    <w:p w14:paraId="2CF74ED9" w14:textId="77777777" w:rsidR="00AF162A" w:rsidRDefault="00AF162A" w:rsidP="000B1DDA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המ</w:t>
      </w:r>
      <w:r w:rsidRPr="007177AD">
        <w:rPr>
          <w:rFonts w:hint="cs"/>
          <w:b w:val="0"/>
          <w:bCs w:val="0"/>
          <w:rtl/>
        </w:rPr>
        <w:t>בדק</w:t>
      </w:r>
      <w:r w:rsidRPr="007177AD">
        <w:rPr>
          <w:b w:val="0"/>
          <w:bCs w:val="0"/>
          <w:rtl/>
        </w:rPr>
        <w:t xml:space="preserve"> :</w:t>
      </w:r>
      <w:r w:rsidR="000819A4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32087987"/>
          <w:placeholder>
            <w:docPart w:val="C2B5C0FD46884F028BE5E225CA175936"/>
          </w:placeholder>
          <w:text/>
        </w:sdtPr>
        <w:sdtContent>
          <w:r w:rsidR="003C1304">
            <w:t>AT-2-100G-3-W10</w:t>
          </w:r>
        </w:sdtContent>
      </w:sdt>
      <w:r w:rsidR="00AF1ABD">
        <w:rPr>
          <w:rFonts w:hint="cs"/>
          <w:rtl/>
        </w:rPr>
        <w:t xml:space="preserve"> </w:t>
      </w:r>
      <w:r w:rsidR="000041FE">
        <w:rPr>
          <w:rFonts w:hint="cs"/>
          <w:rtl/>
        </w:rPr>
        <w:t xml:space="preserve"> </w:t>
      </w:r>
      <w:r w:rsidRPr="007177AD">
        <w:rPr>
          <w:rFonts w:hint="cs"/>
          <w:b w:val="0"/>
          <w:bCs w:val="0"/>
          <w:rtl/>
        </w:rPr>
        <w:t>גרסאת מבדק מתאריך:</w:t>
      </w:r>
      <w:r w:rsidR="00201643">
        <w:t xml:space="preserve"> </w:t>
      </w:r>
      <w:r w:rsidR="00201643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548645541"/>
          <w:placeholder>
            <w:docPart w:val="00015537DC334360B493D882D8F6AF44"/>
          </w:placeholder>
          <w:date w:fullDate="2025-03-03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32"/>
          </w:rPr>
        </w:sdtEndPr>
        <w:sdtContent>
          <w:r w:rsidR="003C1304">
            <w:rPr>
              <w:rStyle w:val="Style1"/>
            </w:rPr>
            <w:t>03/03/2025</w:t>
          </w:r>
        </w:sdtContent>
      </w:sdt>
    </w:p>
    <w:p w14:paraId="2698985A" w14:textId="77777777" w:rsidR="00AF162A" w:rsidRDefault="00AF162A" w:rsidP="000819A4">
      <w:pPr>
        <w:pStyle w:val="Heading3"/>
        <w:rPr>
          <w:rtl/>
        </w:rPr>
      </w:pPr>
      <w:r w:rsidRPr="007177AD">
        <w:rPr>
          <w:rFonts w:hint="cs"/>
          <w:b w:val="0"/>
          <w:bCs w:val="0"/>
          <w:rtl/>
        </w:rPr>
        <w:t>שם המוצר</w:t>
      </w:r>
      <w:r w:rsidR="0009357B" w:rsidRPr="007177AD">
        <w:rPr>
          <w:rFonts w:hint="cs"/>
          <w:b w:val="0"/>
          <w:bCs w:val="0"/>
          <w:rtl/>
        </w:rPr>
        <w:t>:</w:t>
      </w:r>
      <w:r w:rsidR="00620E10">
        <w:rPr>
          <w:rFonts w:hint="cs"/>
        </w:rPr>
        <w:t xml:space="preserve"> </w:t>
      </w:r>
      <w:r w:rsidR="00620E10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896193357"/>
          <w:placeholder>
            <w:docPart w:val="20340270FD7C4DA78665CD98F10F1B34"/>
          </w:placeholder>
          <w:text/>
        </w:sdtPr>
        <w:sdtContent>
          <w:r w:rsidR="003C1304">
            <w:t>ETX-2I-100G/PS-F</w:t>
          </w:r>
        </w:sdtContent>
      </w:sdt>
    </w:p>
    <w:p w14:paraId="47196D0B" w14:textId="77777777" w:rsidR="00AF162A" w:rsidRPr="0009357B" w:rsidRDefault="00AF162A" w:rsidP="000B1DDA">
      <w:pPr>
        <w:pStyle w:val="Heading3"/>
        <w:rPr>
          <w:b w:val="0"/>
          <w:bCs w:val="0"/>
          <w:rtl/>
        </w:rPr>
      </w:pPr>
      <w:r w:rsidRPr="007177AD">
        <w:rPr>
          <w:rFonts w:hint="cs"/>
          <w:b w:val="0"/>
          <w:bCs w:val="0"/>
          <w:rtl/>
        </w:rPr>
        <w:t>פותח עפ"י הוראות בדיקה מתאריך:</w:t>
      </w:r>
      <w:r w:rsidR="0009357B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963765175"/>
          <w:placeholder>
            <w:docPart w:val="080CFD4DD4AA49B9B22574530502DF48"/>
          </w:placeholder>
          <w:date w:fullDate="2025-03-03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 w:cs="Arial"/>
            <w:b w:val="0"/>
            <w:bCs w:val="0"/>
            <w:sz w:val="32"/>
            <w:szCs w:val="24"/>
          </w:rPr>
        </w:sdtEndPr>
        <w:sdtContent>
          <w:r w:rsidR="007C1C4C">
            <w:rPr>
              <w:rStyle w:val="Style1"/>
            </w:rPr>
            <w:t>03/03/2025</w:t>
          </w:r>
        </w:sdtContent>
      </w:sdt>
    </w:p>
    <w:p w14:paraId="35790940" w14:textId="77777777" w:rsidR="00AF162A" w:rsidRDefault="00AF162A" w:rsidP="007C1C4C">
      <w:pPr>
        <w:pStyle w:val="Heading3"/>
      </w:pPr>
      <w:r w:rsidRPr="007177AD">
        <w:rPr>
          <w:rFonts w:hint="cs"/>
          <w:b w:val="0"/>
          <w:bCs w:val="0"/>
          <w:rtl/>
        </w:rPr>
        <w:t>נמסר לבד"ס בתאריך:</w:t>
      </w:r>
      <w:r w:rsidR="0009357B">
        <w:rPr>
          <w:rFonts w:hint="cs"/>
          <w:rtl/>
        </w:rPr>
        <w:t xml:space="preserve"> </w:t>
      </w:r>
    </w:p>
    <w:p w14:paraId="7F64B64F" w14:textId="77777777" w:rsidR="00282C89" w:rsidRDefault="00282C89" w:rsidP="0009357B">
      <w:pPr>
        <w:bidi/>
      </w:pPr>
    </w:p>
    <w:p w14:paraId="55B301A3" w14:textId="77777777" w:rsidR="00282C89" w:rsidRPr="00282C89" w:rsidRDefault="00282C89" w:rsidP="00282C89">
      <w:pPr>
        <w:bidi/>
        <w:rPr>
          <w:sz w:val="32"/>
          <w:szCs w:val="32"/>
          <w:rtl/>
        </w:rPr>
      </w:pPr>
      <w:r w:rsidRPr="00282C89">
        <w:rPr>
          <w:rFonts w:cs="David" w:hint="cs"/>
          <w:b/>
          <w:bCs/>
          <w:sz w:val="32"/>
          <w:szCs w:val="32"/>
          <w:u w:val="single"/>
          <w:rtl/>
        </w:rPr>
        <w:t>יש לאשר את תהליך בדיקות אימות הפיתוח בתוך 30 יום</w:t>
      </w:r>
      <w:r w:rsidRPr="00282C89">
        <w:rPr>
          <w:rFonts w:cs="David" w:hint="cs"/>
          <w:b/>
          <w:bCs/>
          <w:sz w:val="32"/>
          <w:szCs w:val="32"/>
          <w:rtl/>
        </w:rPr>
        <w:t>.  בחלוף 30 יום, יש ליידע את מנהל התפעולית.</w:t>
      </w:r>
    </w:p>
    <w:p w14:paraId="4F52BDAE" w14:textId="77777777" w:rsidR="00AF162A" w:rsidRDefault="00AF162A">
      <w:pPr>
        <w:pStyle w:val="Heading3"/>
        <w:rPr>
          <w:rtl/>
        </w:rPr>
      </w:pPr>
      <w:r>
        <w:rPr>
          <w:rFonts w:hint="cs"/>
          <w:rtl/>
        </w:rPr>
        <w:t>----------------------------------------------------------------------------------------------------------------</w:t>
      </w:r>
    </w:p>
    <w:p w14:paraId="34439288" w14:textId="77777777" w:rsidR="00AF162A" w:rsidRDefault="00AF162A">
      <w:pPr>
        <w:pStyle w:val="Heading3"/>
      </w:pPr>
    </w:p>
    <w:p w14:paraId="1F59287A" w14:textId="77777777" w:rsidR="00AF162A" w:rsidRDefault="00AF162A" w:rsidP="00083CBC">
      <w:pPr>
        <w:pStyle w:val="Heading3"/>
        <w:rPr>
          <w:rtl/>
        </w:rPr>
      </w:pPr>
      <w:r w:rsidRPr="007177AD">
        <w:rPr>
          <w:b w:val="0"/>
          <w:bCs w:val="0"/>
          <w:rtl/>
        </w:rPr>
        <w:t>תאריך הבדיקה :</w:t>
      </w:r>
      <w:r w:rsidR="00DE6A78">
        <w:rPr>
          <w:rFonts w:hint="cs"/>
        </w:rPr>
        <w:t xml:space="preserve"> </w:t>
      </w:r>
      <w:sdt>
        <w:sdtPr>
          <w:rPr>
            <w:rStyle w:val="Style1"/>
            <w:rFonts w:hint="cs"/>
            <w:rtl/>
          </w:rPr>
          <w:id w:val="-1257283187"/>
          <w:placeholder>
            <w:docPart w:val="2EBF50C88CA24136898804AF4DA1F80D"/>
          </w:placeholder>
          <w:date w:fullDate="2025-07-28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32"/>
          </w:rPr>
        </w:sdtEndPr>
        <w:sdtContent>
          <w:r w:rsidR="007C1C4C">
            <w:rPr>
              <w:rStyle w:val="Style1"/>
            </w:rPr>
            <w:t>28/07/2025</w:t>
          </w:r>
        </w:sdtContent>
      </w:sdt>
    </w:p>
    <w:p w14:paraId="3A728538" w14:textId="77777777" w:rsidR="00AF162A" w:rsidRPr="00DE6A78" w:rsidRDefault="00AF162A" w:rsidP="000819A4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הבודק :</w:t>
      </w:r>
      <w:r w:rsidR="00DE6A78">
        <w:rPr>
          <w:rFonts w:hint="cs"/>
        </w:rPr>
        <w:t xml:space="preserve"> </w:t>
      </w:r>
      <w:sdt>
        <w:sdtPr>
          <w:rPr>
            <w:rFonts w:hint="cs"/>
            <w:rtl/>
          </w:rPr>
          <w:id w:val="-1289269613"/>
          <w:placeholder>
            <w:docPart w:val="7710046376564DF48A7C3842FCB1AE76"/>
          </w:placeholder>
          <w:text/>
        </w:sdtPr>
        <w:sdtContent>
          <w:r w:rsidR="007C1C4C">
            <w:t>RAZIEL YEHOSHAFAT</w:t>
          </w:r>
        </w:sdtContent>
      </w:sdt>
    </w:p>
    <w:p w14:paraId="566D9853" w14:textId="77777777" w:rsidR="00DE6A78" w:rsidRDefault="00DE6A78" w:rsidP="00DE6A78">
      <w:pPr>
        <w:jc w:val="right"/>
        <w:rPr>
          <w:b/>
          <w:bCs/>
          <w:sz w:val="32"/>
          <w:szCs w:val="28"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F162A" w14:paraId="202AC6AE" w14:textId="77777777" w:rsidTr="0049662D">
        <w:trPr>
          <w:cantSplit/>
          <w:trHeight w:val="568"/>
        </w:trPr>
        <w:tc>
          <w:tcPr>
            <w:tcW w:w="2290" w:type="dxa"/>
            <w:gridSpan w:val="2"/>
          </w:tcPr>
          <w:p w14:paraId="45797FF8" w14:textId="77777777"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משוב מחלקת מבדקים</w:t>
            </w:r>
          </w:p>
        </w:tc>
        <w:tc>
          <w:tcPr>
            <w:tcW w:w="2291" w:type="dxa"/>
            <w:vMerge w:val="restart"/>
          </w:tcPr>
          <w:p w14:paraId="612F226F" w14:textId="77777777"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הערות</w:t>
            </w:r>
          </w:p>
        </w:tc>
        <w:tc>
          <w:tcPr>
            <w:tcW w:w="3492" w:type="dxa"/>
          </w:tcPr>
          <w:p w14:paraId="6848F841" w14:textId="77777777"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המבדק זיהה את הבעיה ?</w:t>
            </w:r>
          </w:p>
        </w:tc>
        <w:tc>
          <w:tcPr>
            <w:tcW w:w="3492" w:type="dxa"/>
            <w:vMerge w:val="restart"/>
          </w:tcPr>
          <w:p w14:paraId="5268C016" w14:textId="77777777"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אופן הדמיית התקלה</w:t>
            </w:r>
          </w:p>
        </w:tc>
        <w:tc>
          <w:tcPr>
            <w:tcW w:w="2141" w:type="dxa"/>
            <w:vMerge w:val="restart"/>
          </w:tcPr>
          <w:p w14:paraId="179DEA1B" w14:textId="77777777"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סעיף בהוראות הבדיקה הידניות</w:t>
            </w:r>
          </w:p>
        </w:tc>
      </w:tr>
      <w:tr w:rsidR="00993C67" w14:paraId="210031DC" w14:textId="77777777" w:rsidTr="00C42145">
        <w:trPr>
          <w:cantSplit/>
          <w:trHeight w:val="568"/>
        </w:trPr>
        <w:tc>
          <w:tcPr>
            <w:tcW w:w="1145" w:type="dxa"/>
          </w:tcPr>
          <w:p w14:paraId="2414D5E2" w14:textId="77777777"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לא אומת</w:t>
            </w:r>
          </w:p>
        </w:tc>
        <w:tc>
          <w:tcPr>
            <w:tcW w:w="1145" w:type="dxa"/>
          </w:tcPr>
          <w:p w14:paraId="4E5DFC51" w14:textId="77777777"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תוקן בגרסא מתאריך</w:t>
            </w:r>
          </w:p>
        </w:tc>
        <w:tc>
          <w:tcPr>
            <w:tcW w:w="2291" w:type="dxa"/>
            <w:vMerge/>
          </w:tcPr>
          <w:p w14:paraId="06A598A1" w14:textId="77777777"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14:paraId="19DD0CDE" w14:textId="77777777"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כן\לא</w:t>
            </w:r>
          </w:p>
        </w:tc>
        <w:tc>
          <w:tcPr>
            <w:tcW w:w="3492" w:type="dxa"/>
            <w:vMerge/>
          </w:tcPr>
          <w:p w14:paraId="504352DA" w14:textId="77777777"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2141" w:type="dxa"/>
            <w:vMerge/>
          </w:tcPr>
          <w:p w14:paraId="41CE437F" w14:textId="77777777"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</w:tr>
      <w:tr w:rsidR="00083CBC" w14:paraId="4CB8D438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377665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1F858CC8" w14:textId="77777777" w:rsidR="00083CBC" w:rsidRDefault="005321C8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650488602"/>
            <w:placeholder>
              <w:docPart w:val="F674F534738B4DB49663CA7E2EA642F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61768F8C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rFonts w:cs="ZapfHumnst BT"/>
              <w:color w:val="000000" w:themeColor="text1"/>
            </w:rPr>
            <w:id w:val="1962760500"/>
            <w:placeholder>
              <w:docPart w:val="6239FFAC20414568AA4B70C24191CC5A"/>
            </w:placeholder>
            <w:text/>
          </w:sdtPr>
          <w:sdtContent>
            <w:tc>
              <w:tcPr>
                <w:tcW w:w="2291" w:type="dxa"/>
              </w:tcPr>
              <w:p w14:paraId="1C6DE539" w14:textId="77777777" w:rsidR="00083CBC" w:rsidRPr="00F412DB" w:rsidRDefault="00F412DB" w:rsidP="00083CBC">
                <w:pPr>
                  <w:jc w:val="right"/>
                  <w:rPr>
                    <w:color w:val="000000" w:themeColor="text1"/>
                    <w:sz w:val="32"/>
                    <w:szCs w:val="28"/>
                  </w:rPr>
                </w:pPr>
                <w:r w:rsidRPr="00F412DB">
                  <w:rPr>
                    <w:rFonts w:cs="ZapfHumnst BT"/>
                    <w:color w:val="000000" w:themeColor="text1"/>
                  </w:rPr>
                  <w:t>MFR_MODEL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65095710"/>
            <w:placeholder>
              <w:docPart w:val="8BBFF5F61DBA4C6B98FE21FE02DEB523"/>
            </w:placeholder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14:paraId="3EFF7CBF" w14:textId="77777777" w:rsidR="00083CBC" w:rsidRDefault="00F412DB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yes</w:t>
                </w:r>
              </w:p>
            </w:tc>
          </w:sdtContent>
        </w:sdt>
        <w:tc>
          <w:tcPr>
            <w:tcW w:w="3492" w:type="dxa"/>
          </w:tcPr>
          <w:p w14:paraId="6A617856" w14:textId="77777777" w:rsidR="00083CBC" w:rsidRDefault="00F412DB" w:rsidP="00083CBC">
            <w:pPr>
              <w:bidi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Ps dc was inserted instead of ac</w:t>
            </w:r>
          </w:p>
        </w:tc>
        <w:sdt>
          <w:sdtPr>
            <w:rPr>
              <w:rFonts w:ascii="Humnst777 BT" w:hAnsi="Humnst777 BT"/>
              <w:b/>
              <w:bCs/>
              <w:rtl/>
              <w:lang w:eastAsia="x-none"/>
            </w:rPr>
            <w:id w:val="-763531632"/>
            <w:placeholder>
              <w:docPart w:val="9572A870846F45E39FA6531B03564CCD"/>
            </w:placeholder>
            <w:text/>
          </w:sdtPr>
          <w:sdtContent>
            <w:tc>
              <w:tcPr>
                <w:tcW w:w="2141" w:type="dxa"/>
              </w:tcPr>
              <w:p w14:paraId="385269FD" w14:textId="77777777" w:rsidR="00083CBC" w:rsidRPr="0025554D" w:rsidRDefault="00F412DB" w:rsidP="00083CBC">
                <w:pPr>
                  <w:bidi/>
                  <w:rPr>
                    <w:sz w:val="32"/>
                    <w:szCs w:val="28"/>
                  </w:rPr>
                </w:pPr>
                <w:r w:rsidRPr="00F412DB">
                  <w:rPr>
                    <w:rFonts w:ascii="Humnst777 BT" w:hAnsi="Humnst777 BT"/>
                    <w:b/>
                    <w:bCs/>
                    <w:lang w:eastAsia="x-none"/>
                  </w:rPr>
                  <w:t>7.1.</w:t>
                </w:r>
                <w:r w:rsidRPr="00F412DB">
                  <w:rPr>
                    <w:rFonts w:ascii="Humnst777 BT" w:hAnsi="Humnst777 BT"/>
                    <w:b/>
                    <w:bCs/>
                    <w:lang w:eastAsia="x-none"/>
                  </w:rPr>
                  <w:tab/>
                  <w:t>Power supply Test</w:t>
                </w:r>
              </w:p>
            </w:tc>
          </w:sdtContent>
        </w:sdt>
      </w:tr>
      <w:tr w:rsidR="00083CBC" w14:paraId="04C010A3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293029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69B242DB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469045013"/>
            <w:placeholder>
              <w:docPart w:val="D4E32B1E020C46BDA13671E35D52A18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6BBB594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rFonts w:ascii="HoloLens MDL2 Assets" w:hAnsi="HoloLens MDL2 Assets" w:cs="ZapfHumnst BT"/>
              <w:sz w:val="28"/>
              <w:szCs w:val="28"/>
            </w:rPr>
            <w:id w:val="1471632965"/>
            <w:placeholder>
              <w:docPart w:val="1309988022A947CDAE7BDF1D57E26AC8"/>
            </w:placeholder>
            <w:text/>
          </w:sdtPr>
          <w:sdtContent>
            <w:tc>
              <w:tcPr>
                <w:tcW w:w="2291" w:type="dxa"/>
              </w:tcPr>
              <w:p w14:paraId="1A31EFCB" w14:textId="77777777" w:rsidR="00083CBC" w:rsidRPr="00F412DB" w:rsidRDefault="00F412DB" w:rsidP="00083CBC">
                <w:pPr>
                  <w:jc w:val="right"/>
                  <w:rPr>
                    <w:rFonts w:ascii="HoloLens MDL2 Assets" w:hAnsi="HoloLens MDL2 Assets"/>
                    <w:sz w:val="28"/>
                    <w:szCs w:val="28"/>
                  </w:rPr>
                </w:pPr>
                <w:r w:rsidRPr="00F412DB">
                  <w:rPr>
                    <w:rFonts w:ascii="HoloLens MDL2 Assets" w:hAnsi="HoloLens MDL2 Assets" w:cs="ZapfHumnst BT"/>
                    <w:sz w:val="28"/>
                    <w:szCs w:val="28"/>
                  </w:rPr>
                  <w:t>status of the power supply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616833479"/>
            <w:placeholder>
              <w:docPart w:val="4C594130572B42D0B126887BCC6AFEA5"/>
            </w:placeholder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14:paraId="08C9107F" w14:textId="77777777" w:rsidR="00083CBC" w:rsidRDefault="00F412DB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yes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58333998"/>
            <w:placeholder>
              <w:docPart w:val="BF27E1F126B84988A98E741F5CE4DB9A"/>
            </w:placeholder>
            <w:text/>
          </w:sdtPr>
          <w:sdtContent>
            <w:tc>
              <w:tcPr>
                <w:tcW w:w="3492" w:type="dxa"/>
              </w:tcPr>
              <w:p w14:paraId="248A9222" w14:textId="77777777" w:rsidR="00083CBC" w:rsidRDefault="00F412DB" w:rsidP="00083CBC">
                <w:pPr>
                  <w:bidi/>
                  <w:rPr>
                    <w:sz w:val="32"/>
                    <w:szCs w:val="28"/>
                  </w:rPr>
                </w:pPr>
                <w:r w:rsidRPr="009E5FA7">
                  <w:rPr>
                    <w:sz w:val="32"/>
                    <w:szCs w:val="28"/>
                  </w:rPr>
                  <w:t>Ps dc was inserted instead of ac</w:t>
                </w:r>
              </w:p>
            </w:tc>
          </w:sdtContent>
        </w:sdt>
        <w:sdt>
          <w:sdtPr>
            <w:rPr>
              <w:b/>
              <w:bCs/>
              <w:sz w:val="28"/>
              <w:szCs w:val="28"/>
              <w:rtl/>
            </w:rPr>
            <w:id w:val="1308055060"/>
            <w:placeholder>
              <w:docPart w:val="2D370DF0901B43E9A2D250E6E1A4B7D1"/>
            </w:placeholder>
            <w:text/>
          </w:sdtPr>
          <w:sdtContent>
            <w:tc>
              <w:tcPr>
                <w:tcW w:w="2141" w:type="dxa"/>
              </w:tcPr>
              <w:p w14:paraId="7314EC74" w14:textId="77777777" w:rsidR="00083CBC" w:rsidRPr="00F412DB" w:rsidRDefault="00F412DB" w:rsidP="00083CBC">
                <w:pPr>
                  <w:bidi/>
                  <w:rPr>
                    <w:b/>
                    <w:bCs/>
                    <w:sz w:val="32"/>
                    <w:szCs w:val="28"/>
                  </w:rPr>
                </w:pPr>
                <w:r w:rsidRPr="00F412DB">
                  <w:rPr>
                    <w:b/>
                    <w:bCs/>
                    <w:sz w:val="28"/>
                    <w:szCs w:val="28"/>
                  </w:rPr>
                  <w:t>7.2.</w:t>
                </w:r>
                <w:r w:rsidRPr="00F412DB">
                  <w:rPr>
                    <w:b/>
                    <w:bCs/>
                    <w:sz w:val="28"/>
                    <w:szCs w:val="28"/>
                  </w:rPr>
                  <w:tab/>
                  <w:t>Power supply Identification Test</w:t>
                </w:r>
              </w:p>
            </w:tc>
          </w:sdtContent>
        </w:sdt>
      </w:tr>
      <w:tr w:rsidR="00083CBC" w14:paraId="262785E7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573159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574ADF4E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35183719"/>
            <w:placeholder>
              <w:docPart w:val="C73A6B4EB0C94175AEC85E520CE4E35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6E65A5F9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300494478"/>
            <w:placeholder>
              <w:docPart w:val="C6D46E0BF0134FA4BBAC7B4EA0BEC08A"/>
            </w:placeholder>
            <w:text/>
          </w:sdtPr>
          <w:sdtContent>
            <w:tc>
              <w:tcPr>
                <w:tcW w:w="2291" w:type="dxa"/>
              </w:tcPr>
              <w:p w14:paraId="4C9D3E36" w14:textId="77777777" w:rsidR="00083CBC" w:rsidRDefault="00F412DB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No data transmission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17712047"/>
            <w:placeholder>
              <w:docPart w:val="093B6E8E0C614FC3A51DC20846D674B6"/>
            </w:placeholder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14:paraId="47688817" w14:textId="77777777" w:rsidR="00083CBC" w:rsidRDefault="00F412DB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yes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980198180"/>
            <w:placeholder>
              <w:docPart w:val="A71AB76C94604A99AF2092CA19AC9B57"/>
            </w:placeholder>
            <w:text/>
          </w:sdtPr>
          <w:sdtContent>
            <w:tc>
              <w:tcPr>
                <w:tcW w:w="3492" w:type="dxa"/>
              </w:tcPr>
              <w:p w14:paraId="1039B878" w14:textId="77777777" w:rsidR="00083CBC" w:rsidRDefault="00F412DB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Sfp-port 1/3was out</w:t>
                </w:r>
              </w:p>
            </w:tc>
          </w:sdtContent>
        </w:sdt>
        <w:sdt>
          <w:sdtPr>
            <w:rPr>
              <w:rFonts w:ascii="Humnst777 BT" w:hAnsi="Humnst777 BT"/>
              <w:b/>
              <w:bCs/>
              <w:rtl/>
              <w:lang w:val="x-none" w:eastAsia="x-none"/>
            </w:rPr>
            <w:id w:val="-106976620"/>
            <w:placeholder>
              <w:docPart w:val="38BD9841BA174383888115A1FE8BB930"/>
            </w:placeholder>
            <w:text/>
          </w:sdtPr>
          <w:sdtContent>
            <w:tc>
              <w:tcPr>
                <w:tcW w:w="2141" w:type="dxa"/>
              </w:tcPr>
              <w:p w14:paraId="11668C78" w14:textId="77777777" w:rsidR="00083CBC" w:rsidRPr="0025554D" w:rsidRDefault="00F412DB" w:rsidP="00083CBC">
                <w:pPr>
                  <w:bidi/>
                  <w:rPr>
                    <w:sz w:val="32"/>
                    <w:szCs w:val="28"/>
                  </w:rPr>
                </w:pPr>
                <w:r w:rsidRPr="00F412DB">
                  <w:rPr>
                    <w:rFonts w:ascii="Humnst777 BT" w:hAnsi="Humnst777 BT"/>
                    <w:b/>
                    <w:bCs/>
                    <w:lang w:val="x-none" w:eastAsia="x-none"/>
                  </w:rPr>
                  <w:t>7.3.</w:t>
                </w:r>
                <w:r w:rsidRPr="00F412DB">
                  <w:rPr>
                    <w:rFonts w:ascii="Humnst777 BT" w:hAnsi="Humnst777 BT"/>
                    <w:b/>
                    <w:bCs/>
                    <w:lang w:val="x-none" w:eastAsia="x-none"/>
                  </w:rPr>
                  <w:tab/>
                  <w:t>Data Transmission Test</w:t>
                </w:r>
              </w:p>
            </w:tc>
          </w:sdtContent>
        </w:sdt>
      </w:tr>
      <w:tr w:rsidR="00AF5365" w14:paraId="5EDF93A7" w14:textId="77777777" w:rsidTr="00CC20D2">
        <w:trPr>
          <w:cantSplit/>
          <w:trHeight w:val="864"/>
        </w:trPr>
        <w:sdt>
          <w:sdtPr>
            <w:rPr>
              <w:sz w:val="32"/>
              <w:szCs w:val="28"/>
            </w:rPr>
            <w:id w:val="-1417482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5548AC22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232824084"/>
            <w:placeholder>
              <w:docPart w:val="75A3FE517AFB4C3BBC779DBA5AFC8AF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60007D8D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865708115"/>
            <w:placeholder>
              <w:docPart w:val="784467B554F04F32BE12F69BD703DCCF"/>
            </w:placeholder>
            <w:text/>
          </w:sdtPr>
          <w:sdtContent>
            <w:tc>
              <w:tcPr>
                <w:tcW w:w="2291" w:type="dxa"/>
              </w:tcPr>
              <w:p w14:paraId="0DDD64F7" w14:textId="77777777" w:rsidR="00AF5365" w:rsidRDefault="004A55D9" w:rsidP="00CC20D2">
                <w:pPr>
                  <w:jc w:val="right"/>
                  <w:rPr>
                    <w:sz w:val="32"/>
                    <w:szCs w:val="28"/>
                  </w:rPr>
                </w:pPr>
                <w:proofErr w:type="spellStart"/>
                <w:proofErr w:type="gramStart"/>
                <w:r>
                  <w:rPr>
                    <w:sz w:val="32"/>
                    <w:szCs w:val="28"/>
                  </w:rPr>
                  <w:t>Fail</w:t>
                </w:r>
                <w:proofErr w:type="gramEnd"/>
                <w:r>
                  <w:rPr>
                    <w:sz w:val="32"/>
                    <w:szCs w:val="28"/>
                  </w:rPr>
                  <w:t>:ps</w:t>
                </w:r>
                <w:proofErr w:type="spellEnd"/>
                <w:r>
                  <w:rPr>
                    <w:sz w:val="32"/>
                    <w:szCs w:val="28"/>
                  </w:rPr>
                  <w:t xml:space="preserve"> exist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056280748"/>
            <w:placeholder>
              <w:docPart w:val="FE590355F1F847ADA75EBDFA77594EEF"/>
            </w:placeholder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017709F0" w14:textId="77777777" w:rsidR="00AF5365" w:rsidRDefault="004A55D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yes</w:t>
                </w:r>
              </w:p>
            </w:tc>
          </w:sdtContent>
        </w:sdt>
        <w:tc>
          <w:tcPr>
            <w:tcW w:w="3492" w:type="dxa"/>
          </w:tcPr>
          <w:p w14:paraId="4EC4E420" w14:textId="77777777" w:rsidR="00AF5365" w:rsidRDefault="004A55D9" w:rsidP="00CC20D2">
            <w:pPr>
              <w:bidi/>
              <w:rPr>
                <w:sz w:val="32"/>
                <w:szCs w:val="28"/>
              </w:rPr>
            </w:pPr>
            <w:r w:rsidRPr="004A55D9">
              <w:rPr>
                <w:sz w:val="32"/>
                <w:szCs w:val="28"/>
              </w:rPr>
              <w:t>Remain PS1 at UUT</w:t>
            </w:r>
            <w:r>
              <w:rPr>
                <w:sz w:val="32"/>
                <w:szCs w:val="28"/>
              </w:rPr>
              <w:t xml:space="preserve">  </w:t>
            </w:r>
            <w:proofErr w:type="gramStart"/>
            <w:r>
              <w:rPr>
                <w:sz w:val="32"/>
                <w:szCs w:val="28"/>
              </w:rPr>
              <w:t xml:space="preserve">   (</w:t>
            </w:r>
            <w:proofErr w:type="gramEnd"/>
            <w:r w:rsidR="000063E7">
              <w:rPr>
                <w:sz w:val="32"/>
                <w:szCs w:val="28"/>
              </w:rPr>
              <w:t>ATE</w:t>
            </w:r>
            <w:r>
              <w:rPr>
                <w:sz w:val="32"/>
                <w:szCs w:val="28"/>
              </w:rPr>
              <w:t xml:space="preserve"> ask to remove it)</w:t>
            </w:r>
          </w:p>
        </w:tc>
        <w:sdt>
          <w:sdtPr>
            <w:rPr>
              <w:rFonts w:ascii="Humnst777 BT" w:hAnsi="Humnst777 BT"/>
              <w:b/>
              <w:bCs/>
              <w:rtl/>
              <w:lang w:eastAsia="x-none"/>
            </w:rPr>
            <w:id w:val="1203056119"/>
            <w:placeholder>
              <w:docPart w:val="60B7A59B245841EDB9FA094A1A48F580"/>
            </w:placeholder>
            <w:text/>
          </w:sdtPr>
          <w:sdtContent>
            <w:tc>
              <w:tcPr>
                <w:tcW w:w="2141" w:type="dxa"/>
              </w:tcPr>
              <w:p w14:paraId="72707258" w14:textId="77777777" w:rsidR="00AF5365" w:rsidRPr="0025554D" w:rsidRDefault="004A55D9" w:rsidP="00CC20D2">
                <w:pPr>
                  <w:bidi/>
                  <w:rPr>
                    <w:sz w:val="32"/>
                    <w:szCs w:val="28"/>
                  </w:rPr>
                </w:pPr>
                <w:r w:rsidRPr="004A55D9">
                  <w:rPr>
                    <w:rFonts w:ascii="Humnst777 BT" w:hAnsi="Humnst777 BT"/>
                    <w:b/>
                    <w:bCs/>
                    <w:lang w:eastAsia="x-none"/>
                  </w:rPr>
                  <w:t>7.4.</w:t>
                </w:r>
                <w:r w:rsidRPr="004A55D9">
                  <w:rPr>
                    <w:rFonts w:ascii="Humnst777 BT" w:hAnsi="Humnst777 BT"/>
                    <w:b/>
                    <w:bCs/>
                    <w:lang w:eastAsia="x-none"/>
                  </w:rPr>
                  <w:tab/>
                  <w:t>Hot Swap Test</w:t>
                </w:r>
              </w:p>
            </w:tc>
          </w:sdtContent>
        </w:sdt>
      </w:tr>
      <w:tr w:rsidR="00AF5365" w14:paraId="4287A2B5" w14:textId="77777777" w:rsidTr="00CC20D2">
        <w:trPr>
          <w:cantSplit/>
          <w:trHeight w:val="864"/>
        </w:trPr>
        <w:sdt>
          <w:sdtPr>
            <w:rPr>
              <w:sz w:val="32"/>
              <w:szCs w:val="28"/>
            </w:rPr>
            <w:id w:val="-1268227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423046E8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113789737"/>
            <w:placeholder>
              <w:docPart w:val="C12BA1FC479F4D0985606711F8A86CB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511D18EF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458309227"/>
            <w:placeholder>
              <w:docPart w:val="77137B895E9C498E9977BBBD541A11A2"/>
            </w:placeholder>
            <w:text/>
          </w:sdtPr>
          <w:sdtContent>
            <w:tc>
              <w:tcPr>
                <w:tcW w:w="2291" w:type="dxa"/>
              </w:tcPr>
              <w:p w14:paraId="64525CD1" w14:textId="77777777" w:rsidR="00AF5365" w:rsidRDefault="000063E7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Inventory 4006 empty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694072232"/>
            <w:placeholder>
              <w:docPart w:val="5331B4D8D6514F78AC0DF9A92553BA53"/>
            </w:placeholder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46BFAF84" w14:textId="77777777" w:rsidR="00AF5365" w:rsidRDefault="000063E7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yes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658036147"/>
            <w:placeholder>
              <w:docPart w:val="CF1B5C3215A74654B63058D202134902"/>
            </w:placeholder>
            <w:text/>
          </w:sdtPr>
          <w:sdtContent>
            <w:tc>
              <w:tcPr>
                <w:tcW w:w="3492" w:type="dxa"/>
              </w:tcPr>
              <w:p w14:paraId="42BD42E1" w14:textId="77777777" w:rsidR="00AF5365" w:rsidRDefault="000063E7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 xml:space="preserve">Ps was taken out </w:t>
                </w:r>
              </w:p>
            </w:tc>
          </w:sdtContent>
        </w:sdt>
        <w:sdt>
          <w:sdtPr>
            <w:rPr>
              <w:b/>
              <w:bCs/>
              <w:sz w:val="28"/>
              <w:szCs w:val="28"/>
              <w:rtl/>
            </w:rPr>
            <w:id w:val="-1691367947"/>
            <w:placeholder>
              <w:docPart w:val="CF0EE362463E4F56A908ADCFAD2CD41A"/>
            </w:placeholder>
            <w:text/>
          </w:sdtPr>
          <w:sdtContent>
            <w:tc>
              <w:tcPr>
                <w:tcW w:w="2141" w:type="dxa"/>
              </w:tcPr>
              <w:p w14:paraId="71BB891A" w14:textId="77777777" w:rsidR="00AF5365" w:rsidRPr="000063E7" w:rsidRDefault="000063E7" w:rsidP="00CC20D2">
                <w:pPr>
                  <w:bidi/>
                  <w:rPr>
                    <w:b/>
                    <w:bCs/>
                    <w:sz w:val="28"/>
                    <w:szCs w:val="28"/>
                  </w:rPr>
                </w:pPr>
                <w:r w:rsidRPr="000063E7">
                  <w:rPr>
                    <w:b/>
                    <w:bCs/>
                    <w:sz w:val="28"/>
                    <w:szCs w:val="28"/>
                  </w:rPr>
                  <w:t>7.5.</w:t>
                </w:r>
                <w:r w:rsidRPr="000063E7">
                  <w:rPr>
                    <w:b/>
                    <w:bCs/>
                    <w:sz w:val="28"/>
                    <w:szCs w:val="28"/>
                  </w:rPr>
                  <w:tab/>
                  <w:t>Connect Vendor Serial Number to ID</w:t>
                </w:r>
              </w:p>
            </w:tc>
          </w:sdtContent>
        </w:sdt>
      </w:tr>
      <w:tr w:rsidR="00AF5365" w14:paraId="7C51A454" w14:textId="77777777" w:rsidTr="00CC20D2">
        <w:trPr>
          <w:cantSplit/>
          <w:trHeight w:val="864"/>
        </w:trPr>
        <w:sdt>
          <w:sdtPr>
            <w:rPr>
              <w:sz w:val="32"/>
              <w:szCs w:val="28"/>
            </w:rPr>
            <w:id w:val="-1370064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6879C1C2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674485634"/>
            <w:placeholder>
              <w:docPart w:val="D33E82EEA06D42AFA3BB03ABDFBDEDB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220B1EAC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tc>
          <w:tcPr>
            <w:tcW w:w="2291" w:type="dxa"/>
          </w:tcPr>
          <w:p w14:paraId="1FA4753E" w14:textId="77777777" w:rsidR="00AF5365" w:rsidRDefault="00AF5365" w:rsidP="00CC20D2">
            <w:pPr>
              <w:jc w:val="right"/>
              <w:rPr>
                <w:sz w:val="32"/>
                <w:szCs w:val="28"/>
                <w:rtl/>
              </w:rPr>
            </w:pPr>
          </w:p>
        </w:tc>
        <w:sdt>
          <w:sdtPr>
            <w:rPr>
              <w:sz w:val="32"/>
              <w:szCs w:val="28"/>
              <w:rtl/>
            </w:rPr>
            <w:id w:val="1944882983"/>
            <w:placeholder>
              <w:docPart w:val="E8B9423DEB624365B4BF83A42AD6D2E0"/>
            </w:placeholder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14:paraId="03328D51" w14:textId="77777777" w:rsidR="00AF5365" w:rsidRDefault="00DD7880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yes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437413950"/>
            <w:placeholder>
              <w:docPart w:val="C0D3731B1C3B43AFBFFA8ED5B70FC7CF"/>
            </w:placeholder>
            <w:text/>
          </w:sdtPr>
          <w:sdtContent>
            <w:tc>
              <w:tcPr>
                <w:tcW w:w="3492" w:type="dxa"/>
              </w:tcPr>
              <w:p w14:paraId="4563FBF8" w14:textId="77777777" w:rsidR="00AF5365" w:rsidRDefault="00DD7880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NET was disconnected</w:t>
                </w:r>
              </w:p>
            </w:tc>
          </w:sdtContent>
        </w:sdt>
        <w:sdt>
          <w:sdtPr>
            <w:rPr>
              <w:b/>
              <w:bCs/>
              <w:sz w:val="28"/>
              <w:szCs w:val="28"/>
              <w:rtl/>
            </w:rPr>
            <w:id w:val="1874568231"/>
            <w:placeholder>
              <w:docPart w:val="C9CA12384B744649B549AA86088075EC"/>
            </w:placeholder>
            <w:text/>
          </w:sdtPr>
          <w:sdtContent>
            <w:tc>
              <w:tcPr>
                <w:tcW w:w="2141" w:type="dxa"/>
              </w:tcPr>
              <w:p w14:paraId="27C644FF" w14:textId="77777777" w:rsidR="00AF5365" w:rsidRPr="0025554D" w:rsidRDefault="00DD7880" w:rsidP="00CC20D2">
                <w:pPr>
                  <w:bidi/>
                  <w:rPr>
                    <w:sz w:val="32"/>
                    <w:szCs w:val="28"/>
                  </w:rPr>
                </w:pPr>
                <w:r w:rsidRPr="00DD7880">
                  <w:rPr>
                    <w:b/>
                    <w:bCs/>
                    <w:sz w:val="28"/>
                    <w:szCs w:val="28"/>
                  </w:rPr>
                  <w:t>7.5.</w:t>
                </w:r>
                <w:r w:rsidRPr="00DD7880">
                  <w:rPr>
                    <w:b/>
                    <w:bCs/>
                    <w:sz w:val="28"/>
                    <w:szCs w:val="28"/>
                  </w:rPr>
                  <w:tab/>
                  <w:t>Connect Vendor Serial Number to ID</w:t>
                </w:r>
              </w:p>
            </w:tc>
          </w:sdtContent>
        </w:sdt>
      </w:tr>
      <w:tr w:rsidR="00AF5365" w14:paraId="0E686C50" w14:textId="77777777" w:rsidTr="00CC20D2">
        <w:trPr>
          <w:cantSplit/>
          <w:trHeight w:val="864"/>
        </w:trPr>
        <w:sdt>
          <w:sdtPr>
            <w:rPr>
              <w:sz w:val="32"/>
              <w:szCs w:val="28"/>
            </w:rPr>
            <w:id w:val="-551612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631A2579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58072484"/>
            <w:placeholder>
              <w:docPart w:val="E9146CAFF15A472BBE384618F4FC2A3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D1C6FA4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708519036"/>
            <w:placeholder>
              <w:docPart w:val="06D3419072FF44239057AC0F8B8C0E28"/>
            </w:placeholder>
            <w:showingPlcHdr/>
            <w:text/>
          </w:sdtPr>
          <w:sdtContent>
            <w:tc>
              <w:tcPr>
                <w:tcW w:w="2291" w:type="dxa"/>
              </w:tcPr>
              <w:p w14:paraId="46F3DADE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967039748"/>
            <w:placeholder>
              <w:docPart w:val="A8D94E5B7D5A4D2BB9D9AECC323AE383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14204CE5" w14:textId="77777777" w:rsidR="00AF5365" w:rsidRDefault="00AF536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159454345"/>
            <w:placeholder>
              <w:docPart w:val="B733C6989DF9464FBAD708D3772EEBCF"/>
            </w:placeholder>
            <w:showingPlcHdr/>
            <w:text/>
          </w:sdtPr>
          <w:sdtContent>
            <w:tc>
              <w:tcPr>
                <w:tcW w:w="3492" w:type="dxa"/>
              </w:tcPr>
              <w:p w14:paraId="3632A34A" w14:textId="77777777" w:rsidR="00AF5365" w:rsidRDefault="00AF536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814453486"/>
            <w:placeholder>
              <w:docPart w:val="C64B1C92A3EE4495AB6D612A12D52A96"/>
            </w:placeholder>
            <w:showingPlcHdr/>
            <w:text/>
          </w:sdtPr>
          <w:sdtContent>
            <w:tc>
              <w:tcPr>
                <w:tcW w:w="2141" w:type="dxa"/>
              </w:tcPr>
              <w:p w14:paraId="4FAF2D44" w14:textId="77777777" w:rsidR="00AF5365" w:rsidRPr="0025554D" w:rsidRDefault="00AF536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F5365" w14:paraId="15E244D0" w14:textId="77777777" w:rsidTr="00CC20D2">
        <w:trPr>
          <w:cantSplit/>
          <w:trHeight w:val="864"/>
        </w:trPr>
        <w:sdt>
          <w:sdtPr>
            <w:rPr>
              <w:sz w:val="32"/>
              <w:szCs w:val="28"/>
            </w:rPr>
            <w:id w:val="274375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570FEE09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23659952"/>
            <w:placeholder>
              <w:docPart w:val="0AF5F25EE47146CB8D20AB19B054857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192BB939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057588132"/>
            <w:placeholder>
              <w:docPart w:val="E732A98B2FD94CAE806F1F394A2C07BF"/>
            </w:placeholder>
            <w:showingPlcHdr/>
            <w:text/>
          </w:sdtPr>
          <w:sdtContent>
            <w:tc>
              <w:tcPr>
                <w:tcW w:w="2291" w:type="dxa"/>
              </w:tcPr>
              <w:p w14:paraId="3D6D6D0A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973827003"/>
            <w:placeholder>
              <w:docPart w:val="A26A942AA8114156BBDBFE2115068199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14:paraId="29FCEE5A" w14:textId="77777777" w:rsidR="00AF5365" w:rsidRDefault="00AF536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381298426"/>
            <w:placeholder>
              <w:docPart w:val="B4373B2CD9D64F969681FBC8D44D6464"/>
            </w:placeholder>
            <w:showingPlcHdr/>
            <w:text/>
          </w:sdtPr>
          <w:sdtContent>
            <w:tc>
              <w:tcPr>
                <w:tcW w:w="3492" w:type="dxa"/>
              </w:tcPr>
              <w:p w14:paraId="6750C4BD" w14:textId="77777777" w:rsidR="00AF5365" w:rsidRDefault="00AF536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19606704"/>
            <w:placeholder>
              <w:docPart w:val="1F95B4DE39A94FC68C5BCBD68E6049CF"/>
            </w:placeholder>
            <w:showingPlcHdr/>
            <w:text/>
          </w:sdtPr>
          <w:sdtContent>
            <w:tc>
              <w:tcPr>
                <w:tcW w:w="2141" w:type="dxa"/>
              </w:tcPr>
              <w:p w14:paraId="209882E5" w14:textId="77777777" w:rsidR="00AF5365" w:rsidRPr="0025554D" w:rsidRDefault="00AF536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F5365" w14:paraId="40F41A9C" w14:textId="77777777" w:rsidTr="00CC20D2">
        <w:trPr>
          <w:cantSplit/>
          <w:trHeight w:val="864"/>
        </w:trPr>
        <w:sdt>
          <w:sdtPr>
            <w:rPr>
              <w:sz w:val="32"/>
              <w:szCs w:val="28"/>
            </w:rPr>
            <w:id w:val="997691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2476AD31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732385715"/>
            <w:placeholder>
              <w:docPart w:val="F7AE9F738CB748B3A78AF2A48FA0292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7DEEB2B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168093853"/>
            <w:placeholder>
              <w:docPart w:val="DEFF97B07F574CFDA6C94A0FCE55B80C"/>
            </w:placeholder>
            <w:showingPlcHdr/>
            <w:text/>
          </w:sdtPr>
          <w:sdtContent>
            <w:tc>
              <w:tcPr>
                <w:tcW w:w="2291" w:type="dxa"/>
              </w:tcPr>
              <w:p w14:paraId="3DF0BD91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756493539"/>
            <w:placeholder>
              <w:docPart w:val="8C487B42CB524BE2B2C9D605738F46A0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57A541B6" w14:textId="77777777" w:rsidR="00AF5365" w:rsidRDefault="00AF536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542163696"/>
            <w:placeholder>
              <w:docPart w:val="52674AB6FC23452C8DF2DB49FE19CC8F"/>
            </w:placeholder>
            <w:showingPlcHdr/>
            <w:text/>
          </w:sdtPr>
          <w:sdtContent>
            <w:tc>
              <w:tcPr>
                <w:tcW w:w="3492" w:type="dxa"/>
              </w:tcPr>
              <w:p w14:paraId="79D6BB61" w14:textId="77777777" w:rsidR="00AF5365" w:rsidRDefault="00AF536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971645243"/>
            <w:placeholder>
              <w:docPart w:val="1A48B72D19A54004BE83B059CF00D4A4"/>
            </w:placeholder>
            <w:showingPlcHdr/>
            <w:text/>
          </w:sdtPr>
          <w:sdtContent>
            <w:tc>
              <w:tcPr>
                <w:tcW w:w="2141" w:type="dxa"/>
              </w:tcPr>
              <w:p w14:paraId="3DDF7764" w14:textId="77777777" w:rsidR="00AF5365" w:rsidRPr="0025554D" w:rsidRDefault="00AF536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F5365" w14:paraId="73661ED0" w14:textId="77777777" w:rsidTr="00CC20D2">
        <w:trPr>
          <w:cantSplit/>
          <w:trHeight w:val="864"/>
        </w:trPr>
        <w:sdt>
          <w:sdtPr>
            <w:rPr>
              <w:sz w:val="32"/>
              <w:szCs w:val="28"/>
            </w:rPr>
            <w:id w:val="573163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6FAD9FFF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832530294"/>
            <w:placeholder>
              <w:docPart w:val="96EE01ECB64C4CC19210E73ACF91D45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2DFE4DB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124273968"/>
            <w:placeholder>
              <w:docPart w:val="A07A7190A5AB4E1C8C59ED4087F95EEC"/>
            </w:placeholder>
            <w:showingPlcHdr/>
            <w:text/>
          </w:sdtPr>
          <w:sdtContent>
            <w:tc>
              <w:tcPr>
                <w:tcW w:w="2291" w:type="dxa"/>
              </w:tcPr>
              <w:p w14:paraId="125BA311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406150834"/>
            <w:placeholder>
              <w:docPart w:val="1547514DA83641189A5712288F224FB1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608B803E" w14:textId="77777777" w:rsidR="00AF5365" w:rsidRDefault="00AF536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820251006"/>
            <w:placeholder>
              <w:docPart w:val="3F18825942EE48A29A0E32019CC7BB2C"/>
            </w:placeholder>
            <w:showingPlcHdr/>
            <w:text/>
          </w:sdtPr>
          <w:sdtContent>
            <w:tc>
              <w:tcPr>
                <w:tcW w:w="3492" w:type="dxa"/>
              </w:tcPr>
              <w:p w14:paraId="62C3A5C9" w14:textId="77777777" w:rsidR="00AF5365" w:rsidRDefault="00AF536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24030082"/>
            <w:placeholder>
              <w:docPart w:val="DC02BDD70C084D24B9CD5EC7B4DCEFEF"/>
            </w:placeholder>
            <w:showingPlcHdr/>
            <w:text/>
          </w:sdtPr>
          <w:sdtContent>
            <w:tc>
              <w:tcPr>
                <w:tcW w:w="2141" w:type="dxa"/>
              </w:tcPr>
              <w:p w14:paraId="06BBF301" w14:textId="77777777" w:rsidR="00AF5365" w:rsidRPr="0025554D" w:rsidRDefault="00AF536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F5365" w14:paraId="0DB23E1B" w14:textId="77777777" w:rsidTr="00CC20D2">
        <w:trPr>
          <w:cantSplit/>
          <w:trHeight w:val="864"/>
        </w:trPr>
        <w:sdt>
          <w:sdtPr>
            <w:rPr>
              <w:sz w:val="32"/>
              <w:szCs w:val="28"/>
            </w:rPr>
            <w:id w:val="265732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2FB90D45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84866969"/>
            <w:placeholder>
              <w:docPart w:val="7B83E9BD3EB44CFCAECF9B90C2B7AC2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693EE5B5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542989854"/>
            <w:placeholder>
              <w:docPart w:val="03A6B7FCF226478381EC8FAEF6BD2684"/>
            </w:placeholder>
            <w:showingPlcHdr/>
            <w:text/>
          </w:sdtPr>
          <w:sdtContent>
            <w:tc>
              <w:tcPr>
                <w:tcW w:w="2291" w:type="dxa"/>
              </w:tcPr>
              <w:p w14:paraId="2CFF4232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86337075"/>
            <w:placeholder>
              <w:docPart w:val="2A93B60D29AD4FC682EAE02C97E91AAD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579B5227" w14:textId="77777777" w:rsidR="00AF5365" w:rsidRDefault="00AF536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06706852"/>
            <w:placeholder>
              <w:docPart w:val="7DA108C0ECCF4D58999E0D820BE62D19"/>
            </w:placeholder>
            <w:showingPlcHdr/>
            <w:text/>
          </w:sdtPr>
          <w:sdtContent>
            <w:tc>
              <w:tcPr>
                <w:tcW w:w="3492" w:type="dxa"/>
              </w:tcPr>
              <w:p w14:paraId="7CAB81C6" w14:textId="77777777" w:rsidR="00AF5365" w:rsidRDefault="00AF536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13532570"/>
            <w:placeholder>
              <w:docPart w:val="A62ABEF95746476292AD50E1C23972A5"/>
            </w:placeholder>
            <w:showingPlcHdr/>
            <w:text/>
          </w:sdtPr>
          <w:sdtContent>
            <w:tc>
              <w:tcPr>
                <w:tcW w:w="2141" w:type="dxa"/>
              </w:tcPr>
              <w:p w14:paraId="5A9E8070" w14:textId="77777777" w:rsidR="00AF5365" w:rsidRPr="0025554D" w:rsidRDefault="00AF536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F5365" w14:paraId="3B3D3F2F" w14:textId="77777777" w:rsidTr="00CC20D2">
        <w:trPr>
          <w:cantSplit/>
          <w:trHeight w:val="864"/>
        </w:trPr>
        <w:sdt>
          <w:sdtPr>
            <w:rPr>
              <w:sz w:val="32"/>
              <w:szCs w:val="28"/>
            </w:rPr>
            <w:id w:val="2017882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0A053720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79170430"/>
            <w:placeholder>
              <w:docPart w:val="3C1F01C3D0DE4E02BADB9EAA279DBEC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05208BA3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935248854"/>
            <w:placeholder>
              <w:docPart w:val="0A94E5C3D1A8437B89CC05AEC873B942"/>
            </w:placeholder>
            <w:showingPlcHdr/>
            <w:text/>
          </w:sdtPr>
          <w:sdtContent>
            <w:tc>
              <w:tcPr>
                <w:tcW w:w="2291" w:type="dxa"/>
              </w:tcPr>
              <w:p w14:paraId="4C99AADB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023053992"/>
            <w:placeholder>
              <w:docPart w:val="AB21298E168B41FDB2AC6972803F397D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14:paraId="3E3C67B4" w14:textId="77777777" w:rsidR="00AF5365" w:rsidRDefault="00AF536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433747367"/>
            <w:placeholder>
              <w:docPart w:val="AFE330027F20437B9D70C58FCB1D3D98"/>
            </w:placeholder>
            <w:showingPlcHdr/>
            <w:text/>
          </w:sdtPr>
          <w:sdtContent>
            <w:tc>
              <w:tcPr>
                <w:tcW w:w="3492" w:type="dxa"/>
              </w:tcPr>
              <w:p w14:paraId="2E633D8F" w14:textId="77777777" w:rsidR="00AF5365" w:rsidRDefault="00AF536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48955841"/>
            <w:placeholder>
              <w:docPart w:val="BA4445465A8F412CA9AF97499E499D4B"/>
            </w:placeholder>
            <w:showingPlcHdr/>
            <w:text/>
          </w:sdtPr>
          <w:sdtContent>
            <w:tc>
              <w:tcPr>
                <w:tcW w:w="2141" w:type="dxa"/>
              </w:tcPr>
              <w:p w14:paraId="303D5045" w14:textId="77777777" w:rsidR="00AF5365" w:rsidRPr="0025554D" w:rsidRDefault="00AF536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F5365" w14:paraId="7A958F34" w14:textId="77777777" w:rsidTr="00CC20D2">
        <w:trPr>
          <w:cantSplit/>
          <w:trHeight w:val="864"/>
        </w:trPr>
        <w:sdt>
          <w:sdtPr>
            <w:rPr>
              <w:sz w:val="32"/>
              <w:szCs w:val="28"/>
            </w:rPr>
            <w:id w:val="95036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37ADB8EE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3801459"/>
            <w:placeholder>
              <w:docPart w:val="03D9F8431B16412D89380F79559A2FB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1E9C478C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220127681"/>
            <w:placeholder>
              <w:docPart w:val="50E46F9F89A844F2BE1F4F940272F58E"/>
            </w:placeholder>
            <w:showingPlcHdr/>
            <w:text/>
          </w:sdtPr>
          <w:sdtContent>
            <w:tc>
              <w:tcPr>
                <w:tcW w:w="2291" w:type="dxa"/>
              </w:tcPr>
              <w:p w14:paraId="6C718B77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12835357"/>
            <w:placeholder>
              <w:docPart w:val="A5B61CA4BF794700BB6F33556BAE4D99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5B004A9E" w14:textId="77777777" w:rsidR="00AF5365" w:rsidRDefault="00AF536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681964935"/>
            <w:placeholder>
              <w:docPart w:val="19E55A76689F426E898AEBBEEFBF5916"/>
            </w:placeholder>
            <w:showingPlcHdr/>
            <w:text/>
          </w:sdtPr>
          <w:sdtContent>
            <w:tc>
              <w:tcPr>
                <w:tcW w:w="3492" w:type="dxa"/>
              </w:tcPr>
              <w:p w14:paraId="353B68F0" w14:textId="77777777" w:rsidR="00AF5365" w:rsidRDefault="00AF536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69590460"/>
            <w:placeholder>
              <w:docPart w:val="6663834A9D1E4FDB8498DDA395377A33"/>
            </w:placeholder>
            <w:showingPlcHdr/>
            <w:text/>
          </w:sdtPr>
          <w:sdtContent>
            <w:tc>
              <w:tcPr>
                <w:tcW w:w="2141" w:type="dxa"/>
              </w:tcPr>
              <w:p w14:paraId="43359B59" w14:textId="77777777" w:rsidR="00AF5365" w:rsidRPr="0025554D" w:rsidRDefault="00AF536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14:paraId="6B8CC905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1784336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56A3B0FB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09588437"/>
            <w:placeholder>
              <w:docPart w:val="38EEFABA254A4368B750C05626F7271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60C96705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650897300"/>
            <w:placeholder>
              <w:docPart w:val="0A511D2A28484114B208C9625CEDE2A1"/>
            </w:placeholder>
            <w:showingPlcHdr/>
            <w:text/>
          </w:sdtPr>
          <w:sdtContent>
            <w:tc>
              <w:tcPr>
                <w:tcW w:w="2291" w:type="dxa"/>
              </w:tcPr>
              <w:p w14:paraId="298222DA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70219907"/>
            <w:placeholder>
              <w:docPart w:val="DBDDE77C0DD1485D9F02765F60D79E5F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007FDE97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48242231"/>
            <w:placeholder>
              <w:docPart w:val="284E7EE439BC43E0BA841509B66076CF"/>
            </w:placeholder>
            <w:showingPlcHdr/>
            <w:text/>
          </w:sdtPr>
          <w:sdtContent>
            <w:tc>
              <w:tcPr>
                <w:tcW w:w="3492" w:type="dxa"/>
              </w:tcPr>
              <w:p w14:paraId="448AEEB8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71828321"/>
            <w:placeholder>
              <w:docPart w:val="41005973400D418A83696F07D8D081F1"/>
            </w:placeholder>
            <w:showingPlcHdr/>
            <w:text/>
          </w:sdtPr>
          <w:sdtContent>
            <w:tc>
              <w:tcPr>
                <w:tcW w:w="2141" w:type="dxa"/>
              </w:tcPr>
              <w:p w14:paraId="20F4D49A" w14:textId="77777777"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14:paraId="501A199D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794630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1308C40C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868110309"/>
            <w:placeholder>
              <w:docPart w:val="DF5C28AA0D4941499C1EBD44D1A34C7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5255C452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611854892"/>
            <w:placeholder>
              <w:docPart w:val="AD918AF945E64AB5A52F605AE33A1E7D"/>
            </w:placeholder>
            <w:showingPlcHdr/>
            <w:text/>
          </w:sdtPr>
          <w:sdtContent>
            <w:tc>
              <w:tcPr>
                <w:tcW w:w="2291" w:type="dxa"/>
              </w:tcPr>
              <w:p w14:paraId="3F594DF6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69356735"/>
            <w:placeholder>
              <w:docPart w:val="046C010B4B0B43D182DBE9E66626A6DD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6010BDD7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52388994"/>
            <w:placeholder>
              <w:docPart w:val="49B0DC53B10944C591C7340DB4CB945B"/>
            </w:placeholder>
            <w:showingPlcHdr/>
            <w:text/>
          </w:sdtPr>
          <w:sdtContent>
            <w:tc>
              <w:tcPr>
                <w:tcW w:w="3492" w:type="dxa"/>
              </w:tcPr>
              <w:p w14:paraId="7D4FDB63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63362280"/>
            <w:placeholder>
              <w:docPart w:val="3539783D9E7D4F51ADDB0F4858C7083E"/>
            </w:placeholder>
            <w:showingPlcHdr/>
            <w:text/>
          </w:sdtPr>
          <w:sdtContent>
            <w:tc>
              <w:tcPr>
                <w:tcW w:w="2141" w:type="dxa"/>
              </w:tcPr>
              <w:p w14:paraId="7BA04F96" w14:textId="77777777"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14:paraId="41DB93C5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354074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14557A13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24104394"/>
            <w:placeholder>
              <w:docPart w:val="E4073BD50C95455A950909257C6F844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2E38DCCE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86066520"/>
            <w:placeholder>
              <w:docPart w:val="7EFCFA6C16534E75A07EA49124371145"/>
            </w:placeholder>
            <w:showingPlcHdr/>
            <w:text/>
          </w:sdtPr>
          <w:sdtContent>
            <w:tc>
              <w:tcPr>
                <w:tcW w:w="2291" w:type="dxa"/>
              </w:tcPr>
              <w:p w14:paraId="567BA3A0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85342174"/>
            <w:placeholder>
              <w:docPart w:val="50E5387D23AA4882894EC2F40108E648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14:paraId="60411454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12114590"/>
            <w:placeholder>
              <w:docPart w:val="12C0A859C8ED4B28A13F61DAD95D5BD6"/>
            </w:placeholder>
            <w:showingPlcHdr/>
            <w:text/>
          </w:sdtPr>
          <w:sdtContent>
            <w:tc>
              <w:tcPr>
                <w:tcW w:w="3492" w:type="dxa"/>
              </w:tcPr>
              <w:p w14:paraId="3BB5C73D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99948648"/>
            <w:placeholder>
              <w:docPart w:val="E7D1B66E02D246B2B8D3D9209CB62787"/>
            </w:placeholder>
            <w:showingPlcHdr/>
            <w:text/>
          </w:sdtPr>
          <w:sdtContent>
            <w:tc>
              <w:tcPr>
                <w:tcW w:w="2141" w:type="dxa"/>
              </w:tcPr>
              <w:p w14:paraId="47A93824" w14:textId="77777777"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14:paraId="4C73CBEA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919139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1FC0CC7A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085684106"/>
            <w:placeholder>
              <w:docPart w:val="DE75F65856114D3FA7E1C36A72DD042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42712AFA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214739130"/>
            <w:placeholder>
              <w:docPart w:val="039E7FC02628425C971FDDE9CFAA6619"/>
            </w:placeholder>
            <w:showingPlcHdr/>
            <w:text/>
          </w:sdtPr>
          <w:sdtContent>
            <w:tc>
              <w:tcPr>
                <w:tcW w:w="2291" w:type="dxa"/>
              </w:tcPr>
              <w:p w14:paraId="0A8A9DAD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80513835"/>
            <w:placeholder>
              <w:docPart w:val="CD1F67DA058E48CF9C453B46412DEBBE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02CFBC0F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89692539"/>
            <w:placeholder>
              <w:docPart w:val="5A6B2ABD4DF7417DB2D9F28CDCB1D8AD"/>
            </w:placeholder>
            <w:showingPlcHdr/>
            <w:text/>
          </w:sdtPr>
          <w:sdtContent>
            <w:tc>
              <w:tcPr>
                <w:tcW w:w="3492" w:type="dxa"/>
              </w:tcPr>
              <w:p w14:paraId="766E467D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38174755"/>
            <w:placeholder>
              <w:docPart w:val="2DD46FCAF86D48B0B2C438CE18BFC7AD"/>
            </w:placeholder>
            <w:showingPlcHdr/>
            <w:text/>
          </w:sdtPr>
          <w:sdtContent>
            <w:tc>
              <w:tcPr>
                <w:tcW w:w="2141" w:type="dxa"/>
              </w:tcPr>
              <w:p w14:paraId="7F932EB5" w14:textId="77777777"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14:paraId="46D791F6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004557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1162BB15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103460006"/>
            <w:placeholder>
              <w:docPart w:val="E1EBA4CBA3EA4D4F9BF07D105AF70A0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13AFDDC3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451979273"/>
            <w:placeholder>
              <w:docPart w:val="FED7BD0C79AF46F6860C810D680C808B"/>
            </w:placeholder>
            <w:showingPlcHdr/>
            <w:text/>
          </w:sdtPr>
          <w:sdtContent>
            <w:tc>
              <w:tcPr>
                <w:tcW w:w="2291" w:type="dxa"/>
              </w:tcPr>
              <w:p w14:paraId="5CDB401B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16504614"/>
            <w:placeholder>
              <w:docPart w:val="C597A9A1177B4DD8BE69497724407FBA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14:paraId="62372379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74376779"/>
            <w:placeholder>
              <w:docPart w:val="8FF043E20EA8445EA8776B510A4B0DC7"/>
            </w:placeholder>
            <w:showingPlcHdr/>
            <w:text/>
          </w:sdtPr>
          <w:sdtContent>
            <w:tc>
              <w:tcPr>
                <w:tcW w:w="3492" w:type="dxa"/>
              </w:tcPr>
              <w:p w14:paraId="7858C6B9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449581539"/>
            <w:placeholder>
              <w:docPart w:val="E43E6BDB877B4E0CA57A7ED2D12D8DDC"/>
            </w:placeholder>
            <w:showingPlcHdr/>
            <w:text/>
          </w:sdtPr>
          <w:sdtContent>
            <w:tc>
              <w:tcPr>
                <w:tcW w:w="2141" w:type="dxa"/>
              </w:tcPr>
              <w:p w14:paraId="00CCAB62" w14:textId="77777777"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14:paraId="56DB356E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905560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57076F85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27934735"/>
            <w:placeholder>
              <w:docPart w:val="775370120E244CA5BFFF38C3FA556B9C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534E2EDC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661083265"/>
            <w:placeholder>
              <w:docPart w:val="FEAD277C06D440B1BD0C5AFCCF89DB63"/>
            </w:placeholder>
            <w:showingPlcHdr/>
            <w:text/>
          </w:sdtPr>
          <w:sdtContent>
            <w:tc>
              <w:tcPr>
                <w:tcW w:w="2291" w:type="dxa"/>
              </w:tcPr>
              <w:p w14:paraId="79689D30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844769464"/>
            <w:placeholder>
              <w:docPart w:val="347C0F875E0D47F0BE4AE031B7A0F008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3D633086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92040154"/>
            <w:placeholder>
              <w:docPart w:val="63D287E6D939467A84E9DAAE54AB79AD"/>
            </w:placeholder>
            <w:showingPlcHdr/>
            <w:text/>
          </w:sdtPr>
          <w:sdtContent>
            <w:tc>
              <w:tcPr>
                <w:tcW w:w="3492" w:type="dxa"/>
              </w:tcPr>
              <w:p w14:paraId="214968B6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11409949"/>
            <w:placeholder>
              <w:docPart w:val="761C39744E72415FA332D0C8BF04BAE3"/>
            </w:placeholder>
            <w:showingPlcHdr/>
            <w:text/>
          </w:sdtPr>
          <w:sdtContent>
            <w:tc>
              <w:tcPr>
                <w:tcW w:w="2141" w:type="dxa"/>
              </w:tcPr>
              <w:p w14:paraId="1842D467" w14:textId="77777777"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14:paraId="1C4C2B47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2070843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329D97C6" w14:textId="77777777" w:rsidR="00083CBC" w:rsidRDefault="00C822F4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353700573"/>
            <w:placeholder>
              <w:docPart w:val="ED87F0C427DB41AF921B55DE023612F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62D46676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90248552"/>
            <w:placeholder>
              <w:docPart w:val="0964E5083BB74FE485EEBC8D350039E4"/>
            </w:placeholder>
            <w:showingPlcHdr/>
            <w:text/>
          </w:sdtPr>
          <w:sdtContent>
            <w:tc>
              <w:tcPr>
                <w:tcW w:w="2291" w:type="dxa"/>
              </w:tcPr>
              <w:p w14:paraId="096BAD6A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68836396"/>
            <w:placeholder>
              <w:docPart w:val="A0C8114929244695816E12B2BB0BE3CA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02E8683E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034687172"/>
            <w:placeholder>
              <w:docPart w:val="BC1818F89A6648509FB5A9B0AEBC0D18"/>
            </w:placeholder>
            <w:showingPlcHdr/>
            <w:text/>
          </w:sdtPr>
          <w:sdtContent>
            <w:tc>
              <w:tcPr>
                <w:tcW w:w="3492" w:type="dxa"/>
              </w:tcPr>
              <w:p w14:paraId="28F3D6DC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09032955"/>
            <w:placeholder>
              <w:docPart w:val="E195704D140547D59B620C7042FC7DAA"/>
            </w:placeholder>
            <w:showingPlcHdr/>
            <w:text/>
          </w:sdtPr>
          <w:sdtContent>
            <w:tc>
              <w:tcPr>
                <w:tcW w:w="2141" w:type="dxa"/>
              </w:tcPr>
              <w:p w14:paraId="2D868294" w14:textId="77777777"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14:paraId="69902354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4666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31250F85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586581084"/>
            <w:placeholder>
              <w:docPart w:val="8509442A84F44BF0ABEE5BA86981299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5D13B27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46787379"/>
            <w:placeholder>
              <w:docPart w:val="2E9C84A9CF15433380FB05C416CC8DFE"/>
            </w:placeholder>
            <w:showingPlcHdr/>
            <w:text/>
          </w:sdtPr>
          <w:sdtContent>
            <w:tc>
              <w:tcPr>
                <w:tcW w:w="2291" w:type="dxa"/>
              </w:tcPr>
              <w:p w14:paraId="76D73F33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715785838"/>
            <w:placeholder>
              <w:docPart w:val="B6A9889D89A34E60BFBE2033181FCF6F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3AA0876E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32135552"/>
            <w:placeholder>
              <w:docPart w:val="9A3ED16EABA24F589611BCD1AC61FBF2"/>
            </w:placeholder>
            <w:showingPlcHdr/>
            <w:text/>
          </w:sdtPr>
          <w:sdtContent>
            <w:tc>
              <w:tcPr>
                <w:tcW w:w="3492" w:type="dxa"/>
              </w:tcPr>
              <w:p w14:paraId="3B786333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118212197"/>
            <w:placeholder>
              <w:docPart w:val="2907D560212E421FAEC4D2964D72621D"/>
            </w:placeholder>
            <w:showingPlcHdr/>
            <w:text/>
          </w:sdtPr>
          <w:sdtContent>
            <w:tc>
              <w:tcPr>
                <w:tcW w:w="2141" w:type="dxa"/>
              </w:tcPr>
              <w:p w14:paraId="14826602" w14:textId="77777777"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14:paraId="1467E011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929393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59A84E17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766224077"/>
            <w:placeholder>
              <w:docPart w:val="011E33ACC1974A6283AFD5C21F724B7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28C8BCDF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069239186"/>
            <w:placeholder>
              <w:docPart w:val="B66AD10B21B64675B6A72644E492F6D6"/>
            </w:placeholder>
            <w:showingPlcHdr/>
            <w:text/>
          </w:sdtPr>
          <w:sdtContent>
            <w:tc>
              <w:tcPr>
                <w:tcW w:w="2291" w:type="dxa"/>
              </w:tcPr>
              <w:p w14:paraId="38027BCC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97241516"/>
            <w:placeholder>
              <w:docPart w:val="D5BC4E78BBD84718808DB2029BB64677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14:paraId="52541135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71977859"/>
            <w:placeholder>
              <w:docPart w:val="8B73C59F5CF04736997F47F4AFF3F1F0"/>
            </w:placeholder>
            <w:showingPlcHdr/>
            <w:text/>
          </w:sdtPr>
          <w:sdtContent>
            <w:tc>
              <w:tcPr>
                <w:tcW w:w="3492" w:type="dxa"/>
              </w:tcPr>
              <w:p w14:paraId="7E24FEC2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59824693"/>
            <w:placeholder>
              <w:docPart w:val="35F1F5F642274DB996C9A520C4A78AA0"/>
            </w:placeholder>
            <w:showingPlcHdr/>
            <w:text/>
          </w:sdtPr>
          <w:sdtContent>
            <w:tc>
              <w:tcPr>
                <w:tcW w:w="2141" w:type="dxa"/>
              </w:tcPr>
              <w:p w14:paraId="6C4E56E1" w14:textId="77777777"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14:paraId="1751EA86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379974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700B960F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58046178"/>
            <w:placeholder>
              <w:docPart w:val="7091DBEE42A3462CA1572D480BC74ED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0788ABE6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939130998"/>
            <w:placeholder>
              <w:docPart w:val="4D6DBFD972F64DFEB17C1959EE41C2D8"/>
            </w:placeholder>
            <w:showingPlcHdr/>
            <w:text/>
          </w:sdtPr>
          <w:sdtContent>
            <w:tc>
              <w:tcPr>
                <w:tcW w:w="2291" w:type="dxa"/>
              </w:tcPr>
              <w:p w14:paraId="21374024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71109455"/>
            <w:placeholder>
              <w:docPart w:val="C39E28425EC64B0ABA9389445E669CDC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5FA477A6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79684387"/>
            <w:placeholder>
              <w:docPart w:val="84C2F21B0D104A0A85A94E14C779C041"/>
            </w:placeholder>
            <w:showingPlcHdr/>
            <w:text/>
          </w:sdtPr>
          <w:sdtContent>
            <w:tc>
              <w:tcPr>
                <w:tcW w:w="3492" w:type="dxa"/>
              </w:tcPr>
              <w:p w14:paraId="438EFB96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1340472"/>
            <w:placeholder>
              <w:docPart w:val="D1D30840B2764F5D89A910F1B96417C7"/>
            </w:placeholder>
            <w:showingPlcHdr/>
            <w:text/>
          </w:sdtPr>
          <w:sdtContent>
            <w:tc>
              <w:tcPr>
                <w:tcW w:w="2141" w:type="dxa"/>
              </w:tcPr>
              <w:p w14:paraId="5F5692FD" w14:textId="77777777"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14:paraId="39A7B0A1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1818639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3C9EDEC3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33156371"/>
            <w:placeholder>
              <w:docPart w:val="D4EF0D7BE0514F85A74B54663DD4632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35D4AEA4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063834655"/>
            <w:placeholder>
              <w:docPart w:val="48C397A56BEE452C95382A7BA1348725"/>
            </w:placeholder>
            <w:showingPlcHdr/>
            <w:text/>
          </w:sdtPr>
          <w:sdtContent>
            <w:tc>
              <w:tcPr>
                <w:tcW w:w="2291" w:type="dxa"/>
              </w:tcPr>
              <w:p w14:paraId="3B3C8E37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792131"/>
            <w:placeholder>
              <w:docPart w:val="9B21CE341AD8460E96F4A590E50C5BE4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1D289625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20981646"/>
            <w:placeholder>
              <w:docPart w:val="A933F05A37074AEEA1C72B477CF871AE"/>
            </w:placeholder>
            <w:showingPlcHdr/>
            <w:text/>
          </w:sdtPr>
          <w:sdtContent>
            <w:tc>
              <w:tcPr>
                <w:tcW w:w="3492" w:type="dxa"/>
              </w:tcPr>
              <w:p w14:paraId="3914CBD4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416831153"/>
            <w:placeholder>
              <w:docPart w:val="EA4384FDAD424915BF04DADBA5F13D71"/>
            </w:placeholder>
            <w:showingPlcHdr/>
            <w:text/>
          </w:sdtPr>
          <w:sdtContent>
            <w:tc>
              <w:tcPr>
                <w:tcW w:w="2141" w:type="dxa"/>
              </w:tcPr>
              <w:p w14:paraId="6DDC5B4E" w14:textId="77777777"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14:paraId="6BE0BCC4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511374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712FDC8A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924292591"/>
            <w:placeholder>
              <w:docPart w:val="07E9C7EF144942C9A30F14E93DA982F5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542C81FC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463036644"/>
            <w:placeholder>
              <w:docPart w:val="276F92AE47B54904B0F18275A1577E8B"/>
            </w:placeholder>
            <w:showingPlcHdr/>
            <w:text/>
          </w:sdtPr>
          <w:sdtContent>
            <w:tc>
              <w:tcPr>
                <w:tcW w:w="2291" w:type="dxa"/>
              </w:tcPr>
              <w:p w14:paraId="4A837118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4221509"/>
            <w:placeholder>
              <w:docPart w:val="9F76229DEAD549799AC0892F9A986B17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2F9689AD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103943212"/>
            <w:placeholder>
              <w:docPart w:val="50B0C8E40AAD405C88C6A18C356DA429"/>
            </w:placeholder>
            <w:showingPlcHdr/>
            <w:text/>
          </w:sdtPr>
          <w:sdtContent>
            <w:tc>
              <w:tcPr>
                <w:tcW w:w="3492" w:type="dxa"/>
              </w:tcPr>
              <w:p w14:paraId="3D2C712A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48936278"/>
            <w:placeholder>
              <w:docPart w:val="E5AE0F92F27C44C594DF872F6E325A3E"/>
            </w:placeholder>
            <w:showingPlcHdr/>
            <w:text/>
          </w:sdtPr>
          <w:sdtContent>
            <w:tc>
              <w:tcPr>
                <w:tcW w:w="2141" w:type="dxa"/>
              </w:tcPr>
              <w:p w14:paraId="6CFE1E63" w14:textId="77777777"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14:paraId="21E94C62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787164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27B68E56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803230724"/>
            <w:placeholder>
              <w:docPart w:val="0B8A7564FB1B4706AD3AD8BC037091D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217F38B5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396131794"/>
            <w:placeholder>
              <w:docPart w:val="F7D859ED15A1495F9B3EA53D5D394722"/>
            </w:placeholder>
            <w:showingPlcHdr/>
            <w:text/>
          </w:sdtPr>
          <w:sdtContent>
            <w:tc>
              <w:tcPr>
                <w:tcW w:w="2291" w:type="dxa"/>
              </w:tcPr>
              <w:p w14:paraId="28AF4BD3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39481327"/>
            <w:placeholder>
              <w:docPart w:val="F695994881C54EEAB3DE5B56E03F2A56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67FCAFD9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944292784"/>
            <w:placeholder>
              <w:docPart w:val="001C2E5232174268BC922D474C8D31B5"/>
            </w:placeholder>
            <w:showingPlcHdr/>
            <w:text/>
          </w:sdtPr>
          <w:sdtContent>
            <w:tc>
              <w:tcPr>
                <w:tcW w:w="3492" w:type="dxa"/>
              </w:tcPr>
              <w:p w14:paraId="63F2FBA2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158692503"/>
            <w:placeholder>
              <w:docPart w:val="B6BCD102A7584E6199224DC075BE63E5"/>
            </w:placeholder>
            <w:showingPlcHdr/>
            <w:text/>
          </w:sdtPr>
          <w:sdtContent>
            <w:tc>
              <w:tcPr>
                <w:tcW w:w="2141" w:type="dxa"/>
              </w:tcPr>
              <w:p w14:paraId="7BAC73F4" w14:textId="77777777"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14:paraId="41FB3159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9667442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0E23FF15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568716329"/>
            <w:placeholder>
              <w:docPart w:val="DB179A7887EF4079BCF40EF582DDE83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15FD73F1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560758141"/>
            <w:placeholder>
              <w:docPart w:val="16C2EC3669EA4D8BA3D8D13E33EC8610"/>
            </w:placeholder>
            <w:showingPlcHdr/>
            <w:text/>
          </w:sdtPr>
          <w:sdtContent>
            <w:tc>
              <w:tcPr>
                <w:tcW w:w="2291" w:type="dxa"/>
              </w:tcPr>
              <w:p w14:paraId="37559794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969803419"/>
            <w:placeholder>
              <w:docPart w:val="216E76C4305348378790C42984735C74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69A4D6FD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54049349"/>
            <w:placeholder>
              <w:docPart w:val="A2B29992FA0D46C388A22490BC1813D3"/>
            </w:placeholder>
            <w:showingPlcHdr/>
            <w:text/>
          </w:sdtPr>
          <w:sdtContent>
            <w:tc>
              <w:tcPr>
                <w:tcW w:w="3492" w:type="dxa"/>
              </w:tcPr>
              <w:p w14:paraId="73D89A06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431617466"/>
            <w:placeholder>
              <w:docPart w:val="046C5BA158AC443AAFAAA5DB06DC4A8D"/>
            </w:placeholder>
            <w:showingPlcHdr/>
            <w:text/>
          </w:sdtPr>
          <w:sdtContent>
            <w:tc>
              <w:tcPr>
                <w:tcW w:w="2141" w:type="dxa"/>
              </w:tcPr>
              <w:p w14:paraId="5799CA85" w14:textId="77777777"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14:paraId="676DD34E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1958024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5CA105C9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98386525"/>
            <w:placeholder>
              <w:docPart w:val="ABCDD0A5F4DE49868A5C92D8DF9D7DD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2867E3C9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276440631"/>
            <w:placeholder>
              <w:docPart w:val="9670201DA1474B8A8CB14FDD73EE8DE6"/>
            </w:placeholder>
            <w:showingPlcHdr/>
            <w:text/>
          </w:sdtPr>
          <w:sdtContent>
            <w:tc>
              <w:tcPr>
                <w:tcW w:w="2291" w:type="dxa"/>
              </w:tcPr>
              <w:p w14:paraId="349A61D9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45476660"/>
            <w:placeholder>
              <w:docPart w:val="F1E660E31AB84E7D9429712D77D4BF1D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21A894C8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803198719"/>
            <w:placeholder>
              <w:docPart w:val="D186E44540E94C639D1A319A38933ECB"/>
            </w:placeholder>
            <w:showingPlcHdr/>
            <w:text/>
          </w:sdtPr>
          <w:sdtContent>
            <w:tc>
              <w:tcPr>
                <w:tcW w:w="3492" w:type="dxa"/>
              </w:tcPr>
              <w:p w14:paraId="5B60730E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82043962"/>
            <w:placeholder>
              <w:docPart w:val="DD5601FC46984867BF380CD04A9A22F6"/>
            </w:placeholder>
            <w:showingPlcHdr/>
            <w:text/>
          </w:sdtPr>
          <w:sdtContent>
            <w:tc>
              <w:tcPr>
                <w:tcW w:w="2141" w:type="dxa"/>
              </w:tcPr>
              <w:p w14:paraId="1E2AB4FB" w14:textId="77777777"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14:paraId="0F7D1A8F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83021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7B50342B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082802457"/>
            <w:placeholder>
              <w:docPart w:val="7E3B973058154D9392393742DA71ABF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4EEE57D9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592005638"/>
            <w:placeholder>
              <w:docPart w:val="F4E107F871A443CC99D3C6EABDA57CDA"/>
            </w:placeholder>
            <w:showingPlcHdr/>
            <w:text/>
          </w:sdtPr>
          <w:sdtContent>
            <w:tc>
              <w:tcPr>
                <w:tcW w:w="2291" w:type="dxa"/>
              </w:tcPr>
              <w:p w14:paraId="28ACEDFC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937495782"/>
            <w:placeholder>
              <w:docPart w:val="CC65043BF67745768CC2FA57C4C04A8E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0D32A156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630599000"/>
            <w:placeholder>
              <w:docPart w:val="66A1B829EF5D4A9AA777E34BBB624175"/>
            </w:placeholder>
            <w:showingPlcHdr/>
            <w:text/>
          </w:sdtPr>
          <w:sdtContent>
            <w:tc>
              <w:tcPr>
                <w:tcW w:w="3492" w:type="dxa"/>
              </w:tcPr>
              <w:p w14:paraId="6A6409FA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93974020"/>
            <w:placeholder>
              <w:docPart w:val="B0FA7F6FC4954350BDD619BE2B2E8963"/>
            </w:placeholder>
            <w:showingPlcHdr/>
            <w:text/>
          </w:sdtPr>
          <w:sdtContent>
            <w:tc>
              <w:tcPr>
                <w:tcW w:w="2141" w:type="dxa"/>
              </w:tcPr>
              <w:p w14:paraId="1ADF9C55" w14:textId="77777777"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14:paraId="71FB5FB7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1454709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4D70A3D5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957059043"/>
            <w:placeholder>
              <w:docPart w:val="9548652BB78E4ED9877201DB4DE951E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54A11F2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151126787"/>
            <w:placeholder>
              <w:docPart w:val="744983683A8E411FBC1B53A7C4869875"/>
            </w:placeholder>
            <w:showingPlcHdr/>
            <w:text/>
          </w:sdtPr>
          <w:sdtContent>
            <w:tc>
              <w:tcPr>
                <w:tcW w:w="2291" w:type="dxa"/>
              </w:tcPr>
              <w:p w14:paraId="359F5C83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720703987"/>
            <w:placeholder>
              <w:docPart w:val="35C55EDC75D044F9A744A81492DDC634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3DACE123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771046335"/>
            <w:placeholder>
              <w:docPart w:val="4698AAEF3EC84C8386E563F907C7847A"/>
            </w:placeholder>
            <w:showingPlcHdr/>
            <w:text/>
          </w:sdtPr>
          <w:sdtContent>
            <w:tc>
              <w:tcPr>
                <w:tcW w:w="3492" w:type="dxa"/>
              </w:tcPr>
              <w:p w14:paraId="2C45C37F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05045838"/>
            <w:placeholder>
              <w:docPart w:val="956F1B4583524FD1AEBB9F3423E68E66"/>
            </w:placeholder>
            <w:showingPlcHdr/>
            <w:text/>
          </w:sdtPr>
          <w:sdtContent>
            <w:tc>
              <w:tcPr>
                <w:tcW w:w="2141" w:type="dxa"/>
              </w:tcPr>
              <w:p w14:paraId="0B69B96E" w14:textId="77777777"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14:paraId="3F18AF58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325174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5393D682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796479"/>
            <w:placeholder>
              <w:docPart w:val="A19356E2085245D68C1E3203EE83B4F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699909C6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137369139"/>
            <w:placeholder>
              <w:docPart w:val="45D363ED9A234834864AC8195AA3507F"/>
            </w:placeholder>
            <w:showingPlcHdr/>
            <w:text/>
          </w:sdtPr>
          <w:sdtContent>
            <w:tc>
              <w:tcPr>
                <w:tcW w:w="2291" w:type="dxa"/>
              </w:tcPr>
              <w:p w14:paraId="2F18D4E3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68691887"/>
            <w:placeholder>
              <w:docPart w:val="7C873F49B73E4F42ADDD0F67EDDC6553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66ABC7C7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93345622"/>
            <w:placeholder>
              <w:docPart w:val="E6DEA025E42C4ABC8B50A2B432176F68"/>
            </w:placeholder>
            <w:showingPlcHdr/>
            <w:text/>
          </w:sdtPr>
          <w:sdtContent>
            <w:tc>
              <w:tcPr>
                <w:tcW w:w="3492" w:type="dxa"/>
              </w:tcPr>
              <w:p w14:paraId="671C09C9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45975248"/>
            <w:placeholder>
              <w:docPart w:val="296CC038DCB246EBB9B8297E81895BDF"/>
            </w:placeholder>
            <w:showingPlcHdr/>
            <w:text/>
          </w:sdtPr>
          <w:sdtContent>
            <w:tc>
              <w:tcPr>
                <w:tcW w:w="2141" w:type="dxa"/>
              </w:tcPr>
              <w:p w14:paraId="39B064D2" w14:textId="77777777"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</w:tbl>
    <w:p w14:paraId="310BA1C1" w14:textId="77777777" w:rsidR="000819A4" w:rsidRDefault="000819A4">
      <w:pPr>
        <w:rPr>
          <w:sz w:val="28"/>
          <w:szCs w:val="28"/>
        </w:rPr>
      </w:pPr>
    </w:p>
    <w:p w14:paraId="26493A56" w14:textId="77777777" w:rsidR="00AC127A" w:rsidRDefault="000819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C127A" w14:paraId="6F914943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411208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624FCB2F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729756360"/>
            <w:placeholder>
              <w:docPart w:val="3D84FED36BCF4D709C8703A0E19A101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2A32B107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939752670"/>
            <w:placeholder>
              <w:docPart w:val="0A8A51E223044A53ACAFF617D93D0FEB"/>
            </w:placeholder>
            <w:showingPlcHdr/>
            <w:text/>
          </w:sdtPr>
          <w:sdtContent>
            <w:tc>
              <w:tcPr>
                <w:tcW w:w="2291" w:type="dxa"/>
              </w:tcPr>
              <w:p w14:paraId="75BE230B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469411270"/>
            <w:placeholder>
              <w:docPart w:val="8BFCEF0B58DE4F39901B9FADDE984B2E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1A536478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312631"/>
            <w:placeholder>
              <w:docPart w:val="26030BE623CB44C6B0614B66F2A95663"/>
            </w:placeholder>
            <w:showingPlcHdr/>
            <w:text/>
          </w:sdtPr>
          <w:sdtContent>
            <w:tc>
              <w:tcPr>
                <w:tcW w:w="3492" w:type="dxa"/>
              </w:tcPr>
              <w:p w14:paraId="0C4212A8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776087981"/>
            <w:placeholder>
              <w:docPart w:val="498C3B9270A944119180B05F684C47CB"/>
            </w:placeholder>
            <w:showingPlcHdr/>
            <w:text/>
          </w:sdtPr>
          <w:sdtContent>
            <w:tc>
              <w:tcPr>
                <w:tcW w:w="2141" w:type="dxa"/>
              </w:tcPr>
              <w:p w14:paraId="5DD2804F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7008A759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6126271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33B48521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977719093"/>
            <w:placeholder>
              <w:docPart w:val="8FB816C95EF6458E9892461867FCBD8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2F640B25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286889741"/>
            <w:placeholder>
              <w:docPart w:val="903DF7ECFEF34FA9A77A6176C309CF67"/>
            </w:placeholder>
            <w:showingPlcHdr/>
            <w:text/>
          </w:sdtPr>
          <w:sdtContent>
            <w:tc>
              <w:tcPr>
                <w:tcW w:w="2291" w:type="dxa"/>
              </w:tcPr>
              <w:p w14:paraId="2C0C6136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90224988"/>
            <w:placeholder>
              <w:docPart w:val="436923E372C9477BB1F08FDE84E5CDD8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71FA1521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726219731"/>
            <w:placeholder>
              <w:docPart w:val="573890CB1B8D412EA1F98ABA32BE4590"/>
            </w:placeholder>
            <w:showingPlcHdr/>
            <w:text/>
          </w:sdtPr>
          <w:sdtContent>
            <w:tc>
              <w:tcPr>
                <w:tcW w:w="3492" w:type="dxa"/>
              </w:tcPr>
              <w:p w14:paraId="22097BE4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42999089"/>
            <w:placeholder>
              <w:docPart w:val="ACC0DF24E31A409A84E5FC58639A8ECE"/>
            </w:placeholder>
            <w:showingPlcHdr/>
            <w:text/>
          </w:sdtPr>
          <w:sdtContent>
            <w:tc>
              <w:tcPr>
                <w:tcW w:w="2141" w:type="dxa"/>
              </w:tcPr>
              <w:p w14:paraId="60E298B1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43B2908C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7475779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1708F480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597404765"/>
            <w:placeholder>
              <w:docPart w:val="A17EC04ABB1E439FA91895425F84AF5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4D988D05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279102193"/>
            <w:placeholder>
              <w:docPart w:val="E93105FE43BB4A0CA3AAD7CDD4B03CD5"/>
            </w:placeholder>
            <w:showingPlcHdr/>
            <w:text/>
          </w:sdtPr>
          <w:sdtContent>
            <w:tc>
              <w:tcPr>
                <w:tcW w:w="2291" w:type="dxa"/>
              </w:tcPr>
              <w:p w14:paraId="7066CD55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107883793"/>
            <w:placeholder>
              <w:docPart w:val="980400ADD4744AEBA2B619C7EFDFAE3C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32E031E3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49665260"/>
            <w:placeholder>
              <w:docPart w:val="86F5BC6C5E664F63B3FF483D3FDF1141"/>
            </w:placeholder>
            <w:showingPlcHdr/>
            <w:text/>
          </w:sdtPr>
          <w:sdtContent>
            <w:tc>
              <w:tcPr>
                <w:tcW w:w="3492" w:type="dxa"/>
              </w:tcPr>
              <w:p w14:paraId="5DE69C9E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56437695"/>
            <w:placeholder>
              <w:docPart w:val="EBB0F3898F2042CE9DB5DA2F04659B49"/>
            </w:placeholder>
            <w:showingPlcHdr/>
            <w:text/>
          </w:sdtPr>
          <w:sdtContent>
            <w:tc>
              <w:tcPr>
                <w:tcW w:w="2141" w:type="dxa"/>
              </w:tcPr>
              <w:p w14:paraId="73133A5A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15A950AB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1341078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34601C75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544517988"/>
            <w:placeholder>
              <w:docPart w:val="5A277AE5CF5442E2923B397333E93C1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663086EC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523516885"/>
            <w:placeholder>
              <w:docPart w:val="7D2F9471E63B4F0491CDBA62A89CDA75"/>
            </w:placeholder>
            <w:showingPlcHdr/>
            <w:text/>
          </w:sdtPr>
          <w:sdtContent>
            <w:tc>
              <w:tcPr>
                <w:tcW w:w="2291" w:type="dxa"/>
              </w:tcPr>
              <w:p w14:paraId="6EB50471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5951809"/>
            <w:placeholder>
              <w:docPart w:val="48617EF24F2C475EA3D62BF9DA0BA3EC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317854CB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718173557"/>
            <w:placeholder>
              <w:docPart w:val="2B37C73C722C4BFFBC5F1A99920E994D"/>
            </w:placeholder>
            <w:showingPlcHdr/>
            <w:text/>
          </w:sdtPr>
          <w:sdtContent>
            <w:tc>
              <w:tcPr>
                <w:tcW w:w="3492" w:type="dxa"/>
              </w:tcPr>
              <w:p w14:paraId="7059BF64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24543836"/>
            <w:placeholder>
              <w:docPart w:val="0A8CD9EDB1CA4AD4B343FE2676E66659"/>
            </w:placeholder>
            <w:showingPlcHdr/>
            <w:text/>
          </w:sdtPr>
          <w:sdtContent>
            <w:tc>
              <w:tcPr>
                <w:tcW w:w="2141" w:type="dxa"/>
              </w:tcPr>
              <w:p w14:paraId="3E1062C1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1139F601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1692445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1B887FB3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2016649073"/>
            <w:placeholder>
              <w:docPart w:val="C2C7CCEBE1BC47958B8F1224E599BE7C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5E97A5C1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396404455"/>
            <w:placeholder>
              <w:docPart w:val="2B240D176C694D0C889A9B0EC1072693"/>
            </w:placeholder>
            <w:showingPlcHdr/>
            <w:text/>
          </w:sdtPr>
          <w:sdtContent>
            <w:tc>
              <w:tcPr>
                <w:tcW w:w="2291" w:type="dxa"/>
              </w:tcPr>
              <w:p w14:paraId="7ABED200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509950984"/>
            <w:placeholder>
              <w:docPart w:val="3E81711CE7524114A7A5ACFD7674BFAA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058B31A1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349410238"/>
            <w:placeholder>
              <w:docPart w:val="3084A52FAEAF4ACDBB5181B73FFCBE2C"/>
            </w:placeholder>
            <w:showingPlcHdr/>
            <w:text/>
          </w:sdtPr>
          <w:sdtContent>
            <w:tc>
              <w:tcPr>
                <w:tcW w:w="3492" w:type="dxa"/>
              </w:tcPr>
              <w:p w14:paraId="47FBA90E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457610192"/>
            <w:placeholder>
              <w:docPart w:val="57DA74E9D7CE4405B9BC3C93FB923A24"/>
            </w:placeholder>
            <w:showingPlcHdr/>
            <w:text/>
          </w:sdtPr>
          <w:sdtContent>
            <w:tc>
              <w:tcPr>
                <w:tcW w:w="2141" w:type="dxa"/>
              </w:tcPr>
              <w:p w14:paraId="1C916770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625383C6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2454970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779F2E52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34140512"/>
            <w:placeholder>
              <w:docPart w:val="996A4729BE024FFDB534C91255497A0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30C0F534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68846650"/>
            <w:placeholder>
              <w:docPart w:val="8E1B5166A78B40DA833CD50C2E196080"/>
            </w:placeholder>
            <w:showingPlcHdr/>
            <w:text/>
          </w:sdtPr>
          <w:sdtContent>
            <w:tc>
              <w:tcPr>
                <w:tcW w:w="2291" w:type="dxa"/>
              </w:tcPr>
              <w:p w14:paraId="758B97A4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11079697"/>
            <w:placeholder>
              <w:docPart w:val="259A238EB6C24D5495E3996F6146EB8F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074560EC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91232951"/>
            <w:placeholder>
              <w:docPart w:val="DFC84A10A4AA4B919F639A864C24DEAB"/>
            </w:placeholder>
            <w:showingPlcHdr/>
            <w:text/>
          </w:sdtPr>
          <w:sdtContent>
            <w:tc>
              <w:tcPr>
                <w:tcW w:w="3492" w:type="dxa"/>
              </w:tcPr>
              <w:p w14:paraId="0BA3F868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86131383"/>
            <w:placeholder>
              <w:docPart w:val="0A9D10F9C3844526B5C6AAD2723DF9EB"/>
            </w:placeholder>
            <w:showingPlcHdr/>
            <w:text/>
          </w:sdtPr>
          <w:sdtContent>
            <w:tc>
              <w:tcPr>
                <w:tcW w:w="2141" w:type="dxa"/>
              </w:tcPr>
              <w:p w14:paraId="2C7D69E0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72A1D9AE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496082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38F3351F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305001356"/>
            <w:placeholder>
              <w:docPart w:val="732AA4B00C4A4027BDE2AAC16B95717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6549B935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23624063"/>
            <w:placeholder>
              <w:docPart w:val="FAAEFA2E15BB4BF99A4D455DA90BCF12"/>
            </w:placeholder>
            <w:showingPlcHdr/>
            <w:text/>
          </w:sdtPr>
          <w:sdtContent>
            <w:tc>
              <w:tcPr>
                <w:tcW w:w="2291" w:type="dxa"/>
              </w:tcPr>
              <w:p w14:paraId="58530304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74096093"/>
            <w:placeholder>
              <w:docPart w:val="45033B42E6FB4E82BC5289CB3C33B13A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03A7855A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551806171"/>
            <w:placeholder>
              <w:docPart w:val="4D926F36F3684D0E88A928BADD6FD37E"/>
            </w:placeholder>
            <w:showingPlcHdr/>
            <w:text/>
          </w:sdtPr>
          <w:sdtContent>
            <w:tc>
              <w:tcPr>
                <w:tcW w:w="3492" w:type="dxa"/>
              </w:tcPr>
              <w:p w14:paraId="4CB37974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773657921"/>
            <w:placeholder>
              <w:docPart w:val="EAE6999CC2874E0BB5E3274C0C06CD6F"/>
            </w:placeholder>
            <w:showingPlcHdr/>
            <w:text/>
          </w:sdtPr>
          <w:sdtContent>
            <w:tc>
              <w:tcPr>
                <w:tcW w:w="2141" w:type="dxa"/>
              </w:tcPr>
              <w:p w14:paraId="1C4733FB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4B51852D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574948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4628DC93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964028110"/>
            <w:placeholder>
              <w:docPart w:val="4B55165B3A9649ADBD12D39E5FC2819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28A2D0B1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792430977"/>
            <w:placeholder>
              <w:docPart w:val="539D04A89E9E49AC822EB5FB44D64E5F"/>
            </w:placeholder>
            <w:showingPlcHdr/>
            <w:text/>
          </w:sdtPr>
          <w:sdtContent>
            <w:tc>
              <w:tcPr>
                <w:tcW w:w="2291" w:type="dxa"/>
              </w:tcPr>
              <w:p w14:paraId="092CCF40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17961545"/>
            <w:placeholder>
              <w:docPart w:val="FEAA3B451E874CFFB861BF7C03864779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17177F87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98229796"/>
            <w:placeholder>
              <w:docPart w:val="40924BB2DCBD4F159A65FF260FFC268A"/>
            </w:placeholder>
            <w:showingPlcHdr/>
            <w:text/>
          </w:sdtPr>
          <w:sdtContent>
            <w:tc>
              <w:tcPr>
                <w:tcW w:w="3492" w:type="dxa"/>
              </w:tcPr>
              <w:p w14:paraId="7B841723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82677902"/>
            <w:placeholder>
              <w:docPart w:val="5A09D348768445D5A557D3B5926AC93C"/>
            </w:placeholder>
            <w:showingPlcHdr/>
            <w:text/>
          </w:sdtPr>
          <w:sdtContent>
            <w:tc>
              <w:tcPr>
                <w:tcW w:w="2141" w:type="dxa"/>
              </w:tcPr>
              <w:p w14:paraId="1578834B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</w:tbl>
    <w:p w14:paraId="116EDA47" w14:textId="77777777" w:rsidR="00AC127A" w:rsidRDefault="00AC127A" w:rsidP="00AC127A">
      <w:pPr>
        <w:rPr>
          <w:sz w:val="28"/>
          <w:szCs w:val="28"/>
        </w:rPr>
      </w:pPr>
    </w:p>
    <w:p w14:paraId="64B8A1D8" w14:textId="77777777" w:rsidR="00AC127A" w:rsidRDefault="00AC127A">
      <w:pPr>
        <w:rPr>
          <w:sz w:val="28"/>
          <w:szCs w:val="28"/>
        </w:rPr>
      </w:pPr>
    </w:p>
    <w:p w14:paraId="1A25C352" w14:textId="77777777" w:rsidR="00AC127A" w:rsidRDefault="00AC12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C127A" w14:paraId="44EEBE82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2129426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35C2F130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502194440"/>
            <w:placeholder>
              <w:docPart w:val="BD1BD73BB91D4A85B8E4A0412B14F55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12AB9475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894159067"/>
            <w:placeholder>
              <w:docPart w:val="4513E5470C774B24A0EA8BC9E1F208FB"/>
            </w:placeholder>
            <w:showingPlcHdr/>
            <w:text/>
          </w:sdtPr>
          <w:sdtContent>
            <w:tc>
              <w:tcPr>
                <w:tcW w:w="2291" w:type="dxa"/>
              </w:tcPr>
              <w:p w14:paraId="5B6B140F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01614160"/>
            <w:placeholder>
              <w:docPart w:val="74B7CF2E83B84121A9071426FB664ACB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35ED6F32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79811804"/>
            <w:placeholder>
              <w:docPart w:val="83C18A66826D4204ADCCEEA5211F139E"/>
            </w:placeholder>
            <w:showingPlcHdr/>
            <w:text/>
          </w:sdtPr>
          <w:sdtContent>
            <w:tc>
              <w:tcPr>
                <w:tcW w:w="3492" w:type="dxa"/>
              </w:tcPr>
              <w:p w14:paraId="70CFB2A5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754355978"/>
            <w:placeholder>
              <w:docPart w:val="93BFF2F09CA34187B698631AC5125DFE"/>
            </w:placeholder>
            <w:showingPlcHdr/>
            <w:text/>
          </w:sdtPr>
          <w:sdtContent>
            <w:tc>
              <w:tcPr>
                <w:tcW w:w="2141" w:type="dxa"/>
              </w:tcPr>
              <w:p w14:paraId="6B0549D7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2880A4D0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177678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160F4F61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899784142"/>
            <w:placeholder>
              <w:docPart w:val="79742F712F5F489B95458AFB3797323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64650105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414693092"/>
            <w:placeholder>
              <w:docPart w:val="881F8D6F9E6B43F2AE84D571B50171DF"/>
            </w:placeholder>
            <w:showingPlcHdr/>
            <w:text/>
          </w:sdtPr>
          <w:sdtContent>
            <w:tc>
              <w:tcPr>
                <w:tcW w:w="2291" w:type="dxa"/>
              </w:tcPr>
              <w:p w14:paraId="11E51348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311936838"/>
            <w:placeholder>
              <w:docPart w:val="2540A4827237478F9798DFFEF01438CB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1C216B4E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17652864"/>
            <w:placeholder>
              <w:docPart w:val="82FBD8E4E0A14CBC91B2E9C9D6CD3783"/>
            </w:placeholder>
            <w:showingPlcHdr/>
            <w:text/>
          </w:sdtPr>
          <w:sdtContent>
            <w:tc>
              <w:tcPr>
                <w:tcW w:w="3492" w:type="dxa"/>
              </w:tcPr>
              <w:p w14:paraId="491E4103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359404704"/>
            <w:placeholder>
              <w:docPart w:val="E031D0C569C8439797575B76362DA9D1"/>
            </w:placeholder>
            <w:showingPlcHdr/>
            <w:text/>
          </w:sdtPr>
          <w:sdtContent>
            <w:tc>
              <w:tcPr>
                <w:tcW w:w="2141" w:type="dxa"/>
              </w:tcPr>
              <w:p w14:paraId="28B0FA57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47E548D4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2025699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6A3F84CB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871879651"/>
            <w:placeholder>
              <w:docPart w:val="5D2559F54FA84A289B4C0BA43295E44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21D659A8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323327020"/>
            <w:placeholder>
              <w:docPart w:val="AC74CD47274844F5AB1827F43EF98A2F"/>
            </w:placeholder>
            <w:showingPlcHdr/>
            <w:text/>
          </w:sdtPr>
          <w:sdtContent>
            <w:tc>
              <w:tcPr>
                <w:tcW w:w="2291" w:type="dxa"/>
              </w:tcPr>
              <w:p w14:paraId="373A49D0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379845491"/>
            <w:placeholder>
              <w:docPart w:val="70A0B517B3274F169EC558212CAA749C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522E8ADA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787028938"/>
            <w:placeholder>
              <w:docPart w:val="573348A3B1B64C0F9806D2719D32D72E"/>
            </w:placeholder>
            <w:showingPlcHdr/>
            <w:text/>
          </w:sdtPr>
          <w:sdtContent>
            <w:tc>
              <w:tcPr>
                <w:tcW w:w="3492" w:type="dxa"/>
              </w:tcPr>
              <w:p w14:paraId="5E91A250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00673258"/>
            <w:placeholder>
              <w:docPart w:val="7887E2D558244D32B59C188AC3AA5684"/>
            </w:placeholder>
            <w:showingPlcHdr/>
            <w:text/>
          </w:sdtPr>
          <w:sdtContent>
            <w:tc>
              <w:tcPr>
                <w:tcW w:w="2141" w:type="dxa"/>
              </w:tcPr>
              <w:p w14:paraId="140CBE18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7875EA1E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1381861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4227CA00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11899570"/>
            <w:placeholder>
              <w:docPart w:val="D6CDC4ACC3EE4CC294E752AD919871D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0B7D4BCD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81301379"/>
            <w:placeholder>
              <w:docPart w:val="6D19962122E34F8BBBCC7D3F58BDB9E5"/>
            </w:placeholder>
            <w:showingPlcHdr/>
            <w:text/>
          </w:sdtPr>
          <w:sdtContent>
            <w:tc>
              <w:tcPr>
                <w:tcW w:w="2291" w:type="dxa"/>
              </w:tcPr>
              <w:p w14:paraId="60D1BD3B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33925624"/>
            <w:placeholder>
              <w:docPart w:val="D01EA3B76A9C46F791B81A952CF05B24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69555E64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33723113"/>
            <w:placeholder>
              <w:docPart w:val="64959444037545A180197A8155FA2831"/>
            </w:placeholder>
            <w:showingPlcHdr/>
            <w:text/>
          </w:sdtPr>
          <w:sdtContent>
            <w:tc>
              <w:tcPr>
                <w:tcW w:w="3492" w:type="dxa"/>
              </w:tcPr>
              <w:p w14:paraId="0B1319FE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023294648"/>
            <w:placeholder>
              <w:docPart w:val="25A1FB5066404DF1AAFE086542B35429"/>
            </w:placeholder>
            <w:showingPlcHdr/>
            <w:text/>
          </w:sdtPr>
          <w:sdtContent>
            <w:tc>
              <w:tcPr>
                <w:tcW w:w="2141" w:type="dxa"/>
              </w:tcPr>
              <w:p w14:paraId="76D8DBD1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6868E5F2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1222049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5EA37137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425662703"/>
            <w:placeholder>
              <w:docPart w:val="849F695D1DC34BC08FAD6F2C9F55022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3F3B2F9C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324200987"/>
            <w:placeholder>
              <w:docPart w:val="2A0D66A583494D79964E4F53D87A7862"/>
            </w:placeholder>
            <w:showingPlcHdr/>
            <w:text/>
          </w:sdtPr>
          <w:sdtContent>
            <w:tc>
              <w:tcPr>
                <w:tcW w:w="2291" w:type="dxa"/>
              </w:tcPr>
              <w:p w14:paraId="5C9E4B56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223181631"/>
            <w:placeholder>
              <w:docPart w:val="04C3435013DA4321A0A78D4590E7B933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3FBD1003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00737134"/>
            <w:placeholder>
              <w:docPart w:val="7D00C880941F4CAF9B04D72B102AB1EF"/>
            </w:placeholder>
            <w:showingPlcHdr/>
            <w:text/>
          </w:sdtPr>
          <w:sdtContent>
            <w:tc>
              <w:tcPr>
                <w:tcW w:w="3492" w:type="dxa"/>
              </w:tcPr>
              <w:p w14:paraId="531C20E6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31173137"/>
            <w:placeholder>
              <w:docPart w:val="999D889431D8432BB5FD7CDD471ED07F"/>
            </w:placeholder>
            <w:showingPlcHdr/>
            <w:text/>
          </w:sdtPr>
          <w:sdtContent>
            <w:tc>
              <w:tcPr>
                <w:tcW w:w="2141" w:type="dxa"/>
              </w:tcPr>
              <w:p w14:paraId="79270146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456A9A64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3908080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1B4A5726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56757297"/>
            <w:placeholder>
              <w:docPart w:val="419665C74C6D42D4B39AAA16CEDF575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0DFE054E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285395088"/>
            <w:placeholder>
              <w:docPart w:val="29A3B9635AFF4DE395DF3A8CAA76F1FF"/>
            </w:placeholder>
            <w:showingPlcHdr/>
            <w:text/>
          </w:sdtPr>
          <w:sdtContent>
            <w:tc>
              <w:tcPr>
                <w:tcW w:w="2291" w:type="dxa"/>
              </w:tcPr>
              <w:p w14:paraId="651E3329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04431033"/>
            <w:placeholder>
              <w:docPart w:val="6032BFA3AE3C47B7B0F4E4902388BDD2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529DA414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87430306"/>
            <w:placeholder>
              <w:docPart w:val="B2BEFEE7E2EB45E4B94F83B24410791C"/>
            </w:placeholder>
            <w:showingPlcHdr/>
            <w:text/>
          </w:sdtPr>
          <w:sdtContent>
            <w:tc>
              <w:tcPr>
                <w:tcW w:w="3492" w:type="dxa"/>
              </w:tcPr>
              <w:p w14:paraId="04AC7A98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118909429"/>
            <w:placeholder>
              <w:docPart w:val="C2A6BF5890A64C398BE779F1A00381C4"/>
            </w:placeholder>
            <w:showingPlcHdr/>
            <w:text/>
          </w:sdtPr>
          <w:sdtContent>
            <w:tc>
              <w:tcPr>
                <w:tcW w:w="2141" w:type="dxa"/>
              </w:tcPr>
              <w:p w14:paraId="67E7DF33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150C6870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6346842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25B1D9A1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349295821"/>
            <w:placeholder>
              <w:docPart w:val="269C1CCAFD584F91898B7AB64A708F7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32F6AD29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982267494"/>
            <w:placeholder>
              <w:docPart w:val="C8BCBFB1F9664400834CB9122713B5A8"/>
            </w:placeholder>
            <w:showingPlcHdr/>
            <w:text/>
          </w:sdtPr>
          <w:sdtContent>
            <w:tc>
              <w:tcPr>
                <w:tcW w:w="2291" w:type="dxa"/>
              </w:tcPr>
              <w:p w14:paraId="3C5DD629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55844237"/>
            <w:placeholder>
              <w:docPart w:val="CED30822E2A44A10B4A81A6173237C0A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76EDBBAE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04795453"/>
            <w:placeholder>
              <w:docPart w:val="1335D3BDC90440C186EA4287D7A577CC"/>
            </w:placeholder>
            <w:showingPlcHdr/>
            <w:text/>
          </w:sdtPr>
          <w:sdtContent>
            <w:tc>
              <w:tcPr>
                <w:tcW w:w="3492" w:type="dxa"/>
              </w:tcPr>
              <w:p w14:paraId="19460BC8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587738033"/>
            <w:placeholder>
              <w:docPart w:val="C91CED87B57749038A2B58400627EBAB"/>
            </w:placeholder>
            <w:showingPlcHdr/>
            <w:text/>
          </w:sdtPr>
          <w:sdtContent>
            <w:tc>
              <w:tcPr>
                <w:tcW w:w="2141" w:type="dxa"/>
              </w:tcPr>
              <w:p w14:paraId="2F3EBE04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1D1D49DD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20321750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180F4105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201630599"/>
            <w:placeholder>
              <w:docPart w:val="000F181039C3420D8C85E1942E51480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1C3E165D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501043261"/>
            <w:placeholder>
              <w:docPart w:val="29B62A4B44C74930B56E6ECD10D8865D"/>
            </w:placeholder>
            <w:showingPlcHdr/>
            <w:text/>
          </w:sdtPr>
          <w:sdtContent>
            <w:tc>
              <w:tcPr>
                <w:tcW w:w="2291" w:type="dxa"/>
              </w:tcPr>
              <w:p w14:paraId="14ECB472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049039423"/>
            <w:placeholder>
              <w:docPart w:val="A48FB1475C424BAE83E7A22196EC0496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57D337E7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48984825"/>
            <w:placeholder>
              <w:docPart w:val="4EC81AE0E47E424C981656DF4CE6A98D"/>
            </w:placeholder>
            <w:showingPlcHdr/>
            <w:text/>
          </w:sdtPr>
          <w:sdtContent>
            <w:tc>
              <w:tcPr>
                <w:tcW w:w="3492" w:type="dxa"/>
              </w:tcPr>
              <w:p w14:paraId="5D14857D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111046931"/>
            <w:placeholder>
              <w:docPart w:val="1147B3F3D6964DA39D9C99D3793FBF80"/>
            </w:placeholder>
            <w:showingPlcHdr/>
            <w:text/>
          </w:sdtPr>
          <w:sdtContent>
            <w:tc>
              <w:tcPr>
                <w:tcW w:w="2141" w:type="dxa"/>
              </w:tcPr>
              <w:p w14:paraId="7751EDD0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</w:tbl>
    <w:p w14:paraId="07A75C29" w14:textId="77777777" w:rsidR="00AC127A" w:rsidRDefault="00AC127A" w:rsidP="00AC127A">
      <w:pPr>
        <w:rPr>
          <w:sz w:val="28"/>
          <w:szCs w:val="28"/>
        </w:rPr>
      </w:pPr>
    </w:p>
    <w:p w14:paraId="3A873F33" w14:textId="77777777" w:rsidR="00AC127A" w:rsidRDefault="00AC127A">
      <w:pPr>
        <w:rPr>
          <w:sz w:val="28"/>
          <w:szCs w:val="28"/>
        </w:rPr>
      </w:pPr>
    </w:p>
    <w:p w14:paraId="71906B1B" w14:textId="77777777" w:rsidR="00AC127A" w:rsidRDefault="00AC12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C127A" w14:paraId="13C9FC20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219642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4C69D402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978730993"/>
            <w:placeholder>
              <w:docPart w:val="08D5DB0ECD2C450B9202202AFA23D1A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12F72B78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248385668"/>
            <w:placeholder>
              <w:docPart w:val="73DF69EAE5CA46AE9C4EF9CE8F4DBCB4"/>
            </w:placeholder>
            <w:showingPlcHdr/>
            <w:text/>
          </w:sdtPr>
          <w:sdtContent>
            <w:tc>
              <w:tcPr>
                <w:tcW w:w="2291" w:type="dxa"/>
              </w:tcPr>
              <w:p w14:paraId="2F4B4CCC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520122111"/>
            <w:placeholder>
              <w:docPart w:val="B5F8F4D9CC62405B8388309A8CAD5ECA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76CDFC68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51266894"/>
            <w:placeholder>
              <w:docPart w:val="B641623622C847CDBD1A1E41B0803AB2"/>
            </w:placeholder>
            <w:showingPlcHdr/>
            <w:text/>
          </w:sdtPr>
          <w:sdtContent>
            <w:tc>
              <w:tcPr>
                <w:tcW w:w="3492" w:type="dxa"/>
              </w:tcPr>
              <w:p w14:paraId="57591ADD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55561426"/>
            <w:placeholder>
              <w:docPart w:val="7BE0EDE989D24052B1225C3DE5482C6D"/>
            </w:placeholder>
            <w:showingPlcHdr/>
            <w:text/>
          </w:sdtPr>
          <w:sdtContent>
            <w:tc>
              <w:tcPr>
                <w:tcW w:w="2141" w:type="dxa"/>
              </w:tcPr>
              <w:p w14:paraId="10687E82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0114AB90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20698379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46DA0242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61162453"/>
            <w:placeholder>
              <w:docPart w:val="9CD5EA2C5BF643BD930F0A5A58F6C2A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34958561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833406902"/>
            <w:placeholder>
              <w:docPart w:val="EF8DF4F568BF495896BD3AB5F72DE69D"/>
            </w:placeholder>
            <w:showingPlcHdr/>
            <w:text/>
          </w:sdtPr>
          <w:sdtContent>
            <w:tc>
              <w:tcPr>
                <w:tcW w:w="2291" w:type="dxa"/>
              </w:tcPr>
              <w:p w14:paraId="672AA730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92537366"/>
            <w:placeholder>
              <w:docPart w:val="4BB55234A8474544BC33DA0F1F8C8542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6A5CCB2E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7397845"/>
            <w:placeholder>
              <w:docPart w:val="A1B149E2EA1B4B15BA286DF86EE6577D"/>
            </w:placeholder>
            <w:showingPlcHdr/>
            <w:text/>
          </w:sdtPr>
          <w:sdtContent>
            <w:tc>
              <w:tcPr>
                <w:tcW w:w="3492" w:type="dxa"/>
              </w:tcPr>
              <w:p w14:paraId="04EB8F63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973821566"/>
            <w:placeholder>
              <w:docPart w:val="00FA4E450606484CBA2624AFE6BA82FD"/>
            </w:placeholder>
            <w:showingPlcHdr/>
            <w:text/>
          </w:sdtPr>
          <w:sdtContent>
            <w:tc>
              <w:tcPr>
                <w:tcW w:w="2141" w:type="dxa"/>
              </w:tcPr>
              <w:p w14:paraId="5BE87D1D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699885B6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643968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1106679E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4656232"/>
            <w:placeholder>
              <w:docPart w:val="84AD2633E1D84F7F819BEC07A748B8D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3DC1C3A2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2017680196"/>
            <w:placeholder>
              <w:docPart w:val="DF183B51A6BD486A957EC945D5646344"/>
            </w:placeholder>
            <w:showingPlcHdr/>
            <w:text/>
          </w:sdtPr>
          <w:sdtContent>
            <w:tc>
              <w:tcPr>
                <w:tcW w:w="2291" w:type="dxa"/>
              </w:tcPr>
              <w:p w14:paraId="4D7AFBC6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334887013"/>
            <w:placeholder>
              <w:docPart w:val="630B3A92EF5E469C8DA3EA4EBF4CE38B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0219BBE4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85119423"/>
            <w:placeholder>
              <w:docPart w:val="F718833F7B5A461494B4D18688A7D89D"/>
            </w:placeholder>
            <w:showingPlcHdr/>
            <w:text/>
          </w:sdtPr>
          <w:sdtContent>
            <w:tc>
              <w:tcPr>
                <w:tcW w:w="3492" w:type="dxa"/>
              </w:tcPr>
              <w:p w14:paraId="3049CEF4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8638114"/>
            <w:placeholder>
              <w:docPart w:val="D366630435CB4E498632EF3D2AD0F1C1"/>
            </w:placeholder>
            <w:showingPlcHdr/>
            <w:text/>
          </w:sdtPr>
          <w:sdtContent>
            <w:tc>
              <w:tcPr>
                <w:tcW w:w="2141" w:type="dxa"/>
              </w:tcPr>
              <w:p w14:paraId="1A95382B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5797D59D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668790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1B4E8AE2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136323138"/>
            <w:placeholder>
              <w:docPart w:val="A57562C129F44D96A0124501459FA78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2F32CBEE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453828031"/>
            <w:placeholder>
              <w:docPart w:val="AB775407E07C426DAD0668CF31CD4BAD"/>
            </w:placeholder>
            <w:showingPlcHdr/>
            <w:text/>
          </w:sdtPr>
          <w:sdtContent>
            <w:tc>
              <w:tcPr>
                <w:tcW w:w="2291" w:type="dxa"/>
              </w:tcPr>
              <w:p w14:paraId="4AC63C68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132792020"/>
            <w:placeholder>
              <w:docPart w:val="A62E161560A24B929034F7DC179BF3F6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32083E8B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85723864"/>
            <w:placeholder>
              <w:docPart w:val="2096AA2DEBD64253BB3326BC729BF969"/>
            </w:placeholder>
            <w:showingPlcHdr/>
            <w:text/>
          </w:sdtPr>
          <w:sdtContent>
            <w:tc>
              <w:tcPr>
                <w:tcW w:w="3492" w:type="dxa"/>
              </w:tcPr>
              <w:p w14:paraId="01542F65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68947493"/>
            <w:placeholder>
              <w:docPart w:val="18E985F29F434307B05C103C013418B5"/>
            </w:placeholder>
            <w:showingPlcHdr/>
            <w:text/>
          </w:sdtPr>
          <w:sdtContent>
            <w:tc>
              <w:tcPr>
                <w:tcW w:w="2141" w:type="dxa"/>
              </w:tcPr>
              <w:p w14:paraId="15AAE174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6394518C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1270969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76EACF65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926867476"/>
            <w:placeholder>
              <w:docPart w:val="FEA456CAEED54FC5A20E029E655620A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292358AB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851556053"/>
            <w:placeholder>
              <w:docPart w:val="53BEFC5E862D4105BF94F9FDBFC3998C"/>
            </w:placeholder>
            <w:showingPlcHdr/>
            <w:text/>
          </w:sdtPr>
          <w:sdtContent>
            <w:tc>
              <w:tcPr>
                <w:tcW w:w="2291" w:type="dxa"/>
              </w:tcPr>
              <w:p w14:paraId="4C0D5F14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83207728"/>
            <w:placeholder>
              <w:docPart w:val="71B5DFA5818A494DB3E3616AF40B9DC9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38055CA1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27741554"/>
            <w:placeholder>
              <w:docPart w:val="1947B5CB074049BFAC975EE9BB894BA1"/>
            </w:placeholder>
            <w:showingPlcHdr/>
            <w:text/>
          </w:sdtPr>
          <w:sdtContent>
            <w:tc>
              <w:tcPr>
                <w:tcW w:w="3492" w:type="dxa"/>
              </w:tcPr>
              <w:p w14:paraId="40BF6893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66430064"/>
            <w:placeholder>
              <w:docPart w:val="AB3FAE112CA749098BEE13C5A60FAEA3"/>
            </w:placeholder>
            <w:showingPlcHdr/>
            <w:text/>
          </w:sdtPr>
          <w:sdtContent>
            <w:tc>
              <w:tcPr>
                <w:tcW w:w="2141" w:type="dxa"/>
              </w:tcPr>
              <w:p w14:paraId="0A1BB250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7CB321F3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1473947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4C094153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34158837"/>
            <w:placeholder>
              <w:docPart w:val="10998D37FE8C43A7882630834307486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1A1BE259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394020003"/>
            <w:placeholder>
              <w:docPart w:val="5321A4B80B2D4D5AB43E2389E4C701DB"/>
            </w:placeholder>
            <w:showingPlcHdr/>
            <w:text/>
          </w:sdtPr>
          <w:sdtContent>
            <w:tc>
              <w:tcPr>
                <w:tcW w:w="2291" w:type="dxa"/>
              </w:tcPr>
              <w:p w14:paraId="3AC737F7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096664132"/>
            <w:placeholder>
              <w:docPart w:val="FD070200FA9146B4880894A512367A57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07BACB16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476660130"/>
            <w:placeholder>
              <w:docPart w:val="C4BC1E771C0F4F7A8E9641EBFA0F7425"/>
            </w:placeholder>
            <w:showingPlcHdr/>
            <w:text/>
          </w:sdtPr>
          <w:sdtContent>
            <w:tc>
              <w:tcPr>
                <w:tcW w:w="3492" w:type="dxa"/>
              </w:tcPr>
              <w:p w14:paraId="240DC1FE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46928670"/>
            <w:placeholder>
              <w:docPart w:val="8D234833FC48438486BB890357C0C57E"/>
            </w:placeholder>
            <w:showingPlcHdr/>
            <w:text/>
          </w:sdtPr>
          <w:sdtContent>
            <w:tc>
              <w:tcPr>
                <w:tcW w:w="2141" w:type="dxa"/>
              </w:tcPr>
              <w:p w14:paraId="3ED7ED30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177819C3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292759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7F2A6D78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897810682"/>
            <w:placeholder>
              <w:docPart w:val="C7F66DC3CA664ABCBCEA463607962E3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19B6A116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443505754"/>
            <w:placeholder>
              <w:docPart w:val="81C58EB4ECE94D71BFEC0FD98FF1275E"/>
            </w:placeholder>
            <w:showingPlcHdr/>
            <w:text/>
          </w:sdtPr>
          <w:sdtContent>
            <w:tc>
              <w:tcPr>
                <w:tcW w:w="2291" w:type="dxa"/>
              </w:tcPr>
              <w:p w14:paraId="0E4E92A6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296959324"/>
            <w:placeholder>
              <w:docPart w:val="6663922E77CA410F810FEBCBD7A2933C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775CB2FB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62392165"/>
            <w:placeholder>
              <w:docPart w:val="7F40A63FFEB940AF8ADD06B097E67EAE"/>
            </w:placeholder>
            <w:showingPlcHdr/>
            <w:text/>
          </w:sdtPr>
          <w:sdtContent>
            <w:tc>
              <w:tcPr>
                <w:tcW w:w="3492" w:type="dxa"/>
              </w:tcPr>
              <w:p w14:paraId="3A4B4EBB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581764745"/>
            <w:placeholder>
              <w:docPart w:val="EBFF9B7050F141FFBDE8C25113E9A0F1"/>
            </w:placeholder>
            <w:showingPlcHdr/>
            <w:text/>
          </w:sdtPr>
          <w:sdtContent>
            <w:tc>
              <w:tcPr>
                <w:tcW w:w="2141" w:type="dxa"/>
              </w:tcPr>
              <w:p w14:paraId="76182609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60D3236B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944611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14:paraId="7581164B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960951665"/>
            <w:placeholder>
              <w:docPart w:val="3DE11FD5B63342048798BACED0169EC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4412DE2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777830937"/>
            <w:placeholder>
              <w:docPart w:val="1B33CCC96A2C4E5FA19C0746CE2C7362"/>
            </w:placeholder>
            <w:showingPlcHdr/>
            <w:text/>
          </w:sdtPr>
          <w:sdtContent>
            <w:tc>
              <w:tcPr>
                <w:tcW w:w="2291" w:type="dxa"/>
              </w:tcPr>
              <w:p w14:paraId="038A3403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53006086"/>
            <w:placeholder>
              <w:docPart w:val="662471D9440A4091BE870EF12A81030E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14:paraId="67FA02C5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670534930"/>
            <w:placeholder>
              <w:docPart w:val="0618F3CD6F364162BF8E54F1A55D21B9"/>
            </w:placeholder>
            <w:showingPlcHdr/>
            <w:text/>
          </w:sdtPr>
          <w:sdtContent>
            <w:tc>
              <w:tcPr>
                <w:tcW w:w="3492" w:type="dxa"/>
              </w:tcPr>
              <w:p w14:paraId="7D493BCB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546797411"/>
            <w:placeholder>
              <w:docPart w:val="2240BE3B8F474958AB39730E998D15E4"/>
            </w:placeholder>
            <w:showingPlcHdr/>
            <w:text/>
          </w:sdtPr>
          <w:sdtContent>
            <w:tc>
              <w:tcPr>
                <w:tcW w:w="2141" w:type="dxa"/>
              </w:tcPr>
              <w:p w14:paraId="7D87E117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</w:tbl>
    <w:p w14:paraId="1F02A7A6" w14:textId="77777777" w:rsidR="00AC127A" w:rsidRDefault="00AC127A" w:rsidP="00AC127A">
      <w:pPr>
        <w:rPr>
          <w:sz w:val="28"/>
          <w:szCs w:val="28"/>
        </w:rPr>
      </w:pPr>
    </w:p>
    <w:p w14:paraId="43E654BC" w14:textId="77777777" w:rsidR="00AC127A" w:rsidRDefault="00AC12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4D8A6F" w14:textId="77777777" w:rsidR="000819A4" w:rsidRDefault="000819A4">
      <w:pPr>
        <w:rPr>
          <w:sz w:val="28"/>
          <w:szCs w:val="28"/>
        </w:rPr>
      </w:pPr>
    </w:p>
    <w:p w14:paraId="17C4B1DF" w14:textId="77777777" w:rsidR="00AF162A" w:rsidRDefault="00AF162A">
      <w:pPr>
        <w:rPr>
          <w:sz w:val="28"/>
          <w:szCs w:val="28"/>
          <w:rtl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867"/>
        <w:gridCol w:w="8959"/>
      </w:tblGrid>
      <w:tr w:rsidR="00AF162A" w14:paraId="7D265BAD" w14:textId="77777777" w:rsidTr="00FB4C57">
        <w:trPr>
          <w:cantSplit/>
          <w:trHeight w:val="280"/>
        </w:trPr>
        <w:tc>
          <w:tcPr>
            <w:tcW w:w="4747" w:type="dxa"/>
            <w:gridSpan w:val="3"/>
          </w:tcPr>
          <w:p w14:paraId="6FE88110" w14:textId="77777777" w:rsidR="00AF162A" w:rsidRDefault="00AF162A">
            <w:pPr>
              <w:pStyle w:val="Heading4"/>
            </w:pPr>
            <w:r>
              <w:rPr>
                <w:rFonts w:hint="cs"/>
                <w:rtl/>
              </w:rPr>
              <w:t>משוב מחלקת מבדקים</w:t>
            </w:r>
          </w:p>
        </w:tc>
        <w:tc>
          <w:tcPr>
            <w:tcW w:w="8959" w:type="dxa"/>
            <w:vMerge w:val="restart"/>
          </w:tcPr>
          <w:p w14:paraId="45AC46D6" w14:textId="77777777" w:rsidR="00AF162A" w:rsidRDefault="00AF162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הצעות/בקשות לשיפו</w:t>
            </w:r>
            <w:r>
              <w:rPr>
                <w:rFonts w:hint="cs"/>
                <w:sz w:val="32"/>
                <w:szCs w:val="32"/>
                <w:rtl/>
              </w:rPr>
              <w:t xml:space="preserve">ר 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AF162A" w14:paraId="0DB441CF" w14:textId="77777777" w:rsidTr="00FB4C57">
        <w:trPr>
          <w:cantSplit/>
          <w:trHeight w:val="280"/>
        </w:trPr>
        <w:tc>
          <w:tcPr>
            <w:tcW w:w="1440" w:type="dxa"/>
          </w:tcPr>
          <w:p w14:paraId="4397F72E" w14:textId="77777777"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הועבר לתיק ליישום עתידי</w:t>
            </w:r>
          </w:p>
        </w:tc>
        <w:tc>
          <w:tcPr>
            <w:tcW w:w="1440" w:type="dxa"/>
          </w:tcPr>
          <w:p w14:paraId="37F278F4" w14:textId="77777777"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נדחה</w:t>
            </w:r>
          </w:p>
        </w:tc>
        <w:tc>
          <w:tcPr>
            <w:tcW w:w="1867" w:type="dxa"/>
          </w:tcPr>
          <w:p w14:paraId="6C16E8ED" w14:textId="77777777"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בוצע בגרסא מתאריך</w:t>
            </w:r>
          </w:p>
        </w:tc>
        <w:tc>
          <w:tcPr>
            <w:tcW w:w="8959" w:type="dxa"/>
            <w:vMerge/>
          </w:tcPr>
          <w:p w14:paraId="45F2C675" w14:textId="77777777" w:rsidR="00AF162A" w:rsidRDefault="00AF162A">
            <w:pPr>
              <w:pStyle w:val="Heading4"/>
              <w:rPr>
                <w:rtl/>
              </w:rPr>
            </w:pPr>
          </w:p>
        </w:tc>
      </w:tr>
      <w:tr w:rsidR="00AF162A" w14:paraId="0E9C42A1" w14:textId="77777777" w:rsidTr="00FB4C57">
        <w:trPr>
          <w:cantSplit/>
          <w:trHeight w:val="567"/>
        </w:trPr>
        <w:sdt>
          <w:sdtPr>
            <w:rPr>
              <w:rtl/>
            </w:rPr>
            <w:id w:val="236750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0" w:type="dxa"/>
              </w:tcPr>
              <w:p w14:paraId="574D6ABB" w14:textId="77777777"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2060587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0" w:type="dxa"/>
              </w:tcPr>
              <w:p w14:paraId="50045B2E" w14:textId="77777777"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1292434234"/>
            <w:placeholder>
              <w:docPart w:val="8F089933D3B344359F8624446C0B9C7C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14:paraId="522AC5FB" w14:textId="77777777" w:rsidR="00AF162A" w:rsidRPr="0049662D" w:rsidRDefault="00FB4C57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72392687"/>
            <w:placeholder>
              <w:docPart w:val="AC94BAF86BAD412291A243FE8B64F9AE"/>
            </w:placeholder>
            <w:showingPlcHdr/>
            <w:text/>
          </w:sdtPr>
          <w:sdtContent>
            <w:tc>
              <w:tcPr>
                <w:tcW w:w="8959" w:type="dxa"/>
              </w:tcPr>
              <w:p w14:paraId="4DFA18F5" w14:textId="77777777" w:rsidR="00AF162A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14:paraId="0B325F35" w14:textId="77777777" w:rsidTr="008F04C3">
        <w:trPr>
          <w:cantSplit/>
          <w:trHeight w:val="567"/>
        </w:trPr>
        <w:sdt>
          <w:sdtPr>
            <w:rPr>
              <w:rtl/>
            </w:rPr>
            <w:id w:val="1379744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0" w:type="dxa"/>
              </w:tcPr>
              <w:p w14:paraId="1BB4C2E1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1690434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0" w:type="dxa"/>
              </w:tcPr>
              <w:p w14:paraId="00A4E18C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89254161"/>
            <w:placeholder>
              <w:docPart w:val="51AA5C1D659B41D6A4372FE09BD87D86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14:paraId="506D66FD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615323857"/>
            <w:placeholder>
              <w:docPart w:val="B3D33C101771486E8A22963FEB21A262"/>
            </w:placeholder>
            <w:showingPlcHdr/>
            <w:text/>
          </w:sdtPr>
          <w:sdtContent>
            <w:tc>
              <w:tcPr>
                <w:tcW w:w="8959" w:type="dxa"/>
              </w:tcPr>
              <w:p w14:paraId="1014DB6B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14:paraId="6B9A549B" w14:textId="77777777" w:rsidTr="00FB4C57">
        <w:trPr>
          <w:cantSplit/>
          <w:trHeight w:val="567"/>
        </w:trPr>
        <w:sdt>
          <w:sdtPr>
            <w:rPr>
              <w:rtl/>
            </w:rPr>
            <w:id w:val="-1255432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0" w:type="dxa"/>
              </w:tcPr>
              <w:p w14:paraId="267B24BC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731618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0" w:type="dxa"/>
              </w:tcPr>
              <w:p w14:paraId="5D3D07C7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644356825"/>
            <w:placeholder>
              <w:docPart w:val="7D26DDFB7532461ABCF5411E47C11BEC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14:paraId="09604213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916897841"/>
            <w:placeholder>
              <w:docPart w:val="C994AFAB1D444517A8253EED93C3529B"/>
            </w:placeholder>
            <w:showingPlcHdr/>
            <w:text/>
          </w:sdtPr>
          <w:sdtContent>
            <w:tc>
              <w:tcPr>
                <w:tcW w:w="8959" w:type="dxa"/>
              </w:tcPr>
              <w:p w14:paraId="4CD39224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14:paraId="2867301E" w14:textId="77777777" w:rsidTr="00FB4C57">
        <w:trPr>
          <w:cantSplit/>
          <w:trHeight w:val="567"/>
        </w:trPr>
        <w:sdt>
          <w:sdtPr>
            <w:rPr>
              <w:rtl/>
            </w:rPr>
            <w:id w:val="527608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0" w:type="dxa"/>
              </w:tcPr>
              <w:p w14:paraId="1AAC9CDF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227801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0" w:type="dxa"/>
              </w:tcPr>
              <w:p w14:paraId="6B0AD37A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652954275"/>
            <w:placeholder>
              <w:docPart w:val="599B8ECB2ED0499780F39500D3251D4C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14:paraId="195FDF91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43637049"/>
            <w:placeholder>
              <w:docPart w:val="05AE4EA8B1FF4109B857A64360B1E2B4"/>
            </w:placeholder>
            <w:showingPlcHdr/>
            <w:text/>
          </w:sdtPr>
          <w:sdtContent>
            <w:tc>
              <w:tcPr>
                <w:tcW w:w="8959" w:type="dxa"/>
              </w:tcPr>
              <w:p w14:paraId="0E10750D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14:paraId="44D7CD3C" w14:textId="77777777" w:rsidTr="00FB4C57">
        <w:trPr>
          <w:cantSplit/>
          <w:trHeight w:val="567"/>
        </w:trPr>
        <w:sdt>
          <w:sdtPr>
            <w:rPr>
              <w:rtl/>
            </w:rPr>
            <w:id w:val="-721446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0" w:type="dxa"/>
              </w:tcPr>
              <w:p w14:paraId="19ADB1D0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866260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0" w:type="dxa"/>
              </w:tcPr>
              <w:p w14:paraId="378B33E8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28969829"/>
            <w:placeholder>
              <w:docPart w:val="3D86BDF4A0774ECABCD7114C497BCB18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14:paraId="72531FB9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309905771"/>
            <w:placeholder>
              <w:docPart w:val="8BF1454D3A82482EA7D2884F2B958CB1"/>
            </w:placeholder>
            <w:showingPlcHdr/>
            <w:text/>
          </w:sdtPr>
          <w:sdtContent>
            <w:tc>
              <w:tcPr>
                <w:tcW w:w="8959" w:type="dxa"/>
              </w:tcPr>
              <w:p w14:paraId="79F4F13E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14:paraId="64BB84AA" w14:textId="77777777" w:rsidTr="00FB4C57">
        <w:trPr>
          <w:cantSplit/>
          <w:trHeight w:val="567"/>
        </w:trPr>
        <w:sdt>
          <w:sdtPr>
            <w:rPr>
              <w:rtl/>
            </w:rPr>
            <w:id w:val="1909718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0" w:type="dxa"/>
              </w:tcPr>
              <w:p w14:paraId="25E95E6D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663093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0" w:type="dxa"/>
              </w:tcPr>
              <w:p w14:paraId="04D83718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989752229"/>
            <w:placeholder>
              <w:docPart w:val="8300E2AE39094DF6B56F61782E0FACED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14:paraId="75C64FBC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455672607"/>
            <w:placeholder>
              <w:docPart w:val="86DC2298EE784C3EBFB96DE23D37D871"/>
            </w:placeholder>
            <w:showingPlcHdr/>
            <w:text/>
          </w:sdtPr>
          <w:sdtContent>
            <w:tc>
              <w:tcPr>
                <w:tcW w:w="8959" w:type="dxa"/>
              </w:tcPr>
              <w:p w14:paraId="53EDCC18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14:paraId="3B2773BE" w14:textId="77777777" w:rsidTr="00FB4C57">
        <w:trPr>
          <w:cantSplit/>
          <w:trHeight w:val="567"/>
        </w:trPr>
        <w:sdt>
          <w:sdtPr>
            <w:rPr>
              <w:rtl/>
            </w:rPr>
            <w:id w:val="435497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0" w:type="dxa"/>
              </w:tcPr>
              <w:p w14:paraId="08DD66B2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04941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0" w:type="dxa"/>
              </w:tcPr>
              <w:p w14:paraId="30B97496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353035272"/>
            <w:placeholder>
              <w:docPart w:val="89D4BFFD778040618A551D28DAF03A59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14:paraId="55BA61A0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226579303"/>
            <w:placeholder>
              <w:docPart w:val="BA835368AE16430892DE14E70FE72D43"/>
            </w:placeholder>
            <w:showingPlcHdr/>
            <w:text/>
          </w:sdtPr>
          <w:sdtContent>
            <w:tc>
              <w:tcPr>
                <w:tcW w:w="8959" w:type="dxa"/>
              </w:tcPr>
              <w:p w14:paraId="6A402DBC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14:paraId="5D537B8C" w14:textId="77777777" w:rsidTr="00FB4C57">
        <w:trPr>
          <w:cantSplit/>
          <w:trHeight w:val="567"/>
        </w:trPr>
        <w:sdt>
          <w:sdtPr>
            <w:rPr>
              <w:rtl/>
            </w:rPr>
            <w:id w:val="-450085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0" w:type="dxa"/>
              </w:tcPr>
              <w:p w14:paraId="73900FD2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716553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0" w:type="dxa"/>
              </w:tcPr>
              <w:p w14:paraId="78BBD649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984931398"/>
            <w:placeholder>
              <w:docPart w:val="9C0A1DDC7DF0425CB7E8485FA64D6E64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14:paraId="5918970B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559636607"/>
            <w:placeholder>
              <w:docPart w:val="98816C732BBD44E3AEB1CB3347A850B1"/>
            </w:placeholder>
            <w:showingPlcHdr/>
            <w:text/>
          </w:sdtPr>
          <w:sdtContent>
            <w:tc>
              <w:tcPr>
                <w:tcW w:w="8959" w:type="dxa"/>
              </w:tcPr>
              <w:p w14:paraId="1F6769D3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</w:tbl>
    <w:p w14:paraId="66B79707" w14:textId="77777777" w:rsidR="00AF162A" w:rsidRDefault="00AF162A">
      <w:pPr>
        <w:rPr>
          <w:sz w:val="28"/>
          <w:szCs w:val="28"/>
          <w:rtl/>
        </w:rPr>
      </w:pPr>
    </w:p>
    <w:p w14:paraId="2C29DA56" w14:textId="77777777" w:rsidR="00AF162A" w:rsidRDefault="00AF162A">
      <w:pPr>
        <w:rPr>
          <w:sz w:val="28"/>
          <w:szCs w:val="28"/>
          <w:rtl/>
        </w:rPr>
      </w:pPr>
    </w:p>
    <w:p w14:paraId="5CA9D335" w14:textId="77777777" w:rsidR="00AF162A" w:rsidRDefault="00AF162A" w:rsidP="00E15B5C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>חתימ</w:t>
      </w:r>
      <w:r>
        <w:rPr>
          <w:rFonts w:hint="cs"/>
          <w:sz w:val="28"/>
          <w:szCs w:val="28"/>
          <w:rtl/>
        </w:rPr>
        <w:t>ת הבודק/מבקש: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944973147"/>
          <w:placeholder>
            <w:docPart w:val="EDE959CDB62D4909BB55D10673854626"/>
          </w:placeholder>
          <w:showingPlcHdr/>
          <w:text/>
        </w:sdtPr>
        <w:sdtContent>
          <w:r w:rsidR="00E15B5C">
            <w:rPr>
              <w:rFonts w:hint="cs"/>
              <w:sz w:val="28"/>
              <w:szCs w:val="28"/>
              <w:rtl/>
            </w:rPr>
            <w:t xml:space="preserve">                                 </w:t>
          </w:r>
        </w:sdtContent>
      </w:sdt>
    </w:p>
    <w:p w14:paraId="7A187A68" w14:textId="77777777" w:rsidR="00FB4C57" w:rsidRDefault="00FB4C57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181CE60A" w14:textId="77777777" w:rsidR="00FB4C57" w:rsidRDefault="00FB4C57" w:rsidP="00FB4C57">
      <w:pPr>
        <w:bidi/>
        <w:rPr>
          <w:sz w:val="28"/>
          <w:szCs w:val="28"/>
          <w:rtl/>
        </w:rPr>
      </w:pPr>
    </w:p>
    <w:p w14:paraId="27B1C3A8" w14:textId="77777777" w:rsidR="00AF162A" w:rsidRDefault="00ED5EB5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אישור המבדק ע"י מחלקת מבדקים</w:t>
      </w:r>
    </w:p>
    <w:p w14:paraId="69ABDC72" w14:textId="77777777" w:rsidR="00AF162A" w:rsidRDefault="00AF162A">
      <w:pPr>
        <w:jc w:val="right"/>
        <w:rPr>
          <w:sz w:val="28"/>
          <w:szCs w:val="28"/>
          <w:rtl/>
        </w:rPr>
      </w:pPr>
    </w:p>
    <w:p w14:paraId="0134E825" w14:textId="18712400" w:rsidR="00ED5EB5" w:rsidRPr="00ED5EB5" w:rsidRDefault="00AF162A" w:rsidP="00FB4C57">
      <w:pPr>
        <w:bidi/>
        <w:rPr>
          <w:sz w:val="28"/>
          <w:szCs w:val="28"/>
        </w:rPr>
      </w:pPr>
      <w:r w:rsidRPr="00ED5EB5">
        <w:rPr>
          <w:rFonts w:hint="cs"/>
          <w:sz w:val="28"/>
          <w:szCs w:val="28"/>
          <w:rtl/>
        </w:rPr>
        <w:t>הערות</w:t>
      </w:r>
      <w:r w:rsidR="00ED5EB5">
        <w:rPr>
          <w:rFonts w:hint="cs"/>
          <w:sz w:val="28"/>
          <w:szCs w:val="28"/>
          <w:rtl/>
        </w:rPr>
        <w:t xml:space="preserve">: </w:t>
      </w:r>
      <w:sdt>
        <w:sdtPr>
          <w:rPr>
            <w:rFonts w:hint="cs"/>
            <w:sz w:val="28"/>
            <w:szCs w:val="28"/>
            <w:rtl/>
          </w:rPr>
          <w:id w:val="1850676611"/>
          <w:placeholder>
            <w:docPart w:val="4FA19E0AFB074051A4C599BA920C044F"/>
          </w:placeholder>
          <w:comboBox>
            <w:listItem w:displayText="המבדק אושר לעבודה" w:value="המבדק אושר לעבודה"/>
            <w:listItem w:displayText="המבדק לא אושר לעבודה" w:value="המבדק לא אושר לעבודה"/>
          </w:comboBox>
        </w:sdtPr>
        <w:sdtContent>
          <w:r w:rsidR="00710E95">
            <w:rPr>
              <w:rFonts w:hint="cs"/>
              <w:sz w:val="28"/>
              <w:szCs w:val="28"/>
              <w:rtl/>
            </w:rPr>
            <w:t>המבדק אושר לעבודה</w:t>
          </w:r>
        </w:sdtContent>
      </w:sdt>
    </w:p>
    <w:p w14:paraId="65BA880A" w14:textId="77777777" w:rsidR="00AF162A" w:rsidRDefault="00AF162A" w:rsidP="00FB4C5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</w:rPr>
          <w:id w:val="1507099206"/>
          <w:placeholder>
            <w:docPart w:val="2037CF460DD246A6A18BFED66A192ABD"/>
          </w:placeholder>
          <w:showingPlcHdr/>
          <w:text/>
        </w:sdtPr>
        <w:sdtContent>
          <w:r w:rsidR="00FB4C57">
            <w:rPr>
              <w:rStyle w:val="PlaceholderText"/>
              <w:rFonts w:hint="cs"/>
              <w:rtl/>
            </w:rPr>
            <w:t xml:space="preserve">                        </w:t>
          </w:r>
        </w:sdtContent>
      </w:sdt>
    </w:p>
    <w:p w14:paraId="4001D51B" w14:textId="77777777" w:rsidR="00AF162A" w:rsidRDefault="00AF162A">
      <w:pPr>
        <w:jc w:val="right"/>
        <w:rPr>
          <w:sz w:val="28"/>
          <w:szCs w:val="28"/>
          <w:rtl/>
        </w:rPr>
      </w:pPr>
    </w:p>
    <w:p w14:paraId="21593A36" w14:textId="6786302B" w:rsidR="00AF162A" w:rsidRPr="00ED5EB5" w:rsidRDefault="00AF162A" w:rsidP="00083CBC">
      <w:pPr>
        <w:bidi/>
        <w:rPr>
          <w:sz w:val="32"/>
          <w:szCs w:val="32"/>
          <w:rtl/>
        </w:rPr>
      </w:pPr>
      <w:r w:rsidRPr="00ED5EB5">
        <w:rPr>
          <w:rFonts w:hint="cs"/>
          <w:sz w:val="28"/>
          <w:szCs w:val="28"/>
          <w:rtl/>
        </w:rPr>
        <w:t>חתימה: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283538537"/>
          <w:placeholder>
            <w:docPart w:val="E078A12C324D4587AE538F14F7D0D397"/>
          </w:placeholder>
          <w:comboBox>
            <w:listItem w:displayText="איליה גינזבורג" w:value="איליה גינזבורג"/>
            <w:listItem w:displayText="איתן סופרי" w:value="איתן סופרי"/>
            <w:listItem w:displayText="אלכס פליישר" w:value="אלכס פליישר"/>
            <w:listItem w:displayText="גיל צבי" w:value="גיל צבי"/>
            <w:listItem w:displayText="סימיון פרנצ'ר" w:value="סימיון פרנצ'ר"/>
            <w:listItem w:displayText="רוני ארז" w:value="רוני ארז"/>
            <w:listItem w:displayText="שי בלאף" w:value="שי בלאף"/>
            <w:listItem w:displayText="שרגא לאופר" w:value="שרגא לאופר"/>
          </w:comboBox>
        </w:sdtPr>
        <w:sdtContent>
          <w:r w:rsidR="00710E95">
            <w:rPr>
              <w:rStyle w:val="Style1"/>
              <w:rFonts w:hint="cs"/>
              <w:rtl/>
            </w:rPr>
            <w:t>איליה גינזבורג</w:t>
          </w:r>
        </w:sdtContent>
      </w:sdt>
    </w:p>
    <w:p w14:paraId="771AF571" w14:textId="645C9F99" w:rsidR="00AF162A" w:rsidRDefault="00AF162A" w:rsidP="00083CBC">
      <w:pPr>
        <w:bidi/>
      </w:pPr>
      <w:r w:rsidRPr="00ED5EB5">
        <w:rPr>
          <w:rFonts w:hint="cs"/>
          <w:sz w:val="28"/>
          <w:szCs w:val="28"/>
          <w:rtl/>
        </w:rPr>
        <w:t>תאריך: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-1203165410"/>
          <w:placeholder>
            <w:docPart w:val="EF9677E3F4F84077B4A3C47866CB3A9C"/>
          </w:placeholder>
          <w:date w:fullDate="2025-07-29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28"/>
            <w:szCs w:val="28"/>
          </w:rPr>
        </w:sdtEndPr>
        <w:sdtContent>
          <w:r w:rsidR="00710E95">
            <w:rPr>
              <w:rStyle w:val="Style1"/>
            </w:rPr>
            <w:t>29/07/2025</w:t>
          </w:r>
        </w:sdtContent>
      </w:sdt>
    </w:p>
    <w:sectPr w:rsidR="00AF162A">
      <w:headerReference w:type="default" r:id="rId10"/>
      <w:footerReference w:type="default" r:id="rId11"/>
      <w:pgSz w:w="16838" w:h="11906" w:orient="landscape"/>
      <w:pgMar w:top="1258" w:right="1440" w:bottom="1797" w:left="144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AE4FC" w14:textId="77777777" w:rsidR="00EB4272" w:rsidRDefault="00EB4272" w:rsidP="00AF162A">
      <w:r>
        <w:separator/>
      </w:r>
    </w:p>
  </w:endnote>
  <w:endnote w:type="continuationSeparator" w:id="0">
    <w:p w14:paraId="3EDD63C5" w14:textId="77777777" w:rsidR="00EB4272" w:rsidRDefault="00EB4272" w:rsidP="00AF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ZapfHumnst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1CE30" w14:textId="77777777" w:rsidR="00AF162A" w:rsidRDefault="00AF162A">
    <w:pPr>
      <w:pStyle w:val="Foo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AC127A">
      <w:rPr>
        <w:noProof/>
      </w:rPr>
      <w:t>3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D4DC1" w14:textId="77777777" w:rsidR="00EB4272" w:rsidRDefault="00EB4272" w:rsidP="00AF162A">
      <w:r>
        <w:separator/>
      </w:r>
    </w:p>
  </w:footnote>
  <w:footnote w:type="continuationSeparator" w:id="0">
    <w:p w14:paraId="3C0874C9" w14:textId="77777777" w:rsidR="00EB4272" w:rsidRDefault="00EB4272" w:rsidP="00AF1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2A67A" w14:textId="77777777" w:rsidR="00AF162A" w:rsidRDefault="00201643">
    <w:pPr>
      <w:pStyle w:val="Header"/>
    </w:pPr>
    <w:fldSimple w:instr=" FILENAME ">
      <w:r w:rsidR="009655FE">
        <w:rPr>
          <w:noProof/>
        </w:rPr>
        <w:t>Document1</w:t>
      </w:r>
    </w:fldSimple>
    <w:r w:rsidR="00AF162A">
      <w:t xml:space="preserve">             </w:t>
    </w:r>
  </w:p>
  <w:p w14:paraId="5AC95868" w14:textId="77777777" w:rsidR="00AF162A" w:rsidRDefault="00AF162A">
    <w:pPr>
      <w:pStyle w:val="Header"/>
    </w:pPr>
    <w:r>
      <w:fldChar w:fldCharType="begin"/>
    </w:r>
    <w:r>
      <w:instrText xml:space="preserve"> DATE  \* MERGEFORMAT </w:instrText>
    </w:r>
    <w:r>
      <w:fldChar w:fldCharType="separate"/>
    </w:r>
    <w:r w:rsidR="009655FE">
      <w:rPr>
        <w:noProof/>
      </w:rPr>
      <w:t>29/07/2025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cumentProtection w:edit="forms" w:formatting="1" w:enforcement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FE"/>
    <w:rsid w:val="00003298"/>
    <w:rsid w:val="000041FE"/>
    <w:rsid w:val="000063E7"/>
    <w:rsid w:val="000445AB"/>
    <w:rsid w:val="00047CEC"/>
    <w:rsid w:val="000509A2"/>
    <w:rsid w:val="00077255"/>
    <w:rsid w:val="000819A4"/>
    <w:rsid w:val="00083CBC"/>
    <w:rsid w:val="0009357B"/>
    <w:rsid w:val="000B1DDA"/>
    <w:rsid w:val="000F28E4"/>
    <w:rsid w:val="001636B3"/>
    <w:rsid w:val="001A4A8F"/>
    <w:rsid w:val="001A52F7"/>
    <w:rsid w:val="001B1F18"/>
    <w:rsid w:val="001C4E3E"/>
    <w:rsid w:val="00201643"/>
    <w:rsid w:val="0025554D"/>
    <w:rsid w:val="00282C89"/>
    <w:rsid w:val="00297029"/>
    <w:rsid w:val="002B7F4F"/>
    <w:rsid w:val="00377F5A"/>
    <w:rsid w:val="00396E2A"/>
    <w:rsid w:val="003C1304"/>
    <w:rsid w:val="003C5F4F"/>
    <w:rsid w:val="003F51AD"/>
    <w:rsid w:val="003F74CF"/>
    <w:rsid w:val="00401349"/>
    <w:rsid w:val="00407A80"/>
    <w:rsid w:val="00446481"/>
    <w:rsid w:val="0049662D"/>
    <w:rsid w:val="004A55D9"/>
    <w:rsid w:val="004C6E24"/>
    <w:rsid w:val="004D1ED1"/>
    <w:rsid w:val="005321C8"/>
    <w:rsid w:val="00544143"/>
    <w:rsid w:val="00554159"/>
    <w:rsid w:val="00595973"/>
    <w:rsid w:val="005C4D6C"/>
    <w:rsid w:val="005E2042"/>
    <w:rsid w:val="005E6720"/>
    <w:rsid w:val="00620E10"/>
    <w:rsid w:val="006261A4"/>
    <w:rsid w:val="0062693E"/>
    <w:rsid w:val="006847CD"/>
    <w:rsid w:val="006C6E7C"/>
    <w:rsid w:val="00710E95"/>
    <w:rsid w:val="007177AD"/>
    <w:rsid w:val="007419EE"/>
    <w:rsid w:val="00747676"/>
    <w:rsid w:val="00785C07"/>
    <w:rsid w:val="007A1574"/>
    <w:rsid w:val="007C1C4C"/>
    <w:rsid w:val="007C2215"/>
    <w:rsid w:val="007E07E8"/>
    <w:rsid w:val="0081370A"/>
    <w:rsid w:val="008C3E49"/>
    <w:rsid w:val="008C68C7"/>
    <w:rsid w:val="00902B5F"/>
    <w:rsid w:val="009655FE"/>
    <w:rsid w:val="00993C67"/>
    <w:rsid w:val="009B1560"/>
    <w:rsid w:val="009B46B2"/>
    <w:rsid w:val="009E2662"/>
    <w:rsid w:val="00AC127A"/>
    <w:rsid w:val="00AC6912"/>
    <w:rsid w:val="00AF162A"/>
    <w:rsid w:val="00AF1ABD"/>
    <w:rsid w:val="00AF5365"/>
    <w:rsid w:val="00B8617B"/>
    <w:rsid w:val="00BB2542"/>
    <w:rsid w:val="00BC1E26"/>
    <w:rsid w:val="00C40F61"/>
    <w:rsid w:val="00C42145"/>
    <w:rsid w:val="00C822F4"/>
    <w:rsid w:val="00CD542F"/>
    <w:rsid w:val="00CF0A93"/>
    <w:rsid w:val="00CF566C"/>
    <w:rsid w:val="00D55B68"/>
    <w:rsid w:val="00DC688C"/>
    <w:rsid w:val="00DD7880"/>
    <w:rsid w:val="00DE6A78"/>
    <w:rsid w:val="00E15B5C"/>
    <w:rsid w:val="00E4093B"/>
    <w:rsid w:val="00EB4272"/>
    <w:rsid w:val="00EC3843"/>
    <w:rsid w:val="00ED5EB5"/>
    <w:rsid w:val="00F24BC2"/>
    <w:rsid w:val="00F3166F"/>
    <w:rsid w:val="00F412DB"/>
    <w:rsid w:val="00FB4C57"/>
    <w:rsid w:val="00FC0883"/>
    <w:rsid w:val="00FC47A4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86306"/>
  <w15:chartTrackingRefBased/>
  <w15:docId w15:val="{5DD673EA-5650-4843-8EAE-ABE94460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88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cs="David"/>
      <w:noProof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bidi/>
      <w:outlineLvl w:val="2"/>
    </w:pPr>
    <w:rPr>
      <w:rFonts w:cs="David"/>
      <w:b/>
      <w:bCs/>
      <w:noProof/>
      <w:sz w:val="32"/>
      <w:szCs w:val="28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right"/>
    </w:pPr>
    <w:rPr>
      <w:rFonts w:cs="David"/>
      <w:noProof/>
    </w:rPr>
  </w:style>
  <w:style w:type="paragraph" w:styleId="BodyText3">
    <w:name w:val="Body Text 3"/>
    <w:basedOn w:val="Normal"/>
    <w:semiHidden/>
    <w:pPr>
      <w:bidi/>
    </w:pPr>
    <w:rPr>
      <w:rFonts w:cs="David"/>
      <w:noProof/>
      <w:szCs w:val="2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1ABD"/>
    <w:rPr>
      <w:color w:val="808080"/>
    </w:rPr>
  </w:style>
  <w:style w:type="character" w:customStyle="1" w:styleId="Style1">
    <w:name w:val="Style1"/>
    <w:basedOn w:val="DefaultParagraphFont"/>
    <w:uiPriority w:val="1"/>
    <w:rsid w:val="000B1DD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Documents\ate\AutoTesters\TCL\ETX-2-100G\Docs\FTI_ATP\BadasAT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B5C0FD46884F028BE5E225CA175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E8EEB-4A44-4E5C-BAA5-34F4AA68CAB5}"/>
      </w:docPartPr>
      <w:docPartBody>
        <w:p w:rsidR="00000000" w:rsidRDefault="00000000">
          <w:pPr>
            <w:pStyle w:val="C2B5C0FD46884F028BE5E225CA175936"/>
          </w:pPr>
          <w:r w:rsidRPr="001B1F18">
            <w:rPr>
              <w:rFonts w:cs="Arial" w:hint="cs"/>
              <w:rtl/>
            </w:rPr>
            <w:t xml:space="preserve">                                     </w:t>
          </w:r>
        </w:p>
      </w:docPartBody>
    </w:docPart>
    <w:docPart>
      <w:docPartPr>
        <w:name w:val="00015537DC334360B493D882D8F6A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8B8C1-5BD3-4DA0-9C0B-A39CEE768057}"/>
      </w:docPartPr>
      <w:docPartBody>
        <w:p w:rsidR="00000000" w:rsidRDefault="00000000">
          <w:pPr>
            <w:pStyle w:val="00015537DC334360B493D882D8F6AF44"/>
          </w:pPr>
          <w:r w:rsidRPr="007419EE">
            <w:rPr>
              <w:rFonts w:ascii="Arial" w:hAnsi="Arial" w:cs="Arial"/>
            </w:rPr>
            <w:t xml:space="preserve">                     </w:t>
          </w:r>
        </w:p>
      </w:docPartBody>
    </w:docPart>
    <w:docPart>
      <w:docPartPr>
        <w:name w:val="20340270FD7C4DA78665CD98F10F1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26A45-AE38-44E2-A320-78A48BCEC6A4}"/>
      </w:docPartPr>
      <w:docPartBody>
        <w:p w:rsidR="00000000" w:rsidRDefault="00000000">
          <w:pPr>
            <w:pStyle w:val="20340270FD7C4DA78665CD98F10F1B34"/>
          </w:pPr>
          <w:r w:rsidRPr="001B1F18">
            <w:rPr>
              <w:rFonts w:cs="Arial" w:hint="cs"/>
              <w:rtl/>
            </w:rPr>
            <w:t xml:space="preserve">                                 </w:t>
          </w:r>
        </w:p>
      </w:docPartBody>
    </w:docPart>
    <w:docPart>
      <w:docPartPr>
        <w:name w:val="080CFD4DD4AA49B9B22574530502D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CEA10-1A40-4CDA-80C8-8D8F51EF4E8C}"/>
      </w:docPartPr>
      <w:docPartBody>
        <w:p w:rsidR="00000000" w:rsidRDefault="00000000">
          <w:pPr>
            <w:pStyle w:val="080CFD4DD4AA49B9B22574530502DF48"/>
          </w:pPr>
          <w:r w:rsidRPr="007419EE">
            <w:rPr>
              <w:rFonts w:ascii="Arial" w:hAnsi="Arial" w:cs="Arial" w:hint="cs"/>
              <w:rtl/>
            </w:rPr>
            <w:t xml:space="preserve">                            </w:t>
          </w:r>
        </w:p>
      </w:docPartBody>
    </w:docPart>
    <w:docPart>
      <w:docPartPr>
        <w:name w:val="2EBF50C88CA24136898804AF4DA1F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1ABE9-0AD5-4A7A-8B39-6FC710EDA8B9}"/>
      </w:docPartPr>
      <w:docPartBody>
        <w:p w:rsidR="00000000" w:rsidRDefault="00000000">
          <w:pPr>
            <w:pStyle w:val="2EBF50C88CA24136898804AF4DA1F80D"/>
          </w:pPr>
          <w:r w:rsidRPr="00446481">
            <w:rPr>
              <w:rStyle w:val="PlaceholderText"/>
              <w:rFonts w:hint="cs"/>
              <w:rtl/>
            </w:rPr>
            <w:t xml:space="preserve">                   </w:t>
          </w:r>
        </w:p>
      </w:docPartBody>
    </w:docPart>
    <w:docPart>
      <w:docPartPr>
        <w:name w:val="7710046376564DF48A7C3842FCB1A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08833-9802-4658-8C2D-09DA554F5C6A}"/>
      </w:docPartPr>
      <w:docPartBody>
        <w:p w:rsidR="00000000" w:rsidRDefault="00000000">
          <w:pPr>
            <w:pStyle w:val="7710046376564DF48A7C3842FCB1AE76"/>
          </w:pPr>
          <w:r w:rsidRPr="00446481">
            <w:rPr>
              <w:rStyle w:val="PlaceholderText"/>
              <w:rFonts w:hint="cs"/>
              <w:rtl/>
            </w:rPr>
            <w:t xml:space="preserve">                 </w:t>
          </w:r>
        </w:p>
      </w:docPartBody>
    </w:docPart>
    <w:docPart>
      <w:docPartPr>
        <w:name w:val="F674F534738B4DB49663CA7E2EA64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60929-5819-44F6-951C-058384582CA4}"/>
      </w:docPartPr>
      <w:docPartBody>
        <w:p w:rsidR="00000000" w:rsidRDefault="00000000">
          <w:pPr>
            <w:pStyle w:val="F674F534738B4DB49663CA7E2EA642F8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239FFAC20414568AA4B70C24191C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90B11-6F0C-402B-802D-0E5660C8EA41}"/>
      </w:docPartPr>
      <w:docPartBody>
        <w:p w:rsidR="00000000" w:rsidRDefault="00000000">
          <w:pPr>
            <w:pStyle w:val="6239FFAC20414568AA4B70C24191CC5A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8BBFF5F61DBA4C6B98FE21FE02DEB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ED88F-FCFA-42B0-A4B5-687584FDEA12}"/>
      </w:docPartPr>
      <w:docPartBody>
        <w:p w:rsidR="00000000" w:rsidRDefault="00000000">
          <w:pPr>
            <w:pStyle w:val="8BBFF5F61DBA4C6B98FE21FE02DEB523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9572A870846F45E39FA6531B03564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7E195-D4BC-45BB-8CED-76354E5B0513}"/>
      </w:docPartPr>
      <w:docPartBody>
        <w:p w:rsidR="00000000" w:rsidRDefault="00000000">
          <w:pPr>
            <w:pStyle w:val="9572A870846F45E39FA6531B03564CCD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D4E32B1E020C46BDA13671E35D52A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B4531-9EBB-48BD-99F6-E1106F57D6EB}"/>
      </w:docPartPr>
      <w:docPartBody>
        <w:p w:rsidR="00000000" w:rsidRDefault="00000000">
          <w:pPr>
            <w:pStyle w:val="D4E32B1E020C46BDA13671E35D52A18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1309988022A947CDAE7BDF1D57E26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5AA2C-E626-48EE-BD0D-DFF2DE341D4A}"/>
      </w:docPartPr>
      <w:docPartBody>
        <w:p w:rsidR="00000000" w:rsidRDefault="00000000">
          <w:pPr>
            <w:pStyle w:val="1309988022A947CDAE7BDF1D57E26AC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4C594130572B42D0B126887BCC6AF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1A8DA-EB9E-404F-A5BF-ADF19F5953CC}"/>
      </w:docPartPr>
      <w:docPartBody>
        <w:p w:rsidR="00000000" w:rsidRDefault="00000000">
          <w:pPr>
            <w:pStyle w:val="4C594130572B42D0B126887BCC6AFEA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F27E1F126B84988A98E741F5CE4D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6FBE7-94E1-4686-878E-DA230FE45B10}"/>
      </w:docPartPr>
      <w:docPartBody>
        <w:p w:rsidR="00000000" w:rsidRDefault="00000000">
          <w:pPr>
            <w:pStyle w:val="BF27E1F126B84988A98E741F5CE4DB9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2D370DF0901B43E9A2D250E6E1A4B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5FC54-54EC-4519-A824-DA6A7C193D7F}"/>
      </w:docPartPr>
      <w:docPartBody>
        <w:p w:rsidR="00000000" w:rsidRDefault="00000000">
          <w:pPr>
            <w:pStyle w:val="2D370DF0901B43E9A2D250E6E1A4B7D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73A6B4EB0C94175AEC85E520CE4E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62852-C2C7-477E-9103-418689DD44F4}"/>
      </w:docPartPr>
      <w:docPartBody>
        <w:p w:rsidR="00000000" w:rsidRDefault="00000000">
          <w:pPr>
            <w:pStyle w:val="C73A6B4EB0C94175AEC85E520CE4E35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6D46E0BF0134FA4BBAC7B4EA0BEC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4DFD2-6658-4D59-BDE7-1928059947A5}"/>
      </w:docPartPr>
      <w:docPartBody>
        <w:p w:rsidR="00000000" w:rsidRDefault="00000000">
          <w:pPr>
            <w:pStyle w:val="C6D46E0BF0134FA4BBAC7B4EA0BEC08A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93B6E8E0C614FC3A51DC20846D67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3C6C3-D469-44DA-9B98-2976355A6EC9}"/>
      </w:docPartPr>
      <w:docPartBody>
        <w:p w:rsidR="00000000" w:rsidRDefault="00000000">
          <w:pPr>
            <w:pStyle w:val="093B6E8E0C614FC3A51DC20846D674B6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A71AB76C94604A99AF2092CA19AC9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9F566-F3AC-4573-BFB0-F795C966D4EE}"/>
      </w:docPartPr>
      <w:docPartBody>
        <w:p w:rsidR="00000000" w:rsidRDefault="00000000">
          <w:pPr>
            <w:pStyle w:val="A71AB76C94604A99AF2092CA19AC9B5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38BD9841BA174383888115A1FE8BB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C1384-80C4-47F4-9E6C-07629A5B22E6}"/>
      </w:docPartPr>
      <w:docPartBody>
        <w:p w:rsidR="00000000" w:rsidRDefault="00000000">
          <w:pPr>
            <w:pStyle w:val="38BD9841BA174383888115A1FE8BB930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5A3FE517AFB4C3BBC779DBA5AFC8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3BCCA-E428-4DB8-A447-5359B6B734F3}"/>
      </w:docPartPr>
      <w:docPartBody>
        <w:p w:rsidR="00000000" w:rsidRDefault="00000000">
          <w:pPr>
            <w:pStyle w:val="75A3FE517AFB4C3BBC779DBA5AFC8AF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784467B554F04F32BE12F69BD703D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3B76E-1547-47A9-BC2B-B0E4E9C0758A}"/>
      </w:docPartPr>
      <w:docPartBody>
        <w:p w:rsidR="00000000" w:rsidRDefault="00000000">
          <w:pPr>
            <w:pStyle w:val="784467B554F04F32BE12F69BD703DCC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E590355F1F847ADA75EBDFA77594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44219-7C92-458A-9546-A337F70C2B41}"/>
      </w:docPartPr>
      <w:docPartBody>
        <w:p w:rsidR="00000000" w:rsidRDefault="00000000">
          <w:pPr>
            <w:pStyle w:val="FE590355F1F847ADA75EBDFA77594EE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60B7A59B245841EDB9FA094A1A48F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AAB78-300D-4308-B157-7945C83DEDC0}"/>
      </w:docPartPr>
      <w:docPartBody>
        <w:p w:rsidR="00000000" w:rsidRDefault="00000000">
          <w:pPr>
            <w:pStyle w:val="60B7A59B245841EDB9FA094A1A48F580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12BA1FC479F4D0985606711F8A86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D4DE0-885B-42E2-BF00-30B4EB0B67CF}"/>
      </w:docPartPr>
      <w:docPartBody>
        <w:p w:rsidR="00000000" w:rsidRDefault="00000000">
          <w:pPr>
            <w:pStyle w:val="C12BA1FC479F4D0985606711F8A86CB8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77137B895E9C498E9977BBBD541A1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7821A-F2CD-4554-8FBC-503120E40ACB}"/>
      </w:docPartPr>
      <w:docPartBody>
        <w:p w:rsidR="00000000" w:rsidRDefault="00000000">
          <w:pPr>
            <w:pStyle w:val="77137B895E9C498E9977BBBD541A11A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5331B4D8D6514F78AC0DF9A92553B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EEC8E-3E39-4202-A427-22CE0574AFE7}"/>
      </w:docPartPr>
      <w:docPartBody>
        <w:p w:rsidR="00000000" w:rsidRDefault="00000000">
          <w:pPr>
            <w:pStyle w:val="5331B4D8D6514F78AC0DF9A92553BA53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CF1B5C3215A74654B63058D202134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A1C1B-25F8-45CB-8BCB-E09DDF790B88}"/>
      </w:docPartPr>
      <w:docPartBody>
        <w:p w:rsidR="00000000" w:rsidRDefault="00000000">
          <w:pPr>
            <w:pStyle w:val="CF1B5C3215A74654B63058D202134902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F0EE362463E4F56A908ADCFAD2CD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0D880-D83E-4A2D-82C9-A17D45113181}"/>
      </w:docPartPr>
      <w:docPartBody>
        <w:p w:rsidR="00000000" w:rsidRDefault="00000000">
          <w:pPr>
            <w:pStyle w:val="CF0EE362463E4F56A908ADCFAD2CD41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D33E82EEA06D42AFA3BB03ABDFBDE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392DB-08E0-44D9-9B66-0B1C6BD3EC84}"/>
      </w:docPartPr>
      <w:docPartBody>
        <w:p w:rsidR="00000000" w:rsidRDefault="00000000">
          <w:pPr>
            <w:pStyle w:val="D33E82EEA06D42AFA3BB03ABDFBDEDB3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8B9423DEB624365B4BF83A42AD6D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EC10D-68B4-4EA7-AE2E-C99B29581A23}"/>
      </w:docPartPr>
      <w:docPartBody>
        <w:p w:rsidR="00000000" w:rsidRDefault="00000000">
          <w:pPr>
            <w:pStyle w:val="E8B9423DEB624365B4BF83A42AD6D2E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C0D3731B1C3B43AFBFFA8ED5B70FC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65ACE-654E-4C97-BC36-5CE5F73D475B}"/>
      </w:docPartPr>
      <w:docPartBody>
        <w:p w:rsidR="00000000" w:rsidRDefault="00000000">
          <w:pPr>
            <w:pStyle w:val="C0D3731B1C3B43AFBFFA8ED5B70FC7CF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9CA12384B744649B549AA8608807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0C3E-B479-4C00-AB52-88F56BB861A4}"/>
      </w:docPartPr>
      <w:docPartBody>
        <w:p w:rsidR="00000000" w:rsidRDefault="00000000">
          <w:pPr>
            <w:pStyle w:val="C9CA12384B744649B549AA86088075EC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9146CAFF15A472BBE384618F4FC2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2C0F0-6B7E-410F-ACC1-0E047FC93389}"/>
      </w:docPartPr>
      <w:docPartBody>
        <w:p w:rsidR="00000000" w:rsidRDefault="00000000">
          <w:pPr>
            <w:pStyle w:val="E9146CAFF15A472BBE384618F4FC2A3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6D3419072FF44239057AC0F8B8C0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546C7-5F8E-412A-AD15-D8E18625F7B8}"/>
      </w:docPartPr>
      <w:docPartBody>
        <w:p w:rsidR="00000000" w:rsidRDefault="00000000">
          <w:pPr>
            <w:pStyle w:val="06D3419072FF44239057AC0F8B8C0E2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A8D94E5B7D5A4D2BB9D9AECC323AE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305CC-34E0-443E-BFD9-2393C0A10A00}"/>
      </w:docPartPr>
      <w:docPartBody>
        <w:p w:rsidR="00000000" w:rsidRDefault="00000000">
          <w:pPr>
            <w:pStyle w:val="A8D94E5B7D5A4D2BB9D9AECC323AE383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733C6989DF9464FBAD708D3772EE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C7076-F7C8-455A-81A0-ABD3704BEEA8}"/>
      </w:docPartPr>
      <w:docPartBody>
        <w:p w:rsidR="00000000" w:rsidRDefault="00000000">
          <w:pPr>
            <w:pStyle w:val="B733C6989DF9464FBAD708D3772EEBCF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64B1C92A3EE4495AB6D612A12D52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DD728-A845-4EAC-9D97-29D165D43D2A}"/>
      </w:docPartPr>
      <w:docPartBody>
        <w:p w:rsidR="00000000" w:rsidRDefault="00000000">
          <w:pPr>
            <w:pStyle w:val="C64B1C92A3EE4495AB6D612A12D52A9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AF5F25EE47146CB8D20AB19B0548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9085E-F487-432B-93D1-5D8C9837F13E}"/>
      </w:docPartPr>
      <w:docPartBody>
        <w:p w:rsidR="00000000" w:rsidRDefault="00000000">
          <w:pPr>
            <w:pStyle w:val="0AF5F25EE47146CB8D20AB19B054857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732A98B2FD94CAE806F1F394A2C0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D6496-1DAE-453C-8C7A-0F9B10CB1BEE}"/>
      </w:docPartPr>
      <w:docPartBody>
        <w:p w:rsidR="00000000" w:rsidRDefault="00000000">
          <w:pPr>
            <w:pStyle w:val="E732A98B2FD94CAE806F1F394A2C07B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A26A942AA8114156BBDBFE2115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E4FC4-EEC0-4630-ABAF-2C9C77FDE3CB}"/>
      </w:docPartPr>
      <w:docPartBody>
        <w:p w:rsidR="00000000" w:rsidRDefault="00000000">
          <w:pPr>
            <w:pStyle w:val="A26A942AA8114156BBDBFE2115068199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4373B2CD9D64F969681FBC8D44D6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E8BF9-4346-4547-AC58-4C76F03299E6}"/>
      </w:docPartPr>
      <w:docPartBody>
        <w:p w:rsidR="00000000" w:rsidRDefault="00000000">
          <w:pPr>
            <w:pStyle w:val="B4373B2CD9D64F969681FBC8D44D6464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F95B4DE39A94FC68C5BCBD68E604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8755F-79F4-4C04-95CD-A46F3E8E53A2}"/>
      </w:docPartPr>
      <w:docPartBody>
        <w:p w:rsidR="00000000" w:rsidRDefault="00000000">
          <w:pPr>
            <w:pStyle w:val="1F95B4DE39A94FC68C5BCBD68E6049C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F7AE9F738CB748B3A78AF2A48FA02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DF150-5A74-4D9F-8D3B-229CB7045063}"/>
      </w:docPartPr>
      <w:docPartBody>
        <w:p w:rsidR="00000000" w:rsidRDefault="00000000">
          <w:pPr>
            <w:pStyle w:val="F7AE9F738CB748B3A78AF2A48FA0292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DEFF97B07F574CFDA6C94A0FCE55B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F178B-A65E-4F60-AE19-F33308EC2197}"/>
      </w:docPartPr>
      <w:docPartBody>
        <w:p w:rsidR="00000000" w:rsidRDefault="00000000">
          <w:pPr>
            <w:pStyle w:val="DEFF97B07F574CFDA6C94A0FCE55B80C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8C487B42CB524BE2B2C9D605738F4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73619-382E-4C98-81E7-CEA7A62F2404}"/>
      </w:docPartPr>
      <w:docPartBody>
        <w:p w:rsidR="00000000" w:rsidRDefault="00000000">
          <w:pPr>
            <w:pStyle w:val="8C487B42CB524BE2B2C9D605738F46A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2674AB6FC23452C8DF2DB49FE19C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FE39D-E1C3-4E2F-BD46-B38C37512417}"/>
      </w:docPartPr>
      <w:docPartBody>
        <w:p w:rsidR="00000000" w:rsidRDefault="00000000">
          <w:pPr>
            <w:pStyle w:val="52674AB6FC23452C8DF2DB49FE19CC8F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A48B72D19A54004BE83B059CF00D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507ED-3BC0-4C4F-825E-5856860915BB}"/>
      </w:docPartPr>
      <w:docPartBody>
        <w:p w:rsidR="00000000" w:rsidRDefault="00000000">
          <w:pPr>
            <w:pStyle w:val="1A48B72D19A54004BE83B059CF00D4A4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6EE01ECB64C4CC19210E73ACF91D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15646-FB62-4D09-B29C-7800BBD4ABF3}"/>
      </w:docPartPr>
      <w:docPartBody>
        <w:p w:rsidR="00000000" w:rsidRDefault="00000000">
          <w:pPr>
            <w:pStyle w:val="96EE01ECB64C4CC19210E73ACF91D45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07A7190A5AB4E1C8C59ED4087F95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B638-9675-4F6A-944B-DA9C8756337E}"/>
      </w:docPartPr>
      <w:docPartBody>
        <w:p w:rsidR="00000000" w:rsidRDefault="00000000">
          <w:pPr>
            <w:pStyle w:val="A07A7190A5AB4E1C8C59ED4087F95EEC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1547514DA83641189A5712288F224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41FA3-EFFD-428A-B6E4-A1DEFECD9CDD}"/>
      </w:docPartPr>
      <w:docPartBody>
        <w:p w:rsidR="00000000" w:rsidRDefault="00000000">
          <w:pPr>
            <w:pStyle w:val="1547514DA83641189A5712288F224FB1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3F18825942EE48A29A0E32019CC7B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96AB4-6B99-4BE7-B6DB-E83C89B4DC5A}"/>
      </w:docPartPr>
      <w:docPartBody>
        <w:p w:rsidR="00000000" w:rsidRDefault="00000000">
          <w:pPr>
            <w:pStyle w:val="3F18825942EE48A29A0E32019CC7BB2C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C02BDD70C084D24B9CD5EC7B4DCE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61C7B-6CF5-417E-BC60-C027FD31F28B}"/>
      </w:docPartPr>
      <w:docPartBody>
        <w:p w:rsidR="00000000" w:rsidRDefault="00000000">
          <w:pPr>
            <w:pStyle w:val="DC02BDD70C084D24B9CD5EC7B4DCEFE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B83E9BD3EB44CFCAECF9B90C2B7A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A0B4E-FED5-4F99-8FE6-08515EDE3B29}"/>
      </w:docPartPr>
      <w:docPartBody>
        <w:p w:rsidR="00000000" w:rsidRDefault="00000000">
          <w:pPr>
            <w:pStyle w:val="7B83E9BD3EB44CFCAECF9B90C2B7AC2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3A6B7FCF226478381EC8FAEF6BD2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4DD7C-7451-4993-A9D4-48D01FAB9C59}"/>
      </w:docPartPr>
      <w:docPartBody>
        <w:p w:rsidR="00000000" w:rsidRDefault="00000000">
          <w:pPr>
            <w:pStyle w:val="03A6B7FCF226478381EC8FAEF6BD268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A93B60D29AD4FC682EAE02C97E91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3BE60-9037-4870-80C2-12EC6D9A7184}"/>
      </w:docPartPr>
      <w:docPartBody>
        <w:p w:rsidR="00000000" w:rsidRDefault="00000000">
          <w:pPr>
            <w:pStyle w:val="2A93B60D29AD4FC682EAE02C97E91AAD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DA108C0ECCF4D58999E0D820BE62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6DF1B-ACFF-4D8D-AF9B-EDA878AF0D2E}"/>
      </w:docPartPr>
      <w:docPartBody>
        <w:p w:rsidR="00000000" w:rsidRDefault="00000000">
          <w:pPr>
            <w:pStyle w:val="7DA108C0ECCF4D58999E0D820BE62D19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62ABEF95746476292AD50E1C2397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AFDE8-86FA-40A8-A6C7-6E2001098777}"/>
      </w:docPartPr>
      <w:docPartBody>
        <w:p w:rsidR="00000000" w:rsidRDefault="00000000">
          <w:pPr>
            <w:pStyle w:val="A62ABEF95746476292AD50E1C23972A5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C1F01C3D0DE4E02BADB9EAA279DB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45DC7-2208-447A-915A-0FE30BD44F55}"/>
      </w:docPartPr>
      <w:docPartBody>
        <w:p w:rsidR="00000000" w:rsidRDefault="00000000">
          <w:pPr>
            <w:pStyle w:val="3C1F01C3D0DE4E02BADB9EAA279DBEC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A94E5C3D1A8437B89CC05AEC873B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F6D65-86A4-47C2-8BD2-30D7B2C24CA0}"/>
      </w:docPartPr>
      <w:docPartBody>
        <w:p w:rsidR="00000000" w:rsidRDefault="00000000">
          <w:pPr>
            <w:pStyle w:val="0A94E5C3D1A8437B89CC05AEC873B94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AB21298E168B41FDB2AC6972803F3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8214F-951E-4B97-B2E3-23AD62D4E17A}"/>
      </w:docPartPr>
      <w:docPartBody>
        <w:p w:rsidR="00000000" w:rsidRDefault="00000000">
          <w:pPr>
            <w:pStyle w:val="AB21298E168B41FDB2AC6972803F397D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AFE330027F20437B9D70C58FCB1D3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F5A2-3797-47DA-AEB5-A1C5A932AB47}"/>
      </w:docPartPr>
      <w:docPartBody>
        <w:p w:rsidR="00000000" w:rsidRDefault="00000000">
          <w:pPr>
            <w:pStyle w:val="AFE330027F20437B9D70C58FCB1D3D98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BA4445465A8F412CA9AF97499E499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A7B4D-DFA3-419F-AAA6-416E5EC3B3A4}"/>
      </w:docPartPr>
      <w:docPartBody>
        <w:p w:rsidR="00000000" w:rsidRDefault="00000000">
          <w:pPr>
            <w:pStyle w:val="BA4445465A8F412CA9AF97499E499D4B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3D9F8431B16412D89380F79559A2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645F2-0067-4271-84EF-D7E2164C67A6}"/>
      </w:docPartPr>
      <w:docPartBody>
        <w:p w:rsidR="00000000" w:rsidRDefault="00000000">
          <w:pPr>
            <w:pStyle w:val="03D9F8431B16412D89380F79559A2FB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0E46F9F89A844F2BE1F4F940272F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F438B-2BF7-4992-989F-3DCD99998E39}"/>
      </w:docPartPr>
      <w:docPartBody>
        <w:p w:rsidR="00000000" w:rsidRDefault="00000000">
          <w:pPr>
            <w:pStyle w:val="50E46F9F89A844F2BE1F4F940272F58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A5B61CA4BF794700BB6F33556BAE4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ACE43-4574-4A1C-B1DE-A11733D35DFC}"/>
      </w:docPartPr>
      <w:docPartBody>
        <w:p w:rsidR="00000000" w:rsidRDefault="00000000">
          <w:pPr>
            <w:pStyle w:val="A5B61CA4BF794700BB6F33556BAE4D99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9E55A76689F426E898AEBBEEFBF5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91F5A-7C6B-4824-82D5-7A98866C1D23}"/>
      </w:docPartPr>
      <w:docPartBody>
        <w:p w:rsidR="00000000" w:rsidRDefault="00000000">
          <w:pPr>
            <w:pStyle w:val="19E55A76689F426E898AEBBEEFBF5916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663834A9D1E4FDB8498DDA395377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B4FF0-18E4-4D9D-9216-5DD1899ECA68}"/>
      </w:docPartPr>
      <w:docPartBody>
        <w:p w:rsidR="00000000" w:rsidRDefault="00000000">
          <w:pPr>
            <w:pStyle w:val="6663834A9D1E4FDB8498DDA395377A3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8EEFABA254A4368B750C05626F72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D98AF-8BF9-4E3E-8954-E2F05CCA514B}"/>
      </w:docPartPr>
      <w:docPartBody>
        <w:p w:rsidR="00000000" w:rsidRDefault="00000000">
          <w:pPr>
            <w:pStyle w:val="38EEFABA254A4368B750C05626F72711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A511D2A28484114B208C9625CEDE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24701-6324-4BB3-AF64-20F3B4CF185E}"/>
      </w:docPartPr>
      <w:docPartBody>
        <w:p w:rsidR="00000000" w:rsidRDefault="00000000">
          <w:pPr>
            <w:pStyle w:val="0A511D2A28484114B208C9625CEDE2A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DBDDE77C0DD1485D9F02765F60D79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805C9-A7F2-4B09-A7E4-0E1AA5D0BE87}"/>
      </w:docPartPr>
      <w:docPartBody>
        <w:p w:rsidR="00000000" w:rsidRDefault="00000000">
          <w:pPr>
            <w:pStyle w:val="DBDDE77C0DD1485D9F02765F60D79E5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284E7EE439BC43E0BA841509B6607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D5A88-F186-411B-B204-952D9F2D0E1A}"/>
      </w:docPartPr>
      <w:docPartBody>
        <w:p w:rsidR="00000000" w:rsidRDefault="00000000">
          <w:pPr>
            <w:pStyle w:val="284E7EE439BC43E0BA841509B66076CF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41005973400D418A83696F07D8D08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9FDB0-B87A-4E5B-8B94-75BEFED4C96E}"/>
      </w:docPartPr>
      <w:docPartBody>
        <w:p w:rsidR="00000000" w:rsidRDefault="00000000">
          <w:pPr>
            <w:pStyle w:val="41005973400D418A83696F07D8D081F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DF5C28AA0D4941499C1EBD44D1A34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88EDE-B371-4676-A180-F2EE6117446D}"/>
      </w:docPartPr>
      <w:docPartBody>
        <w:p w:rsidR="00000000" w:rsidRDefault="00000000">
          <w:pPr>
            <w:pStyle w:val="DF5C28AA0D4941499C1EBD44D1A34C7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D918AF945E64AB5A52F605AE33A1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C8978-E33E-4C17-A0F5-A0ECBE3AF7B0}"/>
      </w:docPartPr>
      <w:docPartBody>
        <w:p w:rsidR="00000000" w:rsidRDefault="00000000">
          <w:pPr>
            <w:pStyle w:val="AD918AF945E64AB5A52F605AE33A1E7D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46C010B4B0B43D182DBE9E66626A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D9744-49B2-4B37-AD37-9357014C8ECD}"/>
      </w:docPartPr>
      <w:docPartBody>
        <w:p w:rsidR="00000000" w:rsidRDefault="00000000">
          <w:pPr>
            <w:pStyle w:val="046C010B4B0B43D182DBE9E66626A6DD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49B0DC53B10944C591C7340DB4CB9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7D593-93E6-47CE-8529-F631FE2F3A0E}"/>
      </w:docPartPr>
      <w:docPartBody>
        <w:p w:rsidR="00000000" w:rsidRDefault="00000000">
          <w:pPr>
            <w:pStyle w:val="49B0DC53B10944C591C7340DB4CB945B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3539783D9E7D4F51ADDB0F4858C70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6DA6A-F3C0-44F3-9746-E99B7DF5D397}"/>
      </w:docPartPr>
      <w:docPartBody>
        <w:p w:rsidR="00000000" w:rsidRDefault="00000000">
          <w:pPr>
            <w:pStyle w:val="3539783D9E7D4F51ADDB0F4858C7083E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4073BD50C95455A950909257C6F8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F26CA-A72D-44A3-81FF-A7A746F7CA58}"/>
      </w:docPartPr>
      <w:docPartBody>
        <w:p w:rsidR="00000000" w:rsidRDefault="00000000">
          <w:pPr>
            <w:pStyle w:val="E4073BD50C95455A950909257C6F844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7EFCFA6C16534E75A07EA49124371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7B826-C656-43F8-B775-2D029A5475E0}"/>
      </w:docPartPr>
      <w:docPartBody>
        <w:p w:rsidR="00000000" w:rsidRDefault="00000000">
          <w:pPr>
            <w:pStyle w:val="7EFCFA6C16534E75A07EA4912437114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50E5387D23AA4882894EC2F40108E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EF5B7-79C8-4939-BFD9-D7E7392D243D}"/>
      </w:docPartPr>
      <w:docPartBody>
        <w:p w:rsidR="00000000" w:rsidRDefault="00000000">
          <w:pPr>
            <w:pStyle w:val="50E5387D23AA4882894EC2F40108E648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2C0A859C8ED4B28A13F61DAD95D5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37005-48F9-4B67-BE54-45CD716F8F48}"/>
      </w:docPartPr>
      <w:docPartBody>
        <w:p w:rsidR="00000000" w:rsidRDefault="00000000">
          <w:pPr>
            <w:pStyle w:val="12C0A859C8ED4B28A13F61DAD95D5BD6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7D1B66E02D246B2B8D3D9209CB62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1A118-49A5-4C2A-803D-6CCE5057BEE3}"/>
      </w:docPartPr>
      <w:docPartBody>
        <w:p w:rsidR="00000000" w:rsidRDefault="00000000">
          <w:pPr>
            <w:pStyle w:val="E7D1B66E02D246B2B8D3D9209CB6278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DE75F65856114D3FA7E1C36A72DD0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4B487-5B48-4715-9EEC-3EFEEA27C17C}"/>
      </w:docPartPr>
      <w:docPartBody>
        <w:p w:rsidR="00000000" w:rsidRDefault="00000000">
          <w:pPr>
            <w:pStyle w:val="DE75F65856114D3FA7E1C36A72DD042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39E7FC02628425C971FDDE9CFAA6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CA46C-F7FA-4485-8F90-C103E035F3D2}"/>
      </w:docPartPr>
      <w:docPartBody>
        <w:p w:rsidR="00000000" w:rsidRDefault="00000000">
          <w:pPr>
            <w:pStyle w:val="039E7FC02628425C971FDDE9CFAA661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D1F67DA058E48CF9C453B46412DE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ECEC7-B3AA-44EE-A3EF-25EB978BC265}"/>
      </w:docPartPr>
      <w:docPartBody>
        <w:p w:rsidR="00000000" w:rsidRDefault="00000000">
          <w:pPr>
            <w:pStyle w:val="CD1F67DA058E48CF9C453B46412DEBB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A6B2ABD4DF7417DB2D9F28CDCB1D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547B5-C6AA-41AF-9158-E4730AD25115}"/>
      </w:docPartPr>
      <w:docPartBody>
        <w:p w:rsidR="00000000" w:rsidRDefault="00000000">
          <w:pPr>
            <w:pStyle w:val="5A6B2ABD4DF7417DB2D9F28CDCB1D8A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2DD46FCAF86D48B0B2C438CE18BFC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BC248-FB7E-4E5D-9D89-CC6F16FFF49A}"/>
      </w:docPartPr>
      <w:docPartBody>
        <w:p w:rsidR="00000000" w:rsidRDefault="00000000">
          <w:pPr>
            <w:pStyle w:val="2DD46FCAF86D48B0B2C438CE18BFC7AD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1EBA4CBA3EA4D4F9BF07D105AF70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81ED8-0B30-4D33-B9E4-18DC1453B48A}"/>
      </w:docPartPr>
      <w:docPartBody>
        <w:p w:rsidR="00000000" w:rsidRDefault="00000000">
          <w:pPr>
            <w:pStyle w:val="E1EBA4CBA3EA4D4F9BF07D105AF70A0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ED7BD0C79AF46F6860C810D680C8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D6F59-CA0C-4B60-B2AB-D4010CD8BA02}"/>
      </w:docPartPr>
      <w:docPartBody>
        <w:p w:rsidR="00000000" w:rsidRDefault="00000000">
          <w:pPr>
            <w:pStyle w:val="FED7BD0C79AF46F6860C810D680C808B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597A9A1177B4DD8BE69497724407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04AC8-97A7-423F-8E63-53ACD75ABE98}"/>
      </w:docPartPr>
      <w:docPartBody>
        <w:p w:rsidR="00000000" w:rsidRDefault="00000000">
          <w:pPr>
            <w:pStyle w:val="C597A9A1177B4DD8BE69497724407FB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FF043E20EA8445EA8776B510A4B0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28357-3B86-441A-B826-A1558A7E7216}"/>
      </w:docPartPr>
      <w:docPartBody>
        <w:p w:rsidR="00000000" w:rsidRDefault="00000000">
          <w:pPr>
            <w:pStyle w:val="8FF043E20EA8445EA8776B510A4B0DC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43E6BDB877B4E0CA57A7ED2D12D8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1DDBB-6C31-450E-9CDF-036119BA2C1A}"/>
      </w:docPartPr>
      <w:docPartBody>
        <w:p w:rsidR="00000000" w:rsidRDefault="00000000">
          <w:pPr>
            <w:pStyle w:val="E43E6BDB877B4E0CA57A7ED2D12D8DDC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75370120E244CA5BFFF38C3FA556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B48CF-D921-400C-A6EF-5B689F2BCAE4}"/>
      </w:docPartPr>
      <w:docPartBody>
        <w:p w:rsidR="00000000" w:rsidRDefault="00000000">
          <w:pPr>
            <w:pStyle w:val="775370120E244CA5BFFF38C3FA556B9C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EAD277C06D440B1BD0C5AFCCF89D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EFEE8-87D1-4A78-9A43-C90AC0281030}"/>
      </w:docPartPr>
      <w:docPartBody>
        <w:p w:rsidR="00000000" w:rsidRDefault="00000000">
          <w:pPr>
            <w:pStyle w:val="FEAD277C06D440B1BD0C5AFCCF89DB63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347C0F875E0D47F0BE4AE031B7A0F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BE13D-1ABB-4112-A069-FA9BAEA97641}"/>
      </w:docPartPr>
      <w:docPartBody>
        <w:p w:rsidR="00000000" w:rsidRDefault="00000000">
          <w:pPr>
            <w:pStyle w:val="347C0F875E0D47F0BE4AE031B7A0F008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63D287E6D939467A84E9DAAE54AB7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A8846-7DCF-40E1-B75E-2D45CB9486ED}"/>
      </w:docPartPr>
      <w:docPartBody>
        <w:p w:rsidR="00000000" w:rsidRDefault="00000000">
          <w:pPr>
            <w:pStyle w:val="63D287E6D939467A84E9DAAE54AB79A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61C39744E72415FA332D0C8BF04B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30EE8-9F28-4E05-BAC5-2975E401C8D0}"/>
      </w:docPartPr>
      <w:docPartBody>
        <w:p w:rsidR="00000000" w:rsidRDefault="00000000">
          <w:pPr>
            <w:pStyle w:val="761C39744E72415FA332D0C8BF04BAE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D87F0C427DB41AF921B55DE02361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38925-21BA-4E4F-BB5D-ED85449E989C}"/>
      </w:docPartPr>
      <w:docPartBody>
        <w:p w:rsidR="00000000" w:rsidRDefault="00000000">
          <w:pPr>
            <w:pStyle w:val="ED87F0C427DB41AF921B55DE023612F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964E5083BB74FE485EEBC8D35003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17F4F-FB15-4B76-92B7-7381AD239495}"/>
      </w:docPartPr>
      <w:docPartBody>
        <w:p w:rsidR="00000000" w:rsidRDefault="00000000">
          <w:pPr>
            <w:pStyle w:val="0964E5083BB74FE485EEBC8D350039E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A0C8114929244695816E12B2BB0BE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59EF1-EB94-4729-82FE-3DA151A821C9}"/>
      </w:docPartPr>
      <w:docPartBody>
        <w:p w:rsidR="00000000" w:rsidRDefault="00000000">
          <w:pPr>
            <w:pStyle w:val="A0C8114929244695816E12B2BB0BE3C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C1818F89A6648509FB5A9B0AEBC0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0452C-6F9C-4611-AB6A-8EC0A5B0F141}"/>
      </w:docPartPr>
      <w:docPartBody>
        <w:p w:rsidR="00000000" w:rsidRDefault="00000000">
          <w:pPr>
            <w:pStyle w:val="BC1818F89A6648509FB5A9B0AEBC0D18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195704D140547D59B620C7042FC7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B7666-2743-474B-9292-178847C1A672}"/>
      </w:docPartPr>
      <w:docPartBody>
        <w:p w:rsidR="00000000" w:rsidRDefault="00000000">
          <w:pPr>
            <w:pStyle w:val="E195704D140547D59B620C7042FC7DA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509442A84F44BF0ABEE5BA869812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020D0-3CD1-44B7-9DA9-FD0DC64900D4}"/>
      </w:docPartPr>
      <w:docPartBody>
        <w:p w:rsidR="00000000" w:rsidRDefault="00000000">
          <w:pPr>
            <w:pStyle w:val="8509442A84F44BF0ABEE5BA86981299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E9C84A9CF15433380FB05C416CC8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AEB58-6415-40FC-A151-BBDF197CCCF2}"/>
      </w:docPartPr>
      <w:docPartBody>
        <w:p w:rsidR="00000000" w:rsidRDefault="00000000">
          <w:pPr>
            <w:pStyle w:val="2E9C84A9CF15433380FB05C416CC8DF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6A9889D89A34E60BFBE2033181FC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A9AB3-D892-4629-AD5B-802207EDE087}"/>
      </w:docPartPr>
      <w:docPartBody>
        <w:p w:rsidR="00000000" w:rsidRDefault="00000000">
          <w:pPr>
            <w:pStyle w:val="B6A9889D89A34E60BFBE2033181FCF6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9A3ED16EABA24F589611BCD1AC61F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0F602-954D-4554-9982-95B06FB9D097}"/>
      </w:docPartPr>
      <w:docPartBody>
        <w:p w:rsidR="00000000" w:rsidRDefault="00000000">
          <w:pPr>
            <w:pStyle w:val="9A3ED16EABA24F589611BCD1AC61FBF2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2907D560212E421FAEC4D2964D726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1FF29-2598-4D91-A5E1-7A795A10AAE0}"/>
      </w:docPartPr>
      <w:docPartBody>
        <w:p w:rsidR="00000000" w:rsidRDefault="00000000">
          <w:pPr>
            <w:pStyle w:val="2907D560212E421FAEC4D2964D72621D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11E33ACC1974A6283AFD5C21F72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29E66-CE8E-4E27-A10C-1D6E62B56A2D}"/>
      </w:docPartPr>
      <w:docPartBody>
        <w:p w:rsidR="00000000" w:rsidRDefault="00000000">
          <w:pPr>
            <w:pStyle w:val="011E33ACC1974A6283AFD5C21F724B7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B66AD10B21B64675B6A72644E492F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3C554-91AF-447B-9A89-A74229A0FE86}"/>
      </w:docPartPr>
      <w:docPartBody>
        <w:p w:rsidR="00000000" w:rsidRDefault="00000000">
          <w:pPr>
            <w:pStyle w:val="B66AD10B21B64675B6A72644E492F6D6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D5BC4E78BBD84718808DB2029BB64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65569-278C-4FB5-A4A9-B352C2E220EC}"/>
      </w:docPartPr>
      <w:docPartBody>
        <w:p w:rsidR="00000000" w:rsidRDefault="00000000">
          <w:pPr>
            <w:pStyle w:val="D5BC4E78BBD84718808DB2029BB64677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B73C59F5CF04736997F47F4AFF3F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8B369-9F06-4ABD-9F93-20D3590AEE21}"/>
      </w:docPartPr>
      <w:docPartBody>
        <w:p w:rsidR="00000000" w:rsidRDefault="00000000">
          <w:pPr>
            <w:pStyle w:val="8B73C59F5CF04736997F47F4AFF3F1F0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35F1F5F642274DB996C9A520C4A78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FFA00-1D02-46FD-8F1F-BC30568F1076}"/>
      </w:docPartPr>
      <w:docPartBody>
        <w:p w:rsidR="00000000" w:rsidRDefault="00000000">
          <w:pPr>
            <w:pStyle w:val="35F1F5F642274DB996C9A520C4A78AA0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091DBEE42A3462CA1572D480BC74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02E04-9F60-4097-8514-63EC81AB317B}"/>
      </w:docPartPr>
      <w:docPartBody>
        <w:p w:rsidR="00000000" w:rsidRDefault="00000000">
          <w:pPr>
            <w:pStyle w:val="7091DBEE42A3462CA1572D480BC74ED1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4D6DBFD972F64DFEB17C1959EE41C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EFD79-C6D3-4E02-9DD9-4C3F5F869CDE}"/>
      </w:docPartPr>
      <w:docPartBody>
        <w:p w:rsidR="00000000" w:rsidRDefault="00000000">
          <w:pPr>
            <w:pStyle w:val="4D6DBFD972F64DFEB17C1959EE41C2D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39E28425EC64B0ABA9389445E66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26C1A-5E2C-4E98-8DA7-DB01E3F46CE9}"/>
      </w:docPartPr>
      <w:docPartBody>
        <w:p w:rsidR="00000000" w:rsidRDefault="00000000">
          <w:pPr>
            <w:pStyle w:val="C39E28425EC64B0ABA9389445E669CD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4C2F21B0D104A0A85A94E14C779C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8BC6E-881E-4FF7-9386-CBF2B1584A0A}"/>
      </w:docPartPr>
      <w:docPartBody>
        <w:p w:rsidR="00000000" w:rsidRDefault="00000000">
          <w:pPr>
            <w:pStyle w:val="84C2F21B0D104A0A85A94E14C779C04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1D30840B2764F5D89A910F1B9641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D3E9F-BB93-4A05-A809-4FB6183A52AC}"/>
      </w:docPartPr>
      <w:docPartBody>
        <w:p w:rsidR="00000000" w:rsidRDefault="00000000">
          <w:pPr>
            <w:pStyle w:val="D1D30840B2764F5D89A910F1B96417C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D4EF0D7BE0514F85A74B54663DD46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A590C-9AA5-49E5-A112-F2B740EFCFE1}"/>
      </w:docPartPr>
      <w:docPartBody>
        <w:p w:rsidR="00000000" w:rsidRDefault="00000000">
          <w:pPr>
            <w:pStyle w:val="D4EF0D7BE0514F85A74B54663DD4632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48C397A56BEE452C95382A7BA1348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FBA97-81CA-4910-AA2F-79EDA546B835}"/>
      </w:docPartPr>
      <w:docPartBody>
        <w:p w:rsidR="00000000" w:rsidRDefault="00000000">
          <w:pPr>
            <w:pStyle w:val="48C397A56BEE452C95382A7BA134872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B21CE341AD8460E96F4A590E50C5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01CFA-D631-40EC-8FB5-9375FDF8F400}"/>
      </w:docPartPr>
      <w:docPartBody>
        <w:p w:rsidR="00000000" w:rsidRDefault="00000000">
          <w:pPr>
            <w:pStyle w:val="9B21CE341AD8460E96F4A590E50C5BE4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A933F05A37074AEEA1C72B477CF87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0283C-4CD9-4E78-B17B-1EB0199EF69C}"/>
      </w:docPartPr>
      <w:docPartBody>
        <w:p w:rsidR="00000000" w:rsidRDefault="00000000">
          <w:pPr>
            <w:pStyle w:val="A933F05A37074AEEA1C72B477CF871AE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A4384FDAD424915BF04DADBA5F13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AA095-9153-4990-9C16-C6F6B059C315}"/>
      </w:docPartPr>
      <w:docPartBody>
        <w:p w:rsidR="00000000" w:rsidRDefault="00000000">
          <w:pPr>
            <w:pStyle w:val="EA4384FDAD424915BF04DADBA5F13D7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7E9C7EF144942C9A30F14E93DA98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3BCF7-1856-422E-9406-1F3A3E112404}"/>
      </w:docPartPr>
      <w:docPartBody>
        <w:p w:rsidR="00000000" w:rsidRDefault="00000000">
          <w:pPr>
            <w:pStyle w:val="07E9C7EF144942C9A30F14E93DA982F5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76F92AE47B54904B0F18275A1577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58E2F-E8A9-448F-9DC5-3D404516697B}"/>
      </w:docPartPr>
      <w:docPartBody>
        <w:p w:rsidR="00000000" w:rsidRDefault="00000000">
          <w:pPr>
            <w:pStyle w:val="276F92AE47B54904B0F18275A1577E8B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F76229DEAD549799AC0892F9A986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4DA27-7F13-47E6-9443-FE481E2D6877}"/>
      </w:docPartPr>
      <w:docPartBody>
        <w:p w:rsidR="00000000" w:rsidRDefault="00000000">
          <w:pPr>
            <w:pStyle w:val="9F76229DEAD549799AC0892F9A986B17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0B0C8E40AAD405C88C6A18C356DA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B977A-CD30-4A98-8EB9-41E14AD90CE3}"/>
      </w:docPartPr>
      <w:docPartBody>
        <w:p w:rsidR="00000000" w:rsidRDefault="00000000">
          <w:pPr>
            <w:pStyle w:val="50B0C8E40AAD405C88C6A18C356DA429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5AE0F92F27C44C594DF872F6E325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4E1B3-8FC5-43FB-B854-C6BEB54B0934}"/>
      </w:docPartPr>
      <w:docPartBody>
        <w:p w:rsidR="00000000" w:rsidRDefault="00000000">
          <w:pPr>
            <w:pStyle w:val="E5AE0F92F27C44C594DF872F6E325A3E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B8A7564FB1B4706AD3AD8BC03709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F35D8-0DD2-4284-BC73-20F5AAEED772}"/>
      </w:docPartPr>
      <w:docPartBody>
        <w:p w:rsidR="00000000" w:rsidRDefault="00000000">
          <w:pPr>
            <w:pStyle w:val="0B8A7564FB1B4706AD3AD8BC037091D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7D859ED15A1495F9B3EA53D5D394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91BB0-4C40-4677-B112-759D1D5ABAA4}"/>
      </w:docPartPr>
      <w:docPartBody>
        <w:p w:rsidR="00000000" w:rsidRDefault="00000000">
          <w:pPr>
            <w:pStyle w:val="F7D859ED15A1495F9B3EA53D5D39472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695994881C54EEAB3DE5B56E03F2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6C8FF-9899-43F7-8901-197BB02998B0}"/>
      </w:docPartPr>
      <w:docPartBody>
        <w:p w:rsidR="00000000" w:rsidRDefault="00000000">
          <w:pPr>
            <w:pStyle w:val="F695994881C54EEAB3DE5B56E03F2A56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001C2E5232174268BC922D474C8D3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7B98F-61FA-4B2F-B3AA-7CDB5A4E5275}"/>
      </w:docPartPr>
      <w:docPartBody>
        <w:p w:rsidR="00000000" w:rsidRDefault="00000000">
          <w:pPr>
            <w:pStyle w:val="001C2E5232174268BC922D474C8D31B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B6BCD102A7584E6199224DC075BE6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F6D7A-3374-4844-AE85-A3EE94A741FE}"/>
      </w:docPartPr>
      <w:docPartBody>
        <w:p w:rsidR="00000000" w:rsidRDefault="00000000">
          <w:pPr>
            <w:pStyle w:val="B6BCD102A7584E6199224DC075BE63E5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DB179A7887EF4079BCF40EF582DDE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54CEE-A742-4AC2-941B-75945B4AB520}"/>
      </w:docPartPr>
      <w:docPartBody>
        <w:p w:rsidR="00000000" w:rsidRDefault="00000000">
          <w:pPr>
            <w:pStyle w:val="DB179A7887EF4079BCF40EF582DDE83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16C2EC3669EA4D8BA3D8D13E33EC8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1F3FA-967E-4212-AF78-A67297F5C1C2}"/>
      </w:docPartPr>
      <w:docPartBody>
        <w:p w:rsidR="00000000" w:rsidRDefault="00000000">
          <w:pPr>
            <w:pStyle w:val="16C2EC3669EA4D8BA3D8D13E33EC8610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16E76C4305348378790C42984735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A1AD7-26D9-4DA4-B752-944917FB64C3}"/>
      </w:docPartPr>
      <w:docPartBody>
        <w:p w:rsidR="00000000" w:rsidRDefault="00000000">
          <w:pPr>
            <w:pStyle w:val="216E76C4305348378790C42984735C74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A2B29992FA0D46C388A22490BC181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7DD31-689D-4897-83C3-1299769E367A}"/>
      </w:docPartPr>
      <w:docPartBody>
        <w:p w:rsidR="00000000" w:rsidRDefault="00000000">
          <w:pPr>
            <w:pStyle w:val="A2B29992FA0D46C388A22490BC1813D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046C5BA158AC443AAFAAA5DB06DC4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CCA2E-279F-46AA-BF41-C528521D4A48}"/>
      </w:docPartPr>
      <w:docPartBody>
        <w:p w:rsidR="00000000" w:rsidRDefault="00000000">
          <w:pPr>
            <w:pStyle w:val="046C5BA158AC443AAFAAA5DB06DC4A8D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ABCDD0A5F4DE49868A5C92D8DF9D7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E6D91-47C9-49DE-9B00-9F9A42A22805}"/>
      </w:docPartPr>
      <w:docPartBody>
        <w:p w:rsidR="00000000" w:rsidRDefault="00000000">
          <w:pPr>
            <w:pStyle w:val="ABCDD0A5F4DE49868A5C92D8DF9D7DD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670201DA1474B8A8CB14FDD73EE8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DD63A-86FA-4703-A84E-5AEFDB7ACCFB}"/>
      </w:docPartPr>
      <w:docPartBody>
        <w:p w:rsidR="00000000" w:rsidRDefault="00000000">
          <w:pPr>
            <w:pStyle w:val="9670201DA1474B8A8CB14FDD73EE8DE6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1E660E31AB84E7D9429712D77D4B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68DBA-0E42-4A7D-924A-A330873A286F}"/>
      </w:docPartPr>
      <w:docPartBody>
        <w:p w:rsidR="00000000" w:rsidRDefault="00000000">
          <w:pPr>
            <w:pStyle w:val="F1E660E31AB84E7D9429712D77D4BF1D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D186E44540E94C639D1A319A38933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87C3D-3A96-4618-BFC0-6BFFD94B6D06}"/>
      </w:docPartPr>
      <w:docPartBody>
        <w:p w:rsidR="00000000" w:rsidRDefault="00000000">
          <w:pPr>
            <w:pStyle w:val="D186E44540E94C639D1A319A38933ECB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D5601FC46984867BF380CD04A9A2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96C6F-538B-40AE-ABD4-87D2B65CC8CC}"/>
      </w:docPartPr>
      <w:docPartBody>
        <w:p w:rsidR="00000000" w:rsidRDefault="00000000">
          <w:pPr>
            <w:pStyle w:val="DD5601FC46984867BF380CD04A9A22F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E3B973058154D9392393742DA71A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AAA91-1F54-4CE4-AD98-2659CFF70137}"/>
      </w:docPartPr>
      <w:docPartBody>
        <w:p w:rsidR="00000000" w:rsidRDefault="00000000">
          <w:pPr>
            <w:pStyle w:val="7E3B973058154D9392393742DA71ABF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4E107F871A443CC99D3C6EABDA57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9DE78-FA4A-4981-A0A9-94E60EE3ACB8}"/>
      </w:docPartPr>
      <w:docPartBody>
        <w:p w:rsidR="00000000" w:rsidRDefault="00000000">
          <w:pPr>
            <w:pStyle w:val="F4E107F871A443CC99D3C6EABDA57CDA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C65043BF67745768CC2FA57C4C04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934C2-BF8C-4C64-921A-2938AB7FABE1}"/>
      </w:docPartPr>
      <w:docPartBody>
        <w:p w:rsidR="00000000" w:rsidRDefault="00000000">
          <w:pPr>
            <w:pStyle w:val="CC65043BF67745768CC2FA57C4C04A8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66A1B829EF5D4A9AA777E34BBB624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3171A-1C4E-4C22-908D-CE59ACD2160F}"/>
      </w:docPartPr>
      <w:docPartBody>
        <w:p w:rsidR="00000000" w:rsidRDefault="00000000">
          <w:pPr>
            <w:pStyle w:val="66A1B829EF5D4A9AA777E34BBB62417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B0FA7F6FC4954350BDD619BE2B2E8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4120C-8B36-4049-B3D1-1681CA19FAB3}"/>
      </w:docPartPr>
      <w:docPartBody>
        <w:p w:rsidR="00000000" w:rsidRDefault="00000000">
          <w:pPr>
            <w:pStyle w:val="B0FA7F6FC4954350BDD619BE2B2E896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548652BB78E4ED9877201DB4DE95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D3274-2947-42C2-BCFB-81213348D9EE}"/>
      </w:docPartPr>
      <w:docPartBody>
        <w:p w:rsidR="00000000" w:rsidRDefault="00000000">
          <w:pPr>
            <w:pStyle w:val="9548652BB78E4ED9877201DB4DE951E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744983683A8E411FBC1B53A7C4869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17E10-DFF8-45D3-A2A5-BF664963D9F0}"/>
      </w:docPartPr>
      <w:docPartBody>
        <w:p w:rsidR="00000000" w:rsidRDefault="00000000">
          <w:pPr>
            <w:pStyle w:val="744983683A8E411FBC1B53A7C486987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35C55EDC75D044F9A744A81492DDC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6D2-81FC-497A-B1C9-17116AD9C434}"/>
      </w:docPartPr>
      <w:docPartBody>
        <w:p w:rsidR="00000000" w:rsidRDefault="00000000">
          <w:pPr>
            <w:pStyle w:val="35C55EDC75D044F9A744A81492DDC634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4698AAEF3EC84C8386E563F907C78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2BB3A-8589-4B54-999D-0C4C2ED52013}"/>
      </w:docPartPr>
      <w:docPartBody>
        <w:p w:rsidR="00000000" w:rsidRDefault="00000000">
          <w:pPr>
            <w:pStyle w:val="4698AAEF3EC84C8386E563F907C7847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56F1B4583524FD1AEBB9F3423E68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8D51F-8A75-4168-BFC1-D7DA0E0D9677}"/>
      </w:docPartPr>
      <w:docPartBody>
        <w:p w:rsidR="00000000" w:rsidRDefault="00000000">
          <w:pPr>
            <w:pStyle w:val="956F1B4583524FD1AEBB9F3423E68E6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A19356E2085245D68C1E3203EE83B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95AAF-066C-4CE8-AF45-228E42DE7CB7}"/>
      </w:docPartPr>
      <w:docPartBody>
        <w:p w:rsidR="00000000" w:rsidRDefault="00000000">
          <w:pPr>
            <w:pStyle w:val="A19356E2085245D68C1E3203EE83B4F1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45D363ED9A234834864AC8195AA35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A9748-168B-4D3A-A2FC-D5C729E6149A}"/>
      </w:docPartPr>
      <w:docPartBody>
        <w:p w:rsidR="00000000" w:rsidRDefault="00000000">
          <w:pPr>
            <w:pStyle w:val="45D363ED9A234834864AC8195AA3507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7C873F49B73E4F42ADDD0F67EDDC6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E1612-74EB-4B6D-848D-0BAA6E560CBD}"/>
      </w:docPartPr>
      <w:docPartBody>
        <w:p w:rsidR="00000000" w:rsidRDefault="00000000">
          <w:pPr>
            <w:pStyle w:val="7C873F49B73E4F42ADDD0F67EDDC6553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6DEA025E42C4ABC8B50A2B432176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C210-06A0-4B3B-981E-273C3A4E3A00}"/>
      </w:docPartPr>
      <w:docPartBody>
        <w:p w:rsidR="00000000" w:rsidRDefault="00000000">
          <w:pPr>
            <w:pStyle w:val="E6DEA025E42C4ABC8B50A2B432176F68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296CC038DCB246EBB9B8297E81895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58AFA-DE4D-42C2-9DAE-E78979243888}"/>
      </w:docPartPr>
      <w:docPartBody>
        <w:p w:rsidR="00000000" w:rsidRDefault="00000000">
          <w:pPr>
            <w:pStyle w:val="296CC038DCB246EBB9B8297E81895BD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D84FED36BCF4D709C8703A0E19A1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1E032-B937-4032-BDED-20FF4259D211}"/>
      </w:docPartPr>
      <w:docPartBody>
        <w:p w:rsidR="00000000" w:rsidRDefault="00000000">
          <w:pPr>
            <w:pStyle w:val="3D84FED36BCF4D709C8703A0E19A101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A8A51E223044A53ACAFF617D93D0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42033-E6A2-4AAB-92EB-521EC53A3789}"/>
      </w:docPartPr>
      <w:docPartBody>
        <w:p w:rsidR="00000000" w:rsidRDefault="00000000">
          <w:pPr>
            <w:pStyle w:val="0A8A51E223044A53ACAFF617D93D0FEB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8BFCEF0B58DE4F39901B9FADDE984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C52AC-8FAA-4466-8A46-E729BEC9DBDA}"/>
      </w:docPartPr>
      <w:docPartBody>
        <w:p w:rsidR="00000000" w:rsidRDefault="00000000">
          <w:pPr>
            <w:pStyle w:val="8BFCEF0B58DE4F39901B9FADDE984B2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26030BE623CB44C6B0614B66F2A95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10526-C13D-40B7-8FEF-581D5A12261A}"/>
      </w:docPartPr>
      <w:docPartBody>
        <w:p w:rsidR="00000000" w:rsidRDefault="00000000">
          <w:pPr>
            <w:pStyle w:val="26030BE623CB44C6B0614B66F2A9566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498C3B9270A944119180B05F684C4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BDFE1-BD30-4628-934B-EF3D1BB9F261}"/>
      </w:docPartPr>
      <w:docPartBody>
        <w:p w:rsidR="00000000" w:rsidRDefault="00000000">
          <w:pPr>
            <w:pStyle w:val="498C3B9270A944119180B05F684C47CB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FB816C95EF6458E9892461867FCB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21E20-B5F1-424A-973C-102E83C12AC5}"/>
      </w:docPartPr>
      <w:docPartBody>
        <w:p w:rsidR="00000000" w:rsidRDefault="00000000">
          <w:pPr>
            <w:pStyle w:val="8FB816C95EF6458E9892461867FCBD8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03DF7ECFEF34FA9A77A6176C309C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80501-BF62-400F-99F2-5401AEE0246A}"/>
      </w:docPartPr>
      <w:docPartBody>
        <w:p w:rsidR="00000000" w:rsidRDefault="00000000">
          <w:pPr>
            <w:pStyle w:val="903DF7ECFEF34FA9A77A6176C309CF67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436923E372C9477BB1F08FDE84E5C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E12F2-0C51-43B0-85CA-70B44F9DB74A}"/>
      </w:docPartPr>
      <w:docPartBody>
        <w:p w:rsidR="00000000" w:rsidRDefault="00000000">
          <w:pPr>
            <w:pStyle w:val="436923E372C9477BB1F08FDE84E5CDD8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73890CB1B8D412EA1F98ABA32BE4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70BDA-36CC-4480-B67B-64E012FA30D3}"/>
      </w:docPartPr>
      <w:docPartBody>
        <w:p w:rsidR="00000000" w:rsidRDefault="00000000">
          <w:pPr>
            <w:pStyle w:val="573890CB1B8D412EA1F98ABA32BE4590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CC0DF24E31A409A84E5FC58639A8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4F5F0-66E9-4AE8-BA69-0BA6206157D0}"/>
      </w:docPartPr>
      <w:docPartBody>
        <w:p w:rsidR="00000000" w:rsidRDefault="00000000">
          <w:pPr>
            <w:pStyle w:val="ACC0DF24E31A409A84E5FC58639A8ECE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A17EC04ABB1E439FA91895425F84A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C57CC-0514-40B2-A9DB-487B458663FF}"/>
      </w:docPartPr>
      <w:docPartBody>
        <w:p w:rsidR="00000000" w:rsidRDefault="00000000">
          <w:pPr>
            <w:pStyle w:val="A17EC04ABB1E439FA91895425F84AF58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93105FE43BB4A0CA3AAD7CDD4B03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4F317-B690-4A8D-AF05-992CCBC39B4E}"/>
      </w:docPartPr>
      <w:docPartBody>
        <w:p w:rsidR="00000000" w:rsidRDefault="00000000">
          <w:pPr>
            <w:pStyle w:val="E93105FE43BB4A0CA3AAD7CDD4B03CD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80400ADD4744AEBA2B619C7EFDFA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E531D-7044-4213-B880-C68740844171}"/>
      </w:docPartPr>
      <w:docPartBody>
        <w:p w:rsidR="00000000" w:rsidRDefault="00000000">
          <w:pPr>
            <w:pStyle w:val="980400ADD4744AEBA2B619C7EFDFAE3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6F5BC6C5E664F63B3FF483D3FDF1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1750F-B684-40FB-9846-01DC80488CFA}"/>
      </w:docPartPr>
      <w:docPartBody>
        <w:p w:rsidR="00000000" w:rsidRDefault="00000000">
          <w:pPr>
            <w:pStyle w:val="86F5BC6C5E664F63B3FF483D3FDF114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BB0F3898F2042CE9DB5DA2F04659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F0B9C-C674-4473-B043-D7E72651C610}"/>
      </w:docPartPr>
      <w:docPartBody>
        <w:p w:rsidR="00000000" w:rsidRDefault="00000000">
          <w:pPr>
            <w:pStyle w:val="EBB0F3898F2042CE9DB5DA2F04659B49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A277AE5CF5442E2923B397333E93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1E190-E619-40DE-A7F1-664B92DFC09E}"/>
      </w:docPartPr>
      <w:docPartBody>
        <w:p w:rsidR="00000000" w:rsidRDefault="00000000">
          <w:pPr>
            <w:pStyle w:val="5A277AE5CF5442E2923B397333E93C11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7D2F9471E63B4F0491CDBA62A89CD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2B7DE-314A-4D85-91F8-36C1976BA913}"/>
      </w:docPartPr>
      <w:docPartBody>
        <w:p w:rsidR="00000000" w:rsidRDefault="00000000">
          <w:pPr>
            <w:pStyle w:val="7D2F9471E63B4F0491CDBA62A89CDA7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48617EF24F2C475EA3D62BF9DA0BA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0077C-5195-409B-AFE5-7F0B6BCB715D}"/>
      </w:docPartPr>
      <w:docPartBody>
        <w:p w:rsidR="00000000" w:rsidRDefault="00000000">
          <w:pPr>
            <w:pStyle w:val="48617EF24F2C475EA3D62BF9DA0BA3E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2B37C73C722C4BFFBC5F1A99920E9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A7F8B-1115-42AF-9AEC-ED8C74C7697A}"/>
      </w:docPartPr>
      <w:docPartBody>
        <w:p w:rsidR="00000000" w:rsidRDefault="00000000">
          <w:pPr>
            <w:pStyle w:val="2B37C73C722C4BFFBC5F1A99920E994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0A8CD9EDB1CA4AD4B343FE2676E66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D3EA4-61C2-49C4-B9C0-E005D2340C92}"/>
      </w:docPartPr>
      <w:docPartBody>
        <w:p w:rsidR="00000000" w:rsidRDefault="00000000">
          <w:pPr>
            <w:pStyle w:val="0A8CD9EDB1CA4AD4B343FE2676E66659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2C7CCEBE1BC47958B8F1224E599B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C12D6-6B70-47C4-9249-29A42850A6E0}"/>
      </w:docPartPr>
      <w:docPartBody>
        <w:p w:rsidR="00000000" w:rsidRDefault="00000000">
          <w:pPr>
            <w:pStyle w:val="C2C7CCEBE1BC47958B8F1224E599BE7C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B240D176C694D0C889A9B0EC1072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97A19-B19D-44DD-9CFB-8801D18E51AA}"/>
      </w:docPartPr>
      <w:docPartBody>
        <w:p w:rsidR="00000000" w:rsidRDefault="00000000">
          <w:pPr>
            <w:pStyle w:val="2B240D176C694D0C889A9B0EC1072693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3E81711CE7524114A7A5ACFD7674B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D0736-A761-43CD-920C-E603EAB3575E}"/>
      </w:docPartPr>
      <w:docPartBody>
        <w:p w:rsidR="00000000" w:rsidRDefault="00000000">
          <w:pPr>
            <w:pStyle w:val="3E81711CE7524114A7A5ACFD7674BFA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3084A52FAEAF4ACDBB5181B73FFCB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5E334-759C-4484-AEFC-AA0CC7E3565B}"/>
      </w:docPartPr>
      <w:docPartBody>
        <w:p w:rsidR="00000000" w:rsidRDefault="00000000">
          <w:pPr>
            <w:pStyle w:val="3084A52FAEAF4ACDBB5181B73FFCBE2C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57DA74E9D7CE4405B9BC3C93FB923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395B7-39E1-4278-9E28-60A91CB9973C}"/>
      </w:docPartPr>
      <w:docPartBody>
        <w:p w:rsidR="00000000" w:rsidRDefault="00000000">
          <w:pPr>
            <w:pStyle w:val="57DA74E9D7CE4405B9BC3C93FB923A24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96A4729BE024FFDB534C91255497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A84C1-6F49-47C2-828F-D55EDF0A1288}"/>
      </w:docPartPr>
      <w:docPartBody>
        <w:p w:rsidR="00000000" w:rsidRDefault="00000000">
          <w:pPr>
            <w:pStyle w:val="996A4729BE024FFDB534C91255497A0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8E1B5166A78B40DA833CD50C2E196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73BAA-C035-4311-AE64-2F88079C673F}"/>
      </w:docPartPr>
      <w:docPartBody>
        <w:p w:rsidR="00000000" w:rsidRDefault="00000000">
          <w:pPr>
            <w:pStyle w:val="8E1B5166A78B40DA833CD50C2E196080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59A238EB6C24D5495E3996F6146E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E97EC-ECDE-47A7-84F7-3D2597510C4E}"/>
      </w:docPartPr>
      <w:docPartBody>
        <w:p w:rsidR="00000000" w:rsidRDefault="00000000">
          <w:pPr>
            <w:pStyle w:val="259A238EB6C24D5495E3996F6146EB8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DFC84A10A4AA4B919F639A864C24D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3ABCD-B3A2-4C86-A50F-766AE371D822}"/>
      </w:docPartPr>
      <w:docPartBody>
        <w:p w:rsidR="00000000" w:rsidRDefault="00000000">
          <w:pPr>
            <w:pStyle w:val="DFC84A10A4AA4B919F639A864C24DEAB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0A9D10F9C3844526B5C6AAD2723DF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74CE6-B9AF-4B24-94A9-BE0B4E74C123}"/>
      </w:docPartPr>
      <w:docPartBody>
        <w:p w:rsidR="00000000" w:rsidRDefault="00000000">
          <w:pPr>
            <w:pStyle w:val="0A9D10F9C3844526B5C6AAD2723DF9EB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32AA4B00C4A4027BDE2AAC16B957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182D0-E0EF-452B-BC1A-3C1CCE6D17A8}"/>
      </w:docPartPr>
      <w:docPartBody>
        <w:p w:rsidR="00000000" w:rsidRDefault="00000000">
          <w:pPr>
            <w:pStyle w:val="732AA4B00C4A4027BDE2AAC16B95717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AAEFA2E15BB4BF99A4D455DA90BC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722A2-8445-4AD9-B5E6-9D596BB699C0}"/>
      </w:docPartPr>
      <w:docPartBody>
        <w:p w:rsidR="00000000" w:rsidRDefault="00000000">
          <w:pPr>
            <w:pStyle w:val="FAAEFA2E15BB4BF99A4D455DA90BCF1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45033B42E6FB4E82BC5289CB3C33B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D1804-C0E4-42EE-820E-46F9579CE371}"/>
      </w:docPartPr>
      <w:docPartBody>
        <w:p w:rsidR="00000000" w:rsidRDefault="00000000">
          <w:pPr>
            <w:pStyle w:val="45033B42E6FB4E82BC5289CB3C33B13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4D926F36F3684D0E88A928BADD6FD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9A5E7-68A1-490A-8FE2-14AC132C9CCE}"/>
      </w:docPartPr>
      <w:docPartBody>
        <w:p w:rsidR="00000000" w:rsidRDefault="00000000">
          <w:pPr>
            <w:pStyle w:val="4D926F36F3684D0E88A928BADD6FD37E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AE6999CC2874E0BB5E3274C0C06C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3F5D1-FF47-4068-BF89-33F5B50FD91B}"/>
      </w:docPartPr>
      <w:docPartBody>
        <w:p w:rsidR="00000000" w:rsidRDefault="00000000">
          <w:pPr>
            <w:pStyle w:val="EAE6999CC2874E0BB5E3274C0C06CD6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4B55165B3A9649ADBD12D39E5FC28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5D903-666F-442E-8B2E-5B7F1FFFEEAA}"/>
      </w:docPartPr>
      <w:docPartBody>
        <w:p w:rsidR="00000000" w:rsidRDefault="00000000">
          <w:pPr>
            <w:pStyle w:val="4B55165B3A9649ADBD12D39E5FC28191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39D04A89E9E49AC822EB5FB44D64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0E71C-5560-4C0A-A44D-17D6600F232B}"/>
      </w:docPartPr>
      <w:docPartBody>
        <w:p w:rsidR="00000000" w:rsidRDefault="00000000">
          <w:pPr>
            <w:pStyle w:val="539D04A89E9E49AC822EB5FB44D64E5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EAA3B451E874CFFB861BF7C03864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9116B-FBA0-43B3-AAE5-779056628B3C}"/>
      </w:docPartPr>
      <w:docPartBody>
        <w:p w:rsidR="00000000" w:rsidRDefault="00000000">
          <w:pPr>
            <w:pStyle w:val="FEAA3B451E874CFFB861BF7C03864779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40924BB2DCBD4F159A65FF260FFC2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6107F-1D85-4AD0-89A5-93BC070DD31E}"/>
      </w:docPartPr>
      <w:docPartBody>
        <w:p w:rsidR="00000000" w:rsidRDefault="00000000">
          <w:pPr>
            <w:pStyle w:val="40924BB2DCBD4F159A65FF260FFC268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5A09D348768445D5A557D3B5926AC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15FE3-54AE-488F-B6D1-8A93BE64ABBD}"/>
      </w:docPartPr>
      <w:docPartBody>
        <w:p w:rsidR="00000000" w:rsidRDefault="00000000">
          <w:pPr>
            <w:pStyle w:val="5A09D348768445D5A557D3B5926AC93C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D1BD73BB91D4A85B8E4A0412B14F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54998-0BC3-4C26-9615-12E2C2714E92}"/>
      </w:docPartPr>
      <w:docPartBody>
        <w:p w:rsidR="00000000" w:rsidRDefault="00000000">
          <w:pPr>
            <w:pStyle w:val="BD1BD73BB91D4A85B8E4A0412B14F55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4513E5470C774B24A0EA8BC9E1F20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C627C-0ADB-4BC0-8022-15A52FC2F45D}"/>
      </w:docPartPr>
      <w:docPartBody>
        <w:p w:rsidR="00000000" w:rsidRDefault="00000000">
          <w:pPr>
            <w:pStyle w:val="4513E5470C774B24A0EA8BC9E1F208FB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74B7CF2E83B84121A9071426FB664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72B4E-D60A-4F61-B1CB-B1B81E557C50}"/>
      </w:docPartPr>
      <w:docPartBody>
        <w:p w:rsidR="00000000" w:rsidRDefault="00000000">
          <w:pPr>
            <w:pStyle w:val="74B7CF2E83B84121A9071426FB664ACB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3C18A66826D4204ADCCEEA5211F1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A5312-BADB-4487-9CD1-8CA7AB860932}"/>
      </w:docPartPr>
      <w:docPartBody>
        <w:p w:rsidR="00000000" w:rsidRDefault="00000000">
          <w:pPr>
            <w:pStyle w:val="83C18A66826D4204ADCCEEA5211F139E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3BFF2F09CA34187B698631AC5125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D196B-187F-4EE6-9868-3FC514A8BEA7}"/>
      </w:docPartPr>
      <w:docPartBody>
        <w:p w:rsidR="00000000" w:rsidRDefault="00000000">
          <w:pPr>
            <w:pStyle w:val="93BFF2F09CA34187B698631AC5125DFE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9742F712F5F489B95458AFB37973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09E90-28F7-4B60-B49F-9FAF43944593}"/>
      </w:docPartPr>
      <w:docPartBody>
        <w:p w:rsidR="00000000" w:rsidRDefault="00000000">
          <w:pPr>
            <w:pStyle w:val="79742F712F5F489B95458AFB37973233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881F8D6F9E6B43F2AE84D571B5017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27E8C-3314-4155-B5FC-3AB6CA76A235}"/>
      </w:docPartPr>
      <w:docPartBody>
        <w:p w:rsidR="00000000" w:rsidRDefault="00000000">
          <w:pPr>
            <w:pStyle w:val="881F8D6F9E6B43F2AE84D571B50171D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540A4827237478F9798DFFEF0143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F204E-3FBE-4A5E-B7E2-904E81497F8F}"/>
      </w:docPartPr>
      <w:docPartBody>
        <w:p w:rsidR="00000000" w:rsidRDefault="00000000">
          <w:pPr>
            <w:pStyle w:val="2540A4827237478F9798DFFEF01438CB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2FBD8E4E0A14CBC91B2E9C9D6CD3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60485-4F51-4A54-9CD5-B2FA70170C69}"/>
      </w:docPartPr>
      <w:docPartBody>
        <w:p w:rsidR="00000000" w:rsidRDefault="00000000">
          <w:pPr>
            <w:pStyle w:val="82FBD8E4E0A14CBC91B2E9C9D6CD378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031D0C569C8439797575B76362DA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CF7C9-3D47-4A10-B231-85510A61BB18}"/>
      </w:docPartPr>
      <w:docPartBody>
        <w:p w:rsidR="00000000" w:rsidRDefault="00000000">
          <w:pPr>
            <w:pStyle w:val="E031D0C569C8439797575B76362DA9D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D2559F54FA84A289B4C0BA43295E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136A7-049A-4DD5-9A78-9F8AAE4AD854}"/>
      </w:docPartPr>
      <w:docPartBody>
        <w:p w:rsidR="00000000" w:rsidRDefault="00000000">
          <w:pPr>
            <w:pStyle w:val="5D2559F54FA84A289B4C0BA43295E443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C74CD47274844F5AB1827F43EF98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7F105-875E-4374-B577-79251B190E9B}"/>
      </w:docPartPr>
      <w:docPartBody>
        <w:p w:rsidR="00000000" w:rsidRDefault="00000000">
          <w:pPr>
            <w:pStyle w:val="AC74CD47274844F5AB1827F43EF98A2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70A0B517B3274F169EC558212CAA7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56A9B-B774-4120-AFC3-FF978F0A68D3}"/>
      </w:docPartPr>
      <w:docPartBody>
        <w:p w:rsidR="00000000" w:rsidRDefault="00000000">
          <w:pPr>
            <w:pStyle w:val="70A0B517B3274F169EC558212CAA749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73348A3B1B64C0F9806D2719D32D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295ED-F0A8-41BA-8C8E-960FE0145BCD}"/>
      </w:docPartPr>
      <w:docPartBody>
        <w:p w:rsidR="00000000" w:rsidRDefault="00000000">
          <w:pPr>
            <w:pStyle w:val="573348A3B1B64C0F9806D2719D32D72E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887E2D558244D32B59C188AC3AA5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DD775-047F-4C6D-B9BF-E2462E000C72}"/>
      </w:docPartPr>
      <w:docPartBody>
        <w:p w:rsidR="00000000" w:rsidRDefault="00000000">
          <w:pPr>
            <w:pStyle w:val="7887E2D558244D32B59C188AC3AA5684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D6CDC4ACC3EE4CC294E752AD91987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55177-E6F3-40D7-A95D-E4880AE2F541}"/>
      </w:docPartPr>
      <w:docPartBody>
        <w:p w:rsidR="00000000" w:rsidRDefault="00000000">
          <w:pPr>
            <w:pStyle w:val="D6CDC4ACC3EE4CC294E752AD919871D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D19962122E34F8BBBCC7D3F58BDB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CB27E-2067-4861-A7EE-17494CC88C72}"/>
      </w:docPartPr>
      <w:docPartBody>
        <w:p w:rsidR="00000000" w:rsidRDefault="00000000">
          <w:pPr>
            <w:pStyle w:val="6D19962122E34F8BBBCC7D3F58BDB9E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D01EA3B76A9C46F791B81A952CF05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D5615-472C-4EA9-AAAD-2EC3A9A491B8}"/>
      </w:docPartPr>
      <w:docPartBody>
        <w:p w:rsidR="00000000" w:rsidRDefault="00000000">
          <w:pPr>
            <w:pStyle w:val="D01EA3B76A9C46F791B81A952CF05B24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64959444037545A180197A8155FA2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58239-46AA-41DF-ACB2-9C94223A0614}"/>
      </w:docPartPr>
      <w:docPartBody>
        <w:p w:rsidR="00000000" w:rsidRDefault="00000000">
          <w:pPr>
            <w:pStyle w:val="64959444037545A180197A8155FA283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25A1FB5066404DF1AAFE086542B35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FE5EB-700B-4A24-8FA3-D28EB3C88FBA}"/>
      </w:docPartPr>
      <w:docPartBody>
        <w:p w:rsidR="00000000" w:rsidRDefault="00000000">
          <w:pPr>
            <w:pStyle w:val="25A1FB5066404DF1AAFE086542B35429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49F695D1DC34BC08FAD6F2C9F550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4D718-3759-4248-91EF-334A5F1283B6}"/>
      </w:docPartPr>
      <w:docPartBody>
        <w:p w:rsidR="00000000" w:rsidRDefault="00000000">
          <w:pPr>
            <w:pStyle w:val="849F695D1DC34BC08FAD6F2C9F55022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A0D66A583494D79964E4F53D87A7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C0835-31BE-4C0F-8233-AF4AA0F19E52}"/>
      </w:docPartPr>
      <w:docPartBody>
        <w:p w:rsidR="00000000" w:rsidRDefault="00000000">
          <w:pPr>
            <w:pStyle w:val="2A0D66A583494D79964E4F53D87A786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4C3435013DA4321A0A78D4590E7B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378A0-03EF-4C8F-92AA-C2F19292C328}"/>
      </w:docPartPr>
      <w:docPartBody>
        <w:p w:rsidR="00000000" w:rsidRDefault="00000000">
          <w:pPr>
            <w:pStyle w:val="04C3435013DA4321A0A78D4590E7B933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D00C880941F4CAF9B04D72B102AB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1C6E1-DDBE-404A-84C5-6580A25CC81B}"/>
      </w:docPartPr>
      <w:docPartBody>
        <w:p w:rsidR="00000000" w:rsidRDefault="00000000">
          <w:pPr>
            <w:pStyle w:val="7D00C880941F4CAF9B04D72B102AB1EF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99D889431D8432BB5FD7CDD471ED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BA19A-16C0-4C41-BE24-DAF28388E778}"/>
      </w:docPartPr>
      <w:docPartBody>
        <w:p w:rsidR="00000000" w:rsidRDefault="00000000">
          <w:pPr>
            <w:pStyle w:val="999D889431D8432BB5FD7CDD471ED07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419665C74C6D42D4B39AAA16CEDF5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222D0-297C-4FC4-97AD-2ABEA2636665}"/>
      </w:docPartPr>
      <w:docPartBody>
        <w:p w:rsidR="00000000" w:rsidRDefault="00000000">
          <w:pPr>
            <w:pStyle w:val="419665C74C6D42D4B39AAA16CEDF575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9A3B9635AFF4DE395DF3A8CAA76F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93025-C646-4753-9D2F-BF25E0095018}"/>
      </w:docPartPr>
      <w:docPartBody>
        <w:p w:rsidR="00000000" w:rsidRDefault="00000000">
          <w:pPr>
            <w:pStyle w:val="29A3B9635AFF4DE395DF3A8CAA76F1F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032BFA3AE3C47B7B0F4E4902388B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84FCD-9851-49EE-A00A-9E5D9396AD87}"/>
      </w:docPartPr>
      <w:docPartBody>
        <w:p w:rsidR="00000000" w:rsidRDefault="00000000">
          <w:pPr>
            <w:pStyle w:val="6032BFA3AE3C47B7B0F4E4902388BDD2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2BEFEE7E2EB45E4B94F83B244107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2019C-A443-4664-8FD4-736286A255C8}"/>
      </w:docPartPr>
      <w:docPartBody>
        <w:p w:rsidR="00000000" w:rsidRDefault="00000000">
          <w:pPr>
            <w:pStyle w:val="B2BEFEE7E2EB45E4B94F83B24410791C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2A6BF5890A64C398BE779F1A0038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85233-7AEC-41C1-B57E-D6CE6662B3E1}"/>
      </w:docPartPr>
      <w:docPartBody>
        <w:p w:rsidR="00000000" w:rsidRDefault="00000000">
          <w:pPr>
            <w:pStyle w:val="C2A6BF5890A64C398BE779F1A00381C4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269C1CCAFD584F91898B7AB64A708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CA076-9125-4039-BEE5-554B5382D1F9}"/>
      </w:docPartPr>
      <w:docPartBody>
        <w:p w:rsidR="00000000" w:rsidRDefault="00000000">
          <w:pPr>
            <w:pStyle w:val="269C1CCAFD584F91898B7AB64A708F7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8BCBFB1F9664400834CB9122713B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B6A41-0203-4327-9127-610F8CD72910}"/>
      </w:docPartPr>
      <w:docPartBody>
        <w:p w:rsidR="00000000" w:rsidRDefault="00000000">
          <w:pPr>
            <w:pStyle w:val="C8BCBFB1F9664400834CB9122713B5A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ED30822E2A44A10B4A81A6173237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593EC-D083-4336-9C2D-1855767A7040}"/>
      </w:docPartPr>
      <w:docPartBody>
        <w:p w:rsidR="00000000" w:rsidRDefault="00000000">
          <w:pPr>
            <w:pStyle w:val="CED30822E2A44A10B4A81A6173237C0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335D3BDC90440C186EA4287D7A57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F3F66-5EFB-4845-8115-E00FC8C3156A}"/>
      </w:docPartPr>
      <w:docPartBody>
        <w:p w:rsidR="00000000" w:rsidRDefault="00000000">
          <w:pPr>
            <w:pStyle w:val="1335D3BDC90440C186EA4287D7A577CC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91CED87B57749038A2B58400627E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B3980-D75A-4E3D-BD7D-864165A3682B}"/>
      </w:docPartPr>
      <w:docPartBody>
        <w:p w:rsidR="00000000" w:rsidRDefault="00000000">
          <w:pPr>
            <w:pStyle w:val="C91CED87B57749038A2B58400627EBAB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00F181039C3420D8C85E1942E51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C1D3B-16F7-4B31-BDB3-BA4D4DD503F5}"/>
      </w:docPartPr>
      <w:docPartBody>
        <w:p w:rsidR="00000000" w:rsidRDefault="00000000">
          <w:pPr>
            <w:pStyle w:val="000F181039C3420D8C85E1942E51480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9B62A4B44C74930B56E6ECD10D88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AAFC2-28FD-40E3-B21B-414B23CD7740}"/>
      </w:docPartPr>
      <w:docPartBody>
        <w:p w:rsidR="00000000" w:rsidRDefault="00000000">
          <w:pPr>
            <w:pStyle w:val="29B62A4B44C74930B56E6ECD10D8865D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A48FB1475C424BAE83E7A22196EC0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F764E-4440-4F56-B7B1-3466049EFE3A}"/>
      </w:docPartPr>
      <w:docPartBody>
        <w:p w:rsidR="00000000" w:rsidRDefault="00000000">
          <w:pPr>
            <w:pStyle w:val="A48FB1475C424BAE83E7A22196EC0496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4EC81AE0E47E424C981656DF4CE6A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465DB-08F1-4F07-81B7-D3D745377959}"/>
      </w:docPartPr>
      <w:docPartBody>
        <w:p w:rsidR="00000000" w:rsidRDefault="00000000">
          <w:pPr>
            <w:pStyle w:val="4EC81AE0E47E424C981656DF4CE6A98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147B3F3D6964DA39D9C99D3793FB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2C0BC-A47C-48CA-B6E9-977AD796603E}"/>
      </w:docPartPr>
      <w:docPartBody>
        <w:p w:rsidR="00000000" w:rsidRDefault="00000000">
          <w:pPr>
            <w:pStyle w:val="1147B3F3D6964DA39D9C99D3793FBF80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8D5DB0ECD2C450B9202202AFA23D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F001F-653F-4794-B8DD-A4A23A840F51}"/>
      </w:docPartPr>
      <w:docPartBody>
        <w:p w:rsidR="00000000" w:rsidRDefault="00000000">
          <w:pPr>
            <w:pStyle w:val="08D5DB0ECD2C450B9202202AFA23D1A4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73DF69EAE5CA46AE9C4EF9CE8F4DB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60606-29DB-4522-9C47-C0188EC09ED7}"/>
      </w:docPartPr>
      <w:docPartBody>
        <w:p w:rsidR="00000000" w:rsidRDefault="00000000">
          <w:pPr>
            <w:pStyle w:val="73DF69EAE5CA46AE9C4EF9CE8F4DBCB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5F8F4D9CC62405B8388309A8CAD5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CFB23-E858-4159-A6A7-A8B09B7FB804}"/>
      </w:docPartPr>
      <w:docPartBody>
        <w:p w:rsidR="00000000" w:rsidRDefault="00000000">
          <w:pPr>
            <w:pStyle w:val="B5F8F4D9CC62405B8388309A8CAD5EC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641623622C847CDBD1A1E41B0803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A55ED-2C7A-4155-B48C-238E5155FAA6}"/>
      </w:docPartPr>
      <w:docPartBody>
        <w:p w:rsidR="00000000" w:rsidRDefault="00000000">
          <w:pPr>
            <w:pStyle w:val="B641623622C847CDBD1A1E41B0803AB2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BE0EDE989D24052B1225C3DE5482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8735C-C69B-4E50-BC25-0E78EA912705}"/>
      </w:docPartPr>
      <w:docPartBody>
        <w:p w:rsidR="00000000" w:rsidRDefault="00000000">
          <w:pPr>
            <w:pStyle w:val="7BE0EDE989D24052B1225C3DE5482C6D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CD5EA2C5BF643BD930F0A5A58F6C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648B-3CE9-4C4A-9632-34F092F20722}"/>
      </w:docPartPr>
      <w:docPartBody>
        <w:p w:rsidR="00000000" w:rsidRDefault="00000000">
          <w:pPr>
            <w:pStyle w:val="9CD5EA2C5BF643BD930F0A5A58F6C2A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F8DF4F568BF495896BD3AB5F72DE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1C71C-EC64-42AB-A970-314193242BB3}"/>
      </w:docPartPr>
      <w:docPartBody>
        <w:p w:rsidR="00000000" w:rsidRDefault="00000000">
          <w:pPr>
            <w:pStyle w:val="EF8DF4F568BF495896BD3AB5F72DE69D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4BB55234A8474544BC33DA0F1F8C8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F60CF-6B04-4C44-9F89-AA927701C2E6}"/>
      </w:docPartPr>
      <w:docPartBody>
        <w:p w:rsidR="00000000" w:rsidRDefault="00000000">
          <w:pPr>
            <w:pStyle w:val="4BB55234A8474544BC33DA0F1F8C8542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A1B149E2EA1B4B15BA286DF86EE65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4F69F-167C-400F-B73E-88A5D6F4CE7B}"/>
      </w:docPartPr>
      <w:docPartBody>
        <w:p w:rsidR="00000000" w:rsidRDefault="00000000">
          <w:pPr>
            <w:pStyle w:val="A1B149E2EA1B4B15BA286DF86EE6577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00FA4E450606484CBA2624AFE6BA8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6F675-40F2-40F7-8616-E02740D6EE53}"/>
      </w:docPartPr>
      <w:docPartBody>
        <w:p w:rsidR="00000000" w:rsidRDefault="00000000">
          <w:pPr>
            <w:pStyle w:val="00FA4E450606484CBA2624AFE6BA82FD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4AD2633E1D84F7F819BEC07A748B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3AFE8-1317-4D52-9C43-80D79E4858F5}"/>
      </w:docPartPr>
      <w:docPartBody>
        <w:p w:rsidR="00000000" w:rsidRDefault="00000000">
          <w:pPr>
            <w:pStyle w:val="84AD2633E1D84F7F819BEC07A748B8D4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DF183B51A6BD486A957EC945D564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0A9FE-88FB-43A8-9A34-BC745C43F1BF}"/>
      </w:docPartPr>
      <w:docPartBody>
        <w:p w:rsidR="00000000" w:rsidRDefault="00000000">
          <w:pPr>
            <w:pStyle w:val="DF183B51A6BD486A957EC945D564634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30B3A92EF5E469C8DA3EA4EBF4CE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B3B1A-53B0-4A54-A830-D60B1225EDED}"/>
      </w:docPartPr>
      <w:docPartBody>
        <w:p w:rsidR="00000000" w:rsidRDefault="00000000">
          <w:pPr>
            <w:pStyle w:val="630B3A92EF5E469C8DA3EA4EBF4CE38B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718833F7B5A461494B4D18688A7D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66BBC-2A28-418E-8A3D-238C9793B761}"/>
      </w:docPartPr>
      <w:docPartBody>
        <w:p w:rsidR="00000000" w:rsidRDefault="00000000">
          <w:pPr>
            <w:pStyle w:val="F718833F7B5A461494B4D18688A7D89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366630435CB4E498632EF3D2AD0F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2CB16-94DC-4324-8C86-8583FACD2DFD}"/>
      </w:docPartPr>
      <w:docPartBody>
        <w:p w:rsidR="00000000" w:rsidRDefault="00000000">
          <w:pPr>
            <w:pStyle w:val="D366630435CB4E498632EF3D2AD0F1C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A57562C129F44D96A0124501459FA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BB5EB-DD7D-4665-9056-6433BAB15D74}"/>
      </w:docPartPr>
      <w:docPartBody>
        <w:p w:rsidR="00000000" w:rsidRDefault="00000000">
          <w:pPr>
            <w:pStyle w:val="A57562C129F44D96A0124501459FA78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B775407E07C426DAD0668CF31CD4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BCDB2-32FE-4314-9449-DFE3A6F4A657}"/>
      </w:docPartPr>
      <w:docPartBody>
        <w:p w:rsidR="00000000" w:rsidRDefault="00000000">
          <w:pPr>
            <w:pStyle w:val="AB775407E07C426DAD0668CF31CD4BAD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A62E161560A24B929034F7DC179BF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62A22-67F5-4A29-9BF2-2A50A361CBBC}"/>
      </w:docPartPr>
      <w:docPartBody>
        <w:p w:rsidR="00000000" w:rsidRDefault="00000000">
          <w:pPr>
            <w:pStyle w:val="A62E161560A24B929034F7DC179BF3F6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2096AA2DEBD64253BB3326BC729BF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20F2C-0479-4FB8-AB52-75BDD97FBEA8}"/>
      </w:docPartPr>
      <w:docPartBody>
        <w:p w:rsidR="00000000" w:rsidRDefault="00000000">
          <w:pPr>
            <w:pStyle w:val="2096AA2DEBD64253BB3326BC729BF969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8E985F29F434307B05C103C01341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63DEE-F3BE-4219-BA6B-3F2589A1B105}"/>
      </w:docPartPr>
      <w:docPartBody>
        <w:p w:rsidR="00000000" w:rsidRDefault="00000000">
          <w:pPr>
            <w:pStyle w:val="18E985F29F434307B05C103C013418B5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FEA456CAEED54FC5A20E029E65562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AEDAF-5BF1-4C1A-A3D5-15836C5377A9}"/>
      </w:docPartPr>
      <w:docPartBody>
        <w:p w:rsidR="00000000" w:rsidRDefault="00000000">
          <w:pPr>
            <w:pStyle w:val="FEA456CAEED54FC5A20E029E655620A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3BEFC5E862D4105BF94F9FDBFC39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C6B94-4AA5-408B-89BF-9F31E6B93BE9}"/>
      </w:docPartPr>
      <w:docPartBody>
        <w:p w:rsidR="00000000" w:rsidRDefault="00000000">
          <w:pPr>
            <w:pStyle w:val="53BEFC5E862D4105BF94F9FDBFC3998C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71B5DFA5818A494DB3E3616AF40B9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EF599-D363-4680-8804-4E2576CFCDE5}"/>
      </w:docPartPr>
      <w:docPartBody>
        <w:p w:rsidR="00000000" w:rsidRDefault="00000000">
          <w:pPr>
            <w:pStyle w:val="71B5DFA5818A494DB3E3616AF40B9DC9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947B5CB074049BFAC975EE9BB89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EB5ED-E816-4601-BA36-2FFDAF0EB698}"/>
      </w:docPartPr>
      <w:docPartBody>
        <w:p w:rsidR="00000000" w:rsidRDefault="00000000">
          <w:pPr>
            <w:pStyle w:val="1947B5CB074049BFAC975EE9BB894BA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B3FAE112CA749098BEE13C5A60FA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389A0-1F20-4C73-9DC4-356F20225258}"/>
      </w:docPartPr>
      <w:docPartBody>
        <w:p w:rsidR="00000000" w:rsidRDefault="00000000">
          <w:pPr>
            <w:pStyle w:val="AB3FAE112CA749098BEE13C5A60FAEA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0998D37FE8C43A78826308343074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BC1F8-379C-4835-9DFF-6D02F5777CB6}"/>
      </w:docPartPr>
      <w:docPartBody>
        <w:p w:rsidR="00000000" w:rsidRDefault="00000000">
          <w:pPr>
            <w:pStyle w:val="10998D37FE8C43A7882630834307486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321A4B80B2D4D5AB43E2389E4C70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DE85B-BB10-4E58-80B8-A217CB3E7C2B}"/>
      </w:docPartPr>
      <w:docPartBody>
        <w:p w:rsidR="00000000" w:rsidRDefault="00000000">
          <w:pPr>
            <w:pStyle w:val="5321A4B80B2D4D5AB43E2389E4C701DB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D070200FA9146B4880894A512367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3B4C4-F07B-4ED2-AE38-1B680F431906}"/>
      </w:docPartPr>
      <w:docPartBody>
        <w:p w:rsidR="00000000" w:rsidRDefault="00000000">
          <w:pPr>
            <w:pStyle w:val="FD070200FA9146B4880894A512367A57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C4BC1E771C0F4F7A8E9641EBFA0F7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ED4CB-0360-4B4C-922B-5E2E7C55A707}"/>
      </w:docPartPr>
      <w:docPartBody>
        <w:p w:rsidR="00000000" w:rsidRDefault="00000000">
          <w:pPr>
            <w:pStyle w:val="C4BC1E771C0F4F7A8E9641EBFA0F742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8D234833FC48438486BB890357C0C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81A3D-0027-4A13-A838-33A44403F126}"/>
      </w:docPartPr>
      <w:docPartBody>
        <w:p w:rsidR="00000000" w:rsidRDefault="00000000">
          <w:pPr>
            <w:pStyle w:val="8D234833FC48438486BB890357C0C57E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7F66DC3CA664ABCBCEA463607962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5F097-8B3D-4D22-86EC-FA579DB4FF62}"/>
      </w:docPartPr>
      <w:docPartBody>
        <w:p w:rsidR="00000000" w:rsidRDefault="00000000">
          <w:pPr>
            <w:pStyle w:val="C7F66DC3CA664ABCBCEA463607962E3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81C58EB4ECE94D71BFEC0FD98FF12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AAD6E-338F-4AEB-9141-895CE75B4C90}"/>
      </w:docPartPr>
      <w:docPartBody>
        <w:p w:rsidR="00000000" w:rsidRDefault="00000000">
          <w:pPr>
            <w:pStyle w:val="81C58EB4ECE94D71BFEC0FD98FF1275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663922E77CA410F810FEBCBD7A29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AFE30-9C9B-4E17-B051-0ABA46F04288}"/>
      </w:docPartPr>
      <w:docPartBody>
        <w:p w:rsidR="00000000" w:rsidRDefault="00000000">
          <w:pPr>
            <w:pStyle w:val="6663922E77CA410F810FEBCBD7A2933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F40A63FFEB940AF8ADD06B097E67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E0FA2-C7CA-4F3B-9D19-B3E4545DD353}"/>
      </w:docPartPr>
      <w:docPartBody>
        <w:p w:rsidR="00000000" w:rsidRDefault="00000000">
          <w:pPr>
            <w:pStyle w:val="7F40A63FFEB940AF8ADD06B097E67EAE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BFF9B7050F141FFBDE8C25113E9A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266D1-6DE6-4912-BC73-42BE5C73FAC4}"/>
      </w:docPartPr>
      <w:docPartBody>
        <w:p w:rsidR="00000000" w:rsidRDefault="00000000">
          <w:pPr>
            <w:pStyle w:val="EBFF9B7050F141FFBDE8C25113E9A0F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DE11FD5B63342048798BACED0169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83938-A9AB-4484-B94B-807C5A47FC0B}"/>
      </w:docPartPr>
      <w:docPartBody>
        <w:p w:rsidR="00000000" w:rsidRDefault="00000000">
          <w:pPr>
            <w:pStyle w:val="3DE11FD5B63342048798BACED0169EC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1B33CCC96A2C4E5FA19C0746CE2C7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8F7D-38BA-4B48-B416-D7D820BBC5C7}"/>
      </w:docPartPr>
      <w:docPartBody>
        <w:p w:rsidR="00000000" w:rsidRDefault="00000000">
          <w:pPr>
            <w:pStyle w:val="1B33CCC96A2C4E5FA19C0746CE2C736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62471D9440A4091BE870EF12A810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6A9FA-3AE8-4702-843E-EDA5E0A42EF6}"/>
      </w:docPartPr>
      <w:docPartBody>
        <w:p w:rsidR="00000000" w:rsidRDefault="00000000">
          <w:pPr>
            <w:pStyle w:val="662471D9440A4091BE870EF12A81030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0618F3CD6F364162BF8E54F1A55D2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C8B4-7EC4-4626-A801-817A50BBDD9A}"/>
      </w:docPartPr>
      <w:docPartBody>
        <w:p w:rsidR="00000000" w:rsidRDefault="00000000">
          <w:pPr>
            <w:pStyle w:val="0618F3CD6F364162BF8E54F1A55D21B9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2240BE3B8F474958AB39730E998D1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C078F-DB63-491E-A694-C5511669C311}"/>
      </w:docPartPr>
      <w:docPartBody>
        <w:p w:rsidR="00000000" w:rsidRDefault="00000000">
          <w:pPr>
            <w:pStyle w:val="2240BE3B8F474958AB39730E998D15E4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F089933D3B344359F8624446C0B9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B7EE7-F4D9-4BE5-97B3-A6539F9F97F6}"/>
      </w:docPartPr>
      <w:docPartBody>
        <w:p w:rsidR="00000000" w:rsidRDefault="00000000">
          <w:pPr>
            <w:pStyle w:val="8F089933D3B344359F8624446C0B9C7C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AC94BAF86BAD412291A243FE8B64F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165BF-9A14-492C-97E0-F43238C61575}"/>
      </w:docPartPr>
      <w:docPartBody>
        <w:p w:rsidR="00000000" w:rsidRDefault="00000000">
          <w:pPr>
            <w:pStyle w:val="AC94BAF86BAD412291A243FE8B64F9AE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51AA5C1D659B41D6A4372FE09BD87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71A04-6EF3-4313-93C6-91160768C91D}"/>
      </w:docPartPr>
      <w:docPartBody>
        <w:p w:rsidR="00000000" w:rsidRDefault="00000000">
          <w:pPr>
            <w:pStyle w:val="51AA5C1D659B41D6A4372FE09BD87D86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B3D33C101771486E8A22963FEB21A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C865D-598C-42FC-80BA-46578AD38A4A}"/>
      </w:docPartPr>
      <w:docPartBody>
        <w:p w:rsidR="00000000" w:rsidRDefault="00000000">
          <w:pPr>
            <w:pStyle w:val="B3D33C101771486E8A22963FEB21A262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7D26DDFB7532461ABCF5411E47C11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90F9E-AC44-4BDF-8C29-476CD7FC1AE4}"/>
      </w:docPartPr>
      <w:docPartBody>
        <w:p w:rsidR="00000000" w:rsidRDefault="00000000">
          <w:pPr>
            <w:pStyle w:val="7D26DDFB7532461ABCF5411E47C11BEC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C994AFAB1D444517A8253EED93C35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0229D-DB4F-41C8-B9BA-9582FC3C80AE}"/>
      </w:docPartPr>
      <w:docPartBody>
        <w:p w:rsidR="00000000" w:rsidRDefault="00000000">
          <w:pPr>
            <w:pStyle w:val="C994AFAB1D444517A8253EED93C3529B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599B8ECB2ED0499780F39500D3251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8DFF4-9D0F-4CA4-826B-FA5F7C2819C5}"/>
      </w:docPartPr>
      <w:docPartBody>
        <w:p w:rsidR="00000000" w:rsidRDefault="00000000">
          <w:pPr>
            <w:pStyle w:val="599B8ECB2ED0499780F39500D3251D4C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05AE4EA8B1FF4109B857A64360B1E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BFC0B-22B4-4DC2-B1FA-16084FD145B5}"/>
      </w:docPartPr>
      <w:docPartBody>
        <w:p w:rsidR="00000000" w:rsidRDefault="00000000">
          <w:pPr>
            <w:pStyle w:val="05AE4EA8B1FF4109B857A64360B1E2B4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3D86BDF4A0774ECABCD7114C497BC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676A3-49FF-4322-9ABA-7778D78CFAB6}"/>
      </w:docPartPr>
      <w:docPartBody>
        <w:p w:rsidR="00000000" w:rsidRDefault="00000000">
          <w:pPr>
            <w:pStyle w:val="3D86BDF4A0774ECABCD7114C497BCB18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8BF1454D3A82482EA7D2884F2B958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30011-23D5-4C05-8A05-0CCFE74B31D5}"/>
      </w:docPartPr>
      <w:docPartBody>
        <w:p w:rsidR="00000000" w:rsidRDefault="00000000">
          <w:pPr>
            <w:pStyle w:val="8BF1454D3A82482EA7D2884F2B958CB1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8300E2AE39094DF6B56F61782E0FA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60D70-6897-40F8-8CAF-04D213AC56C4}"/>
      </w:docPartPr>
      <w:docPartBody>
        <w:p w:rsidR="00000000" w:rsidRDefault="00000000">
          <w:pPr>
            <w:pStyle w:val="8300E2AE39094DF6B56F61782E0FACED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86DC2298EE784C3EBFB96DE23D37D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317D0-B803-4BD5-B76B-3502EB456523}"/>
      </w:docPartPr>
      <w:docPartBody>
        <w:p w:rsidR="00000000" w:rsidRDefault="00000000">
          <w:pPr>
            <w:pStyle w:val="86DC2298EE784C3EBFB96DE23D37D871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89D4BFFD778040618A551D28DAF03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D8423-3595-4D95-8316-B2FF28CBCFA9}"/>
      </w:docPartPr>
      <w:docPartBody>
        <w:p w:rsidR="00000000" w:rsidRDefault="00000000">
          <w:pPr>
            <w:pStyle w:val="89D4BFFD778040618A551D28DAF03A59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BA835368AE16430892DE14E70FE72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1FB16-A091-4BB1-A3D3-8690A64193DE}"/>
      </w:docPartPr>
      <w:docPartBody>
        <w:p w:rsidR="00000000" w:rsidRDefault="00000000">
          <w:pPr>
            <w:pStyle w:val="BA835368AE16430892DE14E70FE72D43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9C0A1DDC7DF0425CB7E8485FA64D6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E6895-98E3-4C94-A247-10C391D196F3}"/>
      </w:docPartPr>
      <w:docPartBody>
        <w:p w:rsidR="00000000" w:rsidRDefault="00000000">
          <w:pPr>
            <w:pStyle w:val="9C0A1DDC7DF0425CB7E8485FA64D6E64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98816C732BBD44E3AEB1CB3347A85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C40D1-1A19-46A6-8BBA-8A85C6F7E1FF}"/>
      </w:docPartPr>
      <w:docPartBody>
        <w:p w:rsidR="00000000" w:rsidRDefault="00000000">
          <w:pPr>
            <w:pStyle w:val="98816C732BBD44E3AEB1CB3347A850B1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EDE959CDB62D4909BB55D10673854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86999-B471-45D8-BA22-C8397CF964F3}"/>
      </w:docPartPr>
      <w:docPartBody>
        <w:p w:rsidR="00000000" w:rsidRDefault="00000000">
          <w:pPr>
            <w:pStyle w:val="EDE959CDB62D4909BB55D10673854626"/>
          </w:pPr>
          <w:r>
            <w:rPr>
              <w:rFonts w:hint="cs"/>
              <w:sz w:val="28"/>
              <w:szCs w:val="28"/>
              <w:rtl/>
            </w:rPr>
            <w:t xml:space="preserve">                                 </w:t>
          </w:r>
        </w:p>
      </w:docPartBody>
    </w:docPart>
    <w:docPart>
      <w:docPartPr>
        <w:name w:val="4FA19E0AFB074051A4C599BA920C0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9D566-FBA9-4451-A076-2C6446AF3F10}"/>
      </w:docPartPr>
      <w:docPartBody>
        <w:p w:rsidR="00000000" w:rsidRDefault="00000000">
          <w:pPr>
            <w:pStyle w:val="4FA19E0AFB074051A4C599BA920C044F"/>
          </w:pPr>
          <w:r>
            <w:rPr>
              <w:rFonts w:hint="cs"/>
              <w:sz w:val="28"/>
              <w:szCs w:val="28"/>
              <w:rtl/>
            </w:rPr>
            <w:t xml:space="preserve">                            </w:t>
          </w:r>
        </w:p>
      </w:docPartBody>
    </w:docPart>
    <w:docPart>
      <w:docPartPr>
        <w:name w:val="2037CF460DD246A6A18BFED66A192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A7146-8667-4B04-98A6-9DA376F3ED1A}"/>
      </w:docPartPr>
      <w:docPartBody>
        <w:p w:rsidR="00000000" w:rsidRDefault="00000000">
          <w:pPr>
            <w:pStyle w:val="2037CF460DD246A6A18BFED66A192ABD"/>
          </w:pPr>
          <w:r>
            <w:rPr>
              <w:rStyle w:val="PlaceholderText"/>
              <w:rFonts w:hint="cs"/>
              <w:rtl/>
            </w:rPr>
            <w:t xml:space="preserve">                        </w:t>
          </w:r>
        </w:p>
      </w:docPartBody>
    </w:docPart>
    <w:docPart>
      <w:docPartPr>
        <w:name w:val="E078A12C324D4587AE538F14F7D0D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3033-0DD8-4A6E-9AD1-0374303604CD}"/>
      </w:docPartPr>
      <w:docPartBody>
        <w:p w:rsidR="00000000" w:rsidRDefault="00000000">
          <w:pPr>
            <w:pStyle w:val="E078A12C324D4587AE538F14F7D0D397"/>
          </w:pPr>
          <w:r w:rsidRPr="008A3637">
            <w:rPr>
              <w:rStyle w:val="PlaceholderText"/>
            </w:rPr>
            <w:t>Choose an item.</w:t>
          </w:r>
        </w:p>
      </w:docPartBody>
    </w:docPart>
    <w:docPart>
      <w:docPartPr>
        <w:name w:val="EF9677E3F4F84077B4A3C47866CB3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381A0-9208-451E-9087-35308C77BBB0}"/>
      </w:docPartPr>
      <w:docPartBody>
        <w:p w:rsidR="00000000" w:rsidRDefault="00000000">
          <w:pPr>
            <w:pStyle w:val="EF9677E3F4F84077B4A3C47866CB3A9C"/>
          </w:pPr>
          <w:r>
            <w:rPr>
              <w:rFonts w:hint="cs"/>
              <w:sz w:val="28"/>
              <w:szCs w:val="28"/>
              <w:rtl/>
            </w:rPr>
            <w:t xml:space="preserve">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ZapfHumnst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FB"/>
    <w:rsid w:val="00401349"/>
    <w:rsid w:val="0075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B5C0FD46884F028BE5E225CA175936">
    <w:name w:val="C2B5C0FD46884F028BE5E225CA175936"/>
  </w:style>
  <w:style w:type="paragraph" w:customStyle="1" w:styleId="00015537DC334360B493D882D8F6AF44">
    <w:name w:val="00015537DC334360B493D882D8F6AF44"/>
  </w:style>
  <w:style w:type="paragraph" w:customStyle="1" w:styleId="20340270FD7C4DA78665CD98F10F1B34">
    <w:name w:val="20340270FD7C4DA78665CD98F10F1B34"/>
  </w:style>
  <w:style w:type="paragraph" w:customStyle="1" w:styleId="080CFD4DD4AA49B9B22574530502DF48">
    <w:name w:val="080CFD4DD4AA49B9B22574530502DF4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EBF50C88CA24136898804AF4DA1F80D">
    <w:name w:val="2EBF50C88CA24136898804AF4DA1F80D"/>
  </w:style>
  <w:style w:type="paragraph" w:customStyle="1" w:styleId="7710046376564DF48A7C3842FCB1AE76">
    <w:name w:val="7710046376564DF48A7C3842FCB1AE76"/>
  </w:style>
  <w:style w:type="paragraph" w:customStyle="1" w:styleId="F674F534738B4DB49663CA7E2EA642F8">
    <w:name w:val="F674F534738B4DB49663CA7E2EA642F8"/>
  </w:style>
  <w:style w:type="paragraph" w:customStyle="1" w:styleId="6239FFAC20414568AA4B70C24191CC5A">
    <w:name w:val="6239FFAC20414568AA4B70C24191CC5A"/>
  </w:style>
  <w:style w:type="paragraph" w:customStyle="1" w:styleId="8BBFF5F61DBA4C6B98FE21FE02DEB523">
    <w:name w:val="8BBFF5F61DBA4C6B98FE21FE02DEB523"/>
  </w:style>
  <w:style w:type="paragraph" w:customStyle="1" w:styleId="9572A870846F45E39FA6531B03564CCD">
    <w:name w:val="9572A870846F45E39FA6531B03564CCD"/>
  </w:style>
  <w:style w:type="paragraph" w:customStyle="1" w:styleId="D4E32B1E020C46BDA13671E35D52A18A">
    <w:name w:val="D4E32B1E020C46BDA13671E35D52A18A"/>
  </w:style>
  <w:style w:type="paragraph" w:customStyle="1" w:styleId="1309988022A947CDAE7BDF1D57E26AC8">
    <w:name w:val="1309988022A947CDAE7BDF1D57E26AC8"/>
  </w:style>
  <w:style w:type="paragraph" w:customStyle="1" w:styleId="4C594130572B42D0B126887BCC6AFEA5">
    <w:name w:val="4C594130572B42D0B126887BCC6AFEA5"/>
  </w:style>
  <w:style w:type="paragraph" w:customStyle="1" w:styleId="BF27E1F126B84988A98E741F5CE4DB9A">
    <w:name w:val="BF27E1F126B84988A98E741F5CE4DB9A"/>
  </w:style>
  <w:style w:type="paragraph" w:customStyle="1" w:styleId="2D370DF0901B43E9A2D250E6E1A4B7D1">
    <w:name w:val="2D370DF0901B43E9A2D250E6E1A4B7D1"/>
  </w:style>
  <w:style w:type="paragraph" w:customStyle="1" w:styleId="C73A6B4EB0C94175AEC85E520CE4E350">
    <w:name w:val="C73A6B4EB0C94175AEC85E520CE4E350"/>
  </w:style>
  <w:style w:type="paragraph" w:customStyle="1" w:styleId="C6D46E0BF0134FA4BBAC7B4EA0BEC08A">
    <w:name w:val="C6D46E0BF0134FA4BBAC7B4EA0BEC08A"/>
  </w:style>
  <w:style w:type="paragraph" w:customStyle="1" w:styleId="093B6E8E0C614FC3A51DC20846D674B6">
    <w:name w:val="093B6E8E0C614FC3A51DC20846D674B6"/>
  </w:style>
  <w:style w:type="paragraph" w:customStyle="1" w:styleId="A71AB76C94604A99AF2092CA19AC9B57">
    <w:name w:val="A71AB76C94604A99AF2092CA19AC9B57"/>
  </w:style>
  <w:style w:type="paragraph" w:customStyle="1" w:styleId="38BD9841BA174383888115A1FE8BB930">
    <w:name w:val="38BD9841BA174383888115A1FE8BB930"/>
  </w:style>
  <w:style w:type="paragraph" w:customStyle="1" w:styleId="75A3FE517AFB4C3BBC779DBA5AFC8AFF">
    <w:name w:val="75A3FE517AFB4C3BBC779DBA5AFC8AFF"/>
  </w:style>
  <w:style w:type="paragraph" w:customStyle="1" w:styleId="784467B554F04F32BE12F69BD703DCCF">
    <w:name w:val="784467B554F04F32BE12F69BD703DCCF"/>
  </w:style>
  <w:style w:type="paragraph" w:customStyle="1" w:styleId="FE590355F1F847ADA75EBDFA77594EEF">
    <w:name w:val="FE590355F1F847ADA75EBDFA77594EEF"/>
  </w:style>
  <w:style w:type="paragraph" w:customStyle="1" w:styleId="60B7A59B245841EDB9FA094A1A48F580">
    <w:name w:val="60B7A59B245841EDB9FA094A1A48F580"/>
  </w:style>
  <w:style w:type="paragraph" w:customStyle="1" w:styleId="C12BA1FC479F4D0985606711F8A86CB8">
    <w:name w:val="C12BA1FC479F4D0985606711F8A86CB8"/>
  </w:style>
  <w:style w:type="paragraph" w:customStyle="1" w:styleId="77137B895E9C498E9977BBBD541A11A2">
    <w:name w:val="77137B895E9C498E9977BBBD541A11A2"/>
  </w:style>
  <w:style w:type="paragraph" w:customStyle="1" w:styleId="5331B4D8D6514F78AC0DF9A92553BA53">
    <w:name w:val="5331B4D8D6514F78AC0DF9A92553BA53"/>
  </w:style>
  <w:style w:type="paragraph" w:customStyle="1" w:styleId="CF1B5C3215A74654B63058D202134902">
    <w:name w:val="CF1B5C3215A74654B63058D202134902"/>
  </w:style>
  <w:style w:type="paragraph" w:customStyle="1" w:styleId="CF0EE362463E4F56A908ADCFAD2CD41A">
    <w:name w:val="CF0EE362463E4F56A908ADCFAD2CD41A"/>
  </w:style>
  <w:style w:type="paragraph" w:customStyle="1" w:styleId="D33E82EEA06D42AFA3BB03ABDFBDEDB3">
    <w:name w:val="D33E82EEA06D42AFA3BB03ABDFBDEDB3"/>
  </w:style>
  <w:style w:type="paragraph" w:customStyle="1" w:styleId="E8B9423DEB624365B4BF83A42AD6D2E0">
    <w:name w:val="E8B9423DEB624365B4BF83A42AD6D2E0"/>
  </w:style>
  <w:style w:type="paragraph" w:customStyle="1" w:styleId="C0D3731B1C3B43AFBFFA8ED5B70FC7CF">
    <w:name w:val="C0D3731B1C3B43AFBFFA8ED5B70FC7CF"/>
  </w:style>
  <w:style w:type="paragraph" w:customStyle="1" w:styleId="C9CA12384B744649B549AA86088075EC">
    <w:name w:val="C9CA12384B744649B549AA86088075EC"/>
  </w:style>
  <w:style w:type="paragraph" w:customStyle="1" w:styleId="E9146CAFF15A472BBE384618F4FC2A3E">
    <w:name w:val="E9146CAFF15A472BBE384618F4FC2A3E"/>
  </w:style>
  <w:style w:type="paragraph" w:customStyle="1" w:styleId="06D3419072FF44239057AC0F8B8C0E28">
    <w:name w:val="06D3419072FF44239057AC0F8B8C0E28"/>
  </w:style>
  <w:style w:type="paragraph" w:customStyle="1" w:styleId="A8D94E5B7D5A4D2BB9D9AECC323AE383">
    <w:name w:val="A8D94E5B7D5A4D2BB9D9AECC323AE383"/>
  </w:style>
  <w:style w:type="paragraph" w:customStyle="1" w:styleId="B733C6989DF9464FBAD708D3772EEBCF">
    <w:name w:val="B733C6989DF9464FBAD708D3772EEBCF"/>
  </w:style>
  <w:style w:type="paragraph" w:customStyle="1" w:styleId="C64B1C92A3EE4495AB6D612A12D52A96">
    <w:name w:val="C64B1C92A3EE4495AB6D612A12D52A96"/>
  </w:style>
  <w:style w:type="paragraph" w:customStyle="1" w:styleId="0AF5F25EE47146CB8D20AB19B054857F">
    <w:name w:val="0AF5F25EE47146CB8D20AB19B054857F"/>
  </w:style>
  <w:style w:type="paragraph" w:customStyle="1" w:styleId="E732A98B2FD94CAE806F1F394A2C07BF">
    <w:name w:val="E732A98B2FD94CAE806F1F394A2C07BF"/>
  </w:style>
  <w:style w:type="paragraph" w:customStyle="1" w:styleId="A26A942AA8114156BBDBFE2115068199">
    <w:name w:val="A26A942AA8114156BBDBFE2115068199"/>
  </w:style>
  <w:style w:type="paragraph" w:customStyle="1" w:styleId="B4373B2CD9D64F969681FBC8D44D6464">
    <w:name w:val="B4373B2CD9D64F969681FBC8D44D6464"/>
  </w:style>
  <w:style w:type="paragraph" w:customStyle="1" w:styleId="1F95B4DE39A94FC68C5BCBD68E6049CF">
    <w:name w:val="1F95B4DE39A94FC68C5BCBD68E6049CF"/>
  </w:style>
  <w:style w:type="paragraph" w:customStyle="1" w:styleId="F7AE9F738CB748B3A78AF2A48FA0292A">
    <w:name w:val="F7AE9F738CB748B3A78AF2A48FA0292A"/>
  </w:style>
  <w:style w:type="paragraph" w:customStyle="1" w:styleId="DEFF97B07F574CFDA6C94A0FCE55B80C">
    <w:name w:val="DEFF97B07F574CFDA6C94A0FCE55B80C"/>
  </w:style>
  <w:style w:type="paragraph" w:customStyle="1" w:styleId="8C487B42CB524BE2B2C9D605738F46A0">
    <w:name w:val="8C487B42CB524BE2B2C9D605738F46A0"/>
  </w:style>
  <w:style w:type="paragraph" w:customStyle="1" w:styleId="52674AB6FC23452C8DF2DB49FE19CC8F">
    <w:name w:val="52674AB6FC23452C8DF2DB49FE19CC8F"/>
  </w:style>
  <w:style w:type="paragraph" w:customStyle="1" w:styleId="1A48B72D19A54004BE83B059CF00D4A4">
    <w:name w:val="1A48B72D19A54004BE83B059CF00D4A4"/>
  </w:style>
  <w:style w:type="paragraph" w:customStyle="1" w:styleId="96EE01ECB64C4CC19210E73ACF91D457">
    <w:name w:val="96EE01ECB64C4CC19210E73ACF91D457"/>
  </w:style>
  <w:style w:type="paragraph" w:customStyle="1" w:styleId="A07A7190A5AB4E1C8C59ED4087F95EEC">
    <w:name w:val="A07A7190A5AB4E1C8C59ED4087F95EEC"/>
  </w:style>
  <w:style w:type="paragraph" w:customStyle="1" w:styleId="1547514DA83641189A5712288F224FB1">
    <w:name w:val="1547514DA83641189A5712288F224FB1"/>
  </w:style>
  <w:style w:type="paragraph" w:customStyle="1" w:styleId="3F18825942EE48A29A0E32019CC7BB2C">
    <w:name w:val="3F18825942EE48A29A0E32019CC7BB2C"/>
  </w:style>
  <w:style w:type="paragraph" w:customStyle="1" w:styleId="DC02BDD70C084D24B9CD5EC7B4DCEFEF">
    <w:name w:val="DC02BDD70C084D24B9CD5EC7B4DCEFEF"/>
  </w:style>
  <w:style w:type="paragraph" w:customStyle="1" w:styleId="7B83E9BD3EB44CFCAECF9B90C2B7AC20">
    <w:name w:val="7B83E9BD3EB44CFCAECF9B90C2B7AC20"/>
  </w:style>
  <w:style w:type="paragraph" w:customStyle="1" w:styleId="03A6B7FCF226478381EC8FAEF6BD2684">
    <w:name w:val="03A6B7FCF226478381EC8FAEF6BD2684"/>
  </w:style>
  <w:style w:type="paragraph" w:customStyle="1" w:styleId="2A93B60D29AD4FC682EAE02C97E91AAD">
    <w:name w:val="2A93B60D29AD4FC682EAE02C97E91AAD"/>
  </w:style>
  <w:style w:type="paragraph" w:customStyle="1" w:styleId="7DA108C0ECCF4D58999E0D820BE62D19">
    <w:name w:val="7DA108C0ECCF4D58999E0D820BE62D19"/>
  </w:style>
  <w:style w:type="paragraph" w:customStyle="1" w:styleId="A62ABEF95746476292AD50E1C23972A5">
    <w:name w:val="A62ABEF95746476292AD50E1C23972A5"/>
  </w:style>
  <w:style w:type="paragraph" w:customStyle="1" w:styleId="3C1F01C3D0DE4E02BADB9EAA279DBEC9">
    <w:name w:val="3C1F01C3D0DE4E02BADB9EAA279DBEC9"/>
  </w:style>
  <w:style w:type="paragraph" w:customStyle="1" w:styleId="0A94E5C3D1A8437B89CC05AEC873B942">
    <w:name w:val="0A94E5C3D1A8437B89CC05AEC873B942"/>
  </w:style>
  <w:style w:type="paragraph" w:customStyle="1" w:styleId="AB21298E168B41FDB2AC6972803F397D">
    <w:name w:val="AB21298E168B41FDB2AC6972803F397D"/>
  </w:style>
  <w:style w:type="paragraph" w:customStyle="1" w:styleId="AFE330027F20437B9D70C58FCB1D3D98">
    <w:name w:val="AFE330027F20437B9D70C58FCB1D3D98"/>
  </w:style>
  <w:style w:type="paragraph" w:customStyle="1" w:styleId="BA4445465A8F412CA9AF97499E499D4B">
    <w:name w:val="BA4445465A8F412CA9AF97499E499D4B"/>
  </w:style>
  <w:style w:type="paragraph" w:customStyle="1" w:styleId="03D9F8431B16412D89380F79559A2FBB">
    <w:name w:val="03D9F8431B16412D89380F79559A2FBB"/>
  </w:style>
  <w:style w:type="paragraph" w:customStyle="1" w:styleId="50E46F9F89A844F2BE1F4F940272F58E">
    <w:name w:val="50E46F9F89A844F2BE1F4F940272F58E"/>
  </w:style>
  <w:style w:type="paragraph" w:customStyle="1" w:styleId="A5B61CA4BF794700BB6F33556BAE4D99">
    <w:name w:val="A5B61CA4BF794700BB6F33556BAE4D99"/>
  </w:style>
  <w:style w:type="paragraph" w:customStyle="1" w:styleId="19E55A76689F426E898AEBBEEFBF5916">
    <w:name w:val="19E55A76689F426E898AEBBEEFBF5916"/>
  </w:style>
  <w:style w:type="paragraph" w:customStyle="1" w:styleId="6663834A9D1E4FDB8498DDA395377A33">
    <w:name w:val="6663834A9D1E4FDB8498DDA395377A33"/>
  </w:style>
  <w:style w:type="paragraph" w:customStyle="1" w:styleId="38EEFABA254A4368B750C05626F72711">
    <w:name w:val="38EEFABA254A4368B750C05626F72711"/>
  </w:style>
  <w:style w:type="paragraph" w:customStyle="1" w:styleId="0A511D2A28484114B208C9625CEDE2A1">
    <w:name w:val="0A511D2A28484114B208C9625CEDE2A1"/>
  </w:style>
  <w:style w:type="paragraph" w:customStyle="1" w:styleId="DBDDE77C0DD1485D9F02765F60D79E5F">
    <w:name w:val="DBDDE77C0DD1485D9F02765F60D79E5F"/>
  </w:style>
  <w:style w:type="paragraph" w:customStyle="1" w:styleId="284E7EE439BC43E0BA841509B66076CF">
    <w:name w:val="284E7EE439BC43E0BA841509B66076CF"/>
  </w:style>
  <w:style w:type="paragraph" w:customStyle="1" w:styleId="41005973400D418A83696F07D8D081F1">
    <w:name w:val="41005973400D418A83696F07D8D081F1"/>
  </w:style>
  <w:style w:type="paragraph" w:customStyle="1" w:styleId="DF5C28AA0D4941499C1EBD44D1A34C7D">
    <w:name w:val="DF5C28AA0D4941499C1EBD44D1A34C7D"/>
  </w:style>
  <w:style w:type="paragraph" w:customStyle="1" w:styleId="AD918AF945E64AB5A52F605AE33A1E7D">
    <w:name w:val="AD918AF945E64AB5A52F605AE33A1E7D"/>
  </w:style>
  <w:style w:type="paragraph" w:customStyle="1" w:styleId="046C010B4B0B43D182DBE9E66626A6DD">
    <w:name w:val="046C010B4B0B43D182DBE9E66626A6DD"/>
  </w:style>
  <w:style w:type="paragraph" w:customStyle="1" w:styleId="49B0DC53B10944C591C7340DB4CB945B">
    <w:name w:val="49B0DC53B10944C591C7340DB4CB945B"/>
  </w:style>
  <w:style w:type="paragraph" w:customStyle="1" w:styleId="3539783D9E7D4F51ADDB0F4858C7083E">
    <w:name w:val="3539783D9E7D4F51ADDB0F4858C7083E"/>
  </w:style>
  <w:style w:type="paragraph" w:customStyle="1" w:styleId="E4073BD50C95455A950909257C6F8446">
    <w:name w:val="E4073BD50C95455A950909257C6F8446"/>
  </w:style>
  <w:style w:type="paragraph" w:customStyle="1" w:styleId="7EFCFA6C16534E75A07EA49124371145">
    <w:name w:val="7EFCFA6C16534E75A07EA49124371145"/>
  </w:style>
  <w:style w:type="paragraph" w:customStyle="1" w:styleId="50E5387D23AA4882894EC2F40108E648">
    <w:name w:val="50E5387D23AA4882894EC2F40108E648"/>
  </w:style>
  <w:style w:type="paragraph" w:customStyle="1" w:styleId="12C0A859C8ED4B28A13F61DAD95D5BD6">
    <w:name w:val="12C0A859C8ED4B28A13F61DAD95D5BD6"/>
  </w:style>
  <w:style w:type="paragraph" w:customStyle="1" w:styleId="E7D1B66E02D246B2B8D3D9209CB62787">
    <w:name w:val="E7D1B66E02D246B2B8D3D9209CB62787"/>
  </w:style>
  <w:style w:type="paragraph" w:customStyle="1" w:styleId="DE75F65856114D3FA7E1C36A72DD042E">
    <w:name w:val="DE75F65856114D3FA7E1C36A72DD042E"/>
  </w:style>
  <w:style w:type="paragraph" w:customStyle="1" w:styleId="039E7FC02628425C971FDDE9CFAA6619">
    <w:name w:val="039E7FC02628425C971FDDE9CFAA6619"/>
  </w:style>
  <w:style w:type="paragraph" w:customStyle="1" w:styleId="CD1F67DA058E48CF9C453B46412DEBBE">
    <w:name w:val="CD1F67DA058E48CF9C453B46412DEBBE"/>
  </w:style>
  <w:style w:type="paragraph" w:customStyle="1" w:styleId="5A6B2ABD4DF7417DB2D9F28CDCB1D8AD">
    <w:name w:val="5A6B2ABD4DF7417DB2D9F28CDCB1D8AD"/>
  </w:style>
  <w:style w:type="paragraph" w:customStyle="1" w:styleId="2DD46FCAF86D48B0B2C438CE18BFC7AD">
    <w:name w:val="2DD46FCAF86D48B0B2C438CE18BFC7AD"/>
  </w:style>
  <w:style w:type="paragraph" w:customStyle="1" w:styleId="E1EBA4CBA3EA4D4F9BF07D105AF70A0A">
    <w:name w:val="E1EBA4CBA3EA4D4F9BF07D105AF70A0A"/>
  </w:style>
  <w:style w:type="paragraph" w:customStyle="1" w:styleId="FED7BD0C79AF46F6860C810D680C808B">
    <w:name w:val="FED7BD0C79AF46F6860C810D680C808B"/>
  </w:style>
  <w:style w:type="paragraph" w:customStyle="1" w:styleId="C597A9A1177B4DD8BE69497724407FBA">
    <w:name w:val="C597A9A1177B4DD8BE69497724407FBA"/>
  </w:style>
  <w:style w:type="paragraph" w:customStyle="1" w:styleId="8FF043E20EA8445EA8776B510A4B0DC7">
    <w:name w:val="8FF043E20EA8445EA8776B510A4B0DC7"/>
  </w:style>
  <w:style w:type="paragraph" w:customStyle="1" w:styleId="E43E6BDB877B4E0CA57A7ED2D12D8DDC">
    <w:name w:val="E43E6BDB877B4E0CA57A7ED2D12D8DDC"/>
  </w:style>
  <w:style w:type="paragraph" w:customStyle="1" w:styleId="775370120E244CA5BFFF38C3FA556B9C">
    <w:name w:val="775370120E244CA5BFFF38C3FA556B9C"/>
  </w:style>
  <w:style w:type="paragraph" w:customStyle="1" w:styleId="FEAD277C06D440B1BD0C5AFCCF89DB63">
    <w:name w:val="FEAD277C06D440B1BD0C5AFCCF89DB63"/>
  </w:style>
  <w:style w:type="paragraph" w:customStyle="1" w:styleId="347C0F875E0D47F0BE4AE031B7A0F008">
    <w:name w:val="347C0F875E0D47F0BE4AE031B7A0F008"/>
  </w:style>
  <w:style w:type="paragraph" w:customStyle="1" w:styleId="63D287E6D939467A84E9DAAE54AB79AD">
    <w:name w:val="63D287E6D939467A84E9DAAE54AB79AD"/>
  </w:style>
  <w:style w:type="paragraph" w:customStyle="1" w:styleId="761C39744E72415FA332D0C8BF04BAE3">
    <w:name w:val="761C39744E72415FA332D0C8BF04BAE3"/>
  </w:style>
  <w:style w:type="paragraph" w:customStyle="1" w:styleId="ED87F0C427DB41AF921B55DE023612F0">
    <w:name w:val="ED87F0C427DB41AF921B55DE023612F0"/>
  </w:style>
  <w:style w:type="paragraph" w:customStyle="1" w:styleId="0964E5083BB74FE485EEBC8D350039E4">
    <w:name w:val="0964E5083BB74FE485EEBC8D350039E4"/>
  </w:style>
  <w:style w:type="paragraph" w:customStyle="1" w:styleId="A0C8114929244695816E12B2BB0BE3CA">
    <w:name w:val="A0C8114929244695816E12B2BB0BE3CA"/>
  </w:style>
  <w:style w:type="paragraph" w:customStyle="1" w:styleId="BC1818F89A6648509FB5A9B0AEBC0D18">
    <w:name w:val="BC1818F89A6648509FB5A9B0AEBC0D18"/>
  </w:style>
  <w:style w:type="paragraph" w:customStyle="1" w:styleId="E195704D140547D59B620C7042FC7DAA">
    <w:name w:val="E195704D140547D59B620C7042FC7DAA"/>
  </w:style>
  <w:style w:type="paragraph" w:customStyle="1" w:styleId="8509442A84F44BF0ABEE5BA869812997">
    <w:name w:val="8509442A84F44BF0ABEE5BA869812997"/>
  </w:style>
  <w:style w:type="paragraph" w:customStyle="1" w:styleId="2E9C84A9CF15433380FB05C416CC8DFE">
    <w:name w:val="2E9C84A9CF15433380FB05C416CC8DFE"/>
  </w:style>
  <w:style w:type="paragraph" w:customStyle="1" w:styleId="B6A9889D89A34E60BFBE2033181FCF6F">
    <w:name w:val="B6A9889D89A34E60BFBE2033181FCF6F"/>
  </w:style>
  <w:style w:type="paragraph" w:customStyle="1" w:styleId="9A3ED16EABA24F589611BCD1AC61FBF2">
    <w:name w:val="9A3ED16EABA24F589611BCD1AC61FBF2"/>
  </w:style>
  <w:style w:type="paragraph" w:customStyle="1" w:styleId="2907D560212E421FAEC4D2964D72621D">
    <w:name w:val="2907D560212E421FAEC4D2964D72621D"/>
  </w:style>
  <w:style w:type="paragraph" w:customStyle="1" w:styleId="011E33ACC1974A6283AFD5C21F724B79">
    <w:name w:val="011E33ACC1974A6283AFD5C21F724B79"/>
  </w:style>
  <w:style w:type="paragraph" w:customStyle="1" w:styleId="B66AD10B21B64675B6A72644E492F6D6">
    <w:name w:val="B66AD10B21B64675B6A72644E492F6D6"/>
  </w:style>
  <w:style w:type="paragraph" w:customStyle="1" w:styleId="D5BC4E78BBD84718808DB2029BB64677">
    <w:name w:val="D5BC4E78BBD84718808DB2029BB64677"/>
  </w:style>
  <w:style w:type="paragraph" w:customStyle="1" w:styleId="8B73C59F5CF04736997F47F4AFF3F1F0">
    <w:name w:val="8B73C59F5CF04736997F47F4AFF3F1F0"/>
  </w:style>
  <w:style w:type="paragraph" w:customStyle="1" w:styleId="35F1F5F642274DB996C9A520C4A78AA0">
    <w:name w:val="35F1F5F642274DB996C9A520C4A78AA0"/>
  </w:style>
  <w:style w:type="paragraph" w:customStyle="1" w:styleId="7091DBEE42A3462CA1572D480BC74ED1">
    <w:name w:val="7091DBEE42A3462CA1572D480BC74ED1"/>
  </w:style>
  <w:style w:type="paragraph" w:customStyle="1" w:styleId="4D6DBFD972F64DFEB17C1959EE41C2D8">
    <w:name w:val="4D6DBFD972F64DFEB17C1959EE41C2D8"/>
  </w:style>
  <w:style w:type="paragraph" w:customStyle="1" w:styleId="C39E28425EC64B0ABA9389445E669CDC">
    <w:name w:val="C39E28425EC64B0ABA9389445E669CDC"/>
  </w:style>
  <w:style w:type="paragraph" w:customStyle="1" w:styleId="84C2F21B0D104A0A85A94E14C779C041">
    <w:name w:val="84C2F21B0D104A0A85A94E14C779C041"/>
  </w:style>
  <w:style w:type="paragraph" w:customStyle="1" w:styleId="D1D30840B2764F5D89A910F1B96417C7">
    <w:name w:val="D1D30840B2764F5D89A910F1B96417C7"/>
  </w:style>
  <w:style w:type="paragraph" w:customStyle="1" w:styleId="D4EF0D7BE0514F85A74B54663DD46326">
    <w:name w:val="D4EF0D7BE0514F85A74B54663DD46326"/>
  </w:style>
  <w:style w:type="paragraph" w:customStyle="1" w:styleId="48C397A56BEE452C95382A7BA1348725">
    <w:name w:val="48C397A56BEE452C95382A7BA1348725"/>
  </w:style>
  <w:style w:type="paragraph" w:customStyle="1" w:styleId="9B21CE341AD8460E96F4A590E50C5BE4">
    <w:name w:val="9B21CE341AD8460E96F4A590E50C5BE4"/>
  </w:style>
  <w:style w:type="paragraph" w:customStyle="1" w:styleId="A933F05A37074AEEA1C72B477CF871AE">
    <w:name w:val="A933F05A37074AEEA1C72B477CF871AE"/>
  </w:style>
  <w:style w:type="paragraph" w:customStyle="1" w:styleId="EA4384FDAD424915BF04DADBA5F13D71">
    <w:name w:val="EA4384FDAD424915BF04DADBA5F13D71"/>
  </w:style>
  <w:style w:type="paragraph" w:customStyle="1" w:styleId="07E9C7EF144942C9A30F14E93DA982F5">
    <w:name w:val="07E9C7EF144942C9A30F14E93DA982F5"/>
  </w:style>
  <w:style w:type="paragraph" w:customStyle="1" w:styleId="276F92AE47B54904B0F18275A1577E8B">
    <w:name w:val="276F92AE47B54904B0F18275A1577E8B"/>
  </w:style>
  <w:style w:type="paragraph" w:customStyle="1" w:styleId="9F76229DEAD549799AC0892F9A986B17">
    <w:name w:val="9F76229DEAD549799AC0892F9A986B17"/>
  </w:style>
  <w:style w:type="paragraph" w:customStyle="1" w:styleId="50B0C8E40AAD405C88C6A18C356DA429">
    <w:name w:val="50B0C8E40AAD405C88C6A18C356DA429"/>
  </w:style>
  <w:style w:type="paragraph" w:customStyle="1" w:styleId="E5AE0F92F27C44C594DF872F6E325A3E">
    <w:name w:val="E5AE0F92F27C44C594DF872F6E325A3E"/>
  </w:style>
  <w:style w:type="paragraph" w:customStyle="1" w:styleId="0B8A7564FB1B4706AD3AD8BC037091D6">
    <w:name w:val="0B8A7564FB1B4706AD3AD8BC037091D6"/>
  </w:style>
  <w:style w:type="paragraph" w:customStyle="1" w:styleId="F7D859ED15A1495F9B3EA53D5D394722">
    <w:name w:val="F7D859ED15A1495F9B3EA53D5D394722"/>
  </w:style>
  <w:style w:type="paragraph" w:customStyle="1" w:styleId="F695994881C54EEAB3DE5B56E03F2A56">
    <w:name w:val="F695994881C54EEAB3DE5B56E03F2A56"/>
  </w:style>
  <w:style w:type="paragraph" w:customStyle="1" w:styleId="001C2E5232174268BC922D474C8D31B5">
    <w:name w:val="001C2E5232174268BC922D474C8D31B5"/>
  </w:style>
  <w:style w:type="paragraph" w:customStyle="1" w:styleId="B6BCD102A7584E6199224DC075BE63E5">
    <w:name w:val="B6BCD102A7584E6199224DC075BE63E5"/>
  </w:style>
  <w:style w:type="paragraph" w:customStyle="1" w:styleId="DB179A7887EF4079BCF40EF582DDE836">
    <w:name w:val="DB179A7887EF4079BCF40EF582DDE836"/>
  </w:style>
  <w:style w:type="paragraph" w:customStyle="1" w:styleId="16C2EC3669EA4D8BA3D8D13E33EC8610">
    <w:name w:val="16C2EC3669EA4D8BA3D8D13E33EC8610"/>
  </w:style>
  <w:style w:type="paragraph" w:customStyle="1" w:styleId="216E76C4305348378790C42984735C74">
    <w:name w:val="216E76C4305348378790C42984735C74"/>
  </w:style>
  <w:style w:type="paragraph" w:customStyle="1" w:styleId="A2B29992FA0D46C388A22490BC1813D3">
    <w:name w:val="A2B29992FA0D46C388A22490BC1813D3"/>
  </w:style>
  <w:style w:type="paragraph" w:customStyle="1" w:styleId="046C5BA158AC443AAFAAA5DB06DC4A8D">
    <w:name w:val="046C5BA158AC443AAFAAA5DB06DC4A8D"/>
  </w:style>
  <w:style w:type="paragraph" w:customStyle="1" w:styleId="ABCDD0A5F4DE49868A5C92D8DF9D7DD9">
    <w:name w:val="ABCDD0A5F4DE49868A5C92D8DF9D7DD9"/>
  </w:style>
  <w:style w:type="paragraph" w:customStyle="1" w:styleId="9670201DA1474B8A8CB14FDD73EE8DE6">
    <w:name w:val="9670201DA1474B8A8CB14FDD73EE8DE6"/>
  </w:style>
  <w:style w:type="paragraph" w:customStyle="1" w:styleId="F1E660E31AB84E7D9429712D77D4BF1D">
    <w:name w:val="F1E660E31AB84E7D9429712D77D4BF1D"/>
  </w:style>
  <w:style w:type="paragraph" w:customStyle="1" w:styleId="D186E44540E94C639D1A319A38933ECB">
    <w:name w:val="D186E44540E94C639D1A319A38933ECB"/>
  </w:style>
  <w:style w:type="paragraph" w:customStyle="1" w:styleId="DD5601FC46984867BF380CD04A9A22F6">
    <w:name w:val="DD5601FC46984867BF380CD04A9A22F6"/>
  </w:style>
  <w:style w:type="paragraph" w:customStyle="1" w:styleId="7E3B973058154D9392393742DA71ABFA">
    <w:name w:val="7E3B973058154D9392393742DA71ABFA"/>
  </w:style>
  <w:style w:type="paragraph" w:customStyle="1" w:styleId="F4E107F871A443CC99D3C6EABDA57CDA">
    <w:name w:val="F4E107F871A443CC99D3C6EABDA57CDA"/>
  </w:style>
  <w:style w:type="paragraph" w:customStyle="1" w:styleId="CC65043BF67745768CC2FA57C4C04A8E">
    <w:name w:val="CC65043BF67745768CC2FA57C4C04A8E"/>
  </w:style>
  <w:style w:type="paragraph" w:customStyle="1" w:styleId="66A1B829EF5D4A9AA777E34BBB624175">
    <w:name w:val="66A1B829EF5D4A9AA777E34BBB624175"/>
  </w:style>
  <w:style w:type="paragraph" w:customStyle="1" w:styleId="B0FA7F6FC4954350BDD619BE2B2E8963">
    <w:name w:val="B0FA7F6FC4954350BDD619BE2B2E8963"/>
  </w:style>
  <w:style w:type="paragraph" w:customStyle="1" w:styleId="9548652BB78E4ED9877201DB4DE951EF">
    <w:name w:val="9548652BB78E4ED9877201DB4DE951EF"/>
  </w:style>
  <w:style w:type="paragraph" w:customStyle="1" w:styleId="744983683A8E411FBC1B53A7C4869875">
    <w:name w:val="744983683A8E411FBC1B53A7C4869875"/>
  </w:style>
  <w:style w:type="paragraph" w:customStyle="1" w:styleId="35C55EDC75D044F9A744A81492DDC634">
    <w:name w:val="35C55EDC75D044F9A744A81492DDC634"/>
  </w:style>
  <w:style w:type="paragraph" w:customStyle="1" w:styleId="4698AAEF3EC84C8386E563F907C7847A">
    <w:name w:val="4698AAEF3EC84C8386E563F907C7847A"/>
  </w:style>
  <w:style w:type="paragraph" w:customStyle="1" w:styleId="956F1B4583524FD1AEBB9F3423E68E66">
    <w:name w:val="956F1B4583524FD1AEBB9F3423E68E66"/>
  </w:style>
  <w:style w:type="paragraph" w:customStyle="1" w:styleId="A19356E2085245D68C1E3203EE83B4F1">
    <w:name w:val="A19356E2085245D68C1E3203EE83B4F1"/>
  </w:style>
  <w:style w:type="paragraph" w:customStyle="1" w:styleId="45D363ED9A234834864AC8195AA3507F">
    <w:name w:val="45D363ED9A234834864AC8195AA3507F"/>
  </w:style>
  <w:style w:type="paragraph" w:customStyle="1" w:styleId="7C873F49B73E4F42ADDD0F67EDDC6553">
    <w:name w:val="7C873F49B73E4F42ADDD0F67EDDC6553"/>
  </w:style>
  <w:style w:type="paragraph" w:customStyle="1" w:styleId="E6DEA025E42C4ABC8B50A2B432176F68">
    <w:name w:val="E6DEA025E42C4ABC8B50A2B432176F68"/>
  </w:style>
  <w:style w:type="paragraph" w:customStyle="1" w:styleId="296CC038DCB246EBB9B8297E81895BDF">
    <w:name w:val="296CC038DCB246EBB9B8297E81895BDF"/>
  </w:style>
  <w:style w:type="paragraph" w:customStyle="1" w:styleId="3D84FED36BCF4D709C8703A0E19A101D">
    <w:name w:val="3D84FED36BCF4D709C8703A0E19A101D"/>
  </w:style>
  <w:style w:type="paragraph" w:customStyle="1" w:styleId="0A8A51E223044A53ACAFF617D93D0FEB">
    <w:name w:val="0A8A51E223044A53ACAFF617D93D0FEB"/>
  </w:style>
  <w:style w:type="paragraph" w:customStyle="1" w:styleId="8BFCEF0B58DE4F39901B9FADDE984B2E">
    <w:name w:val="8BFCEF0B58DE4F39901B9FADDE984B2E"/>
  </w:style>
  <w:style w:type="paragraph" w:customStyle="1" w:styleId="26030BE623CB44C6B0614B66F2A95663">
    <w:name w:val="26030BE623CB44C6B0614B66F2A95663"/>
  </w:style>
  <w:style w:type="paragraph" w:customStyle="1" w:styleId="498C3B9270A944119180B05F684C47CB">
    <w:name w:val="498C3B9270A944119180B05F684C47CB"/>
  </w:style>
  <w:style w:type="paragraph" w:customStyle="1" w:styleId="8FB816C95EF6458E9892461867FCBD8A">
    <w:name w:val="8FB816C95EF6458E9892461867FCBD8A"/>
  </w:style>
  <w:style w:type="paragraph" w:customStyle="1" w:styleId="903DF7ECFEF34FA9A77A6176C309CF67">
    <w:name w:val="903DF7ECFEF34FA9A77A6176C309CF67"/>
  </w:style>
  <w:style w:type="paragraph" w:customStyle="1" w:styleId="436923E372C9477BB1F08FDE84E5CDD8">
    <w:name w:val="436923E372C9477BB1F08FDE84E5CDD8"/>
  </w:style>
  <w:style w:type="paragraph" w:customStyle="1" w:styleId="573890CB1B8D412EA1F98ABA32BE4590">
    <w:name w:val="573890CB1B8D412EA1F98ABA32BE4590"/>
  </w:style>
  <w:style w:type="paragraph" w:customStyle="1" w:styleId="ACC0DF24E31A409A84E5FC58639A8ECE">
    <w:name w:val="ACC0DF24E31A409A84E5FC58639A8ECE"/>
  </w:style>
  <w:style w:type="paragraph" w:customStyle="1" w:styleId="A17EC04ABB1E439FA91895425F84AF58">
    <w:name w:val="A17EC04ABB1E439FA91895425F84AF58"/>
  </w:style>
  <w:style w:type="paragraph" w:customStyle="1" w:styleId="E93105FE43BB4A0CA3AAD7CDD4B03CD5">
    <w:name w:val="E93105FE43BB4A0CA3AAD7CDD4B03CD5"/>
  </w:style>
  <w:style w:type="paragraph" w:customStyle="1" w:styleId="980400ADD4744AEBA2B619C7EFDFAE3C">
    <w:name w:val="980400ADD4744AEBA2B619C7EFDFAE3C"/>
  </w:style>
  <w:style w:type="paragraph" w:customStyle="1" w:styleId="86F5BC6C5E664F63B3FF483D3FDF1141">
    <w:name w:val="86F5BC6C5E664F63B3FF483D3FDF1141"/>
  </w:style>
  <w:style w:type="paragraph" w:customStyle="1" w:styleId="EBB0F3898F2042CE9DB5DA2F04659B49">
    <w:name w:val="EBB0F3898F2042CE9DB5DA2F04659B49"/>
  </w:style>
  <w:style w:type="paragraph" w:customStyle="1" w:styleId="5A277AE5CF5442E2923B397333E93C11">
    <w:name w:val="5A277AE5CF5442E2923B397333E93C11"/>
  </w:style>
  <w:style w:type="paragraph" w:customStyle="1" w:styleId="7D2F9471E63B4F0491CDBA62A89CDA75">
    <w:name w:val="7D2F9471E63B4F0491CDBA62A89CDA75"/>
  </w:style>
  <w:style w:type="paragraph" w:customStyle="1" w:styleId="48617EF24F2C475EA3D62BF9DA0BA3EC">
    <w:name w:val="48617EF24F2C475EA3D62BF9DA0BA3EC"/>
  </w:style>
  <w:style w:type="paragraph" w:customStyle="1" w:styleId="2B37C73C722C4BFFBC5F1A99920E994D">
    <w:name w:val="2B37C73C722C4BFFBC5F1A99920E994D"/>
  </w:style>
  <w:style w:type="paragraph" w:customStyle="1" w:styleId="0A8CD9EDB1CA4AD4B343FE2676E66659">
    <w:name w:val="0A8CD9EDB1CA4AD4B343FE2676E66659"/>
  </w:style>
  <w:style w:type="paragraph" w:customStyle="1" w:styleId="C2C7CCEBE1BC47958B8F1224E599BE7C">
    <w:name w:val="C2C7CCEBE1BC47958B8F1224E599BE7C"/>
  </w:style>
  <w:style w:type="paragraph" w:customStyle="1" w:styleId="2B240D176C694D0C889A9B0EC1072693">
    <w:name w:val="2B240D176C694D0C889A9B0EC1072693"/>
  </w:style>
  <w:style w:type="paragraph" w:customStyle="1" w:styleId="3E81711CE7524114A7A5ACFD7674BFAA">
    <w:name w:val="3E81711CE7524114A7A5ACFD7674BFAA"/>
  </w:style>
  <w:style w:type="paragraph" w:customStyle="1" w:styleId="3084A52FAEAF4ACDBB5181B73FFCBE2C">
    <w:name w:val="3084A52FAEAF4ACDBB5181B73FFCBE2C"/>
  </w:style>
  <w:style w:type="paragraph" w:customStyle="1" w:styleId="57DA74E9D7CE4405B9BC3C93FB923A24">
    <w:name w:val="57DA74E9D7CE4405B9BC3C93FB923A24"/>
  </w:style>
  <w:style w:type="paragraph" w:customStyle="1" w:styleId="996A4729BE024FFDB534C91255497A0B">
    <w:name w:val="996A4729BE024FFDB534C91255497A0B"/>
  </w:style>
  <w:style w:type="paragraph" w:customStyle="1" w:styleId="8E1B5166A78B40DA833CD50C2E196080">
    <w:name w:val="8E1B5166A78B40DA833CD50C2E196080"/>
  </w:style>
  <w:style w:type="paragraph" w:customStyle="1" w:styleId="259A238EB6C24D5495E3996F6146EB8F">
    <w:name w:val="259A238EB6C24D5495E3996F6146EB8F"/>
  </w:style>
  <w:style w:type="paragraph" w:customStyle="1" w:styleId="DFC84A10A4AA4B919F639A864C24DEAB">
    <w:name w:val="DFC84A10A4AA4B919F639A864C24DEAB"/>
  </w:style>
  <w:style w:type="paragraph" w:customStyle="1" w:styleId="0A9D10F9C3844526B5C6AAD2723DF9EB">
    <w:name w:val="0A9D10F9C3844526B5C6AAD2723DF9EB"/>
  </w:style>
  <w:style w:type="paragraph" w:customStyle="1" w:styleId="732AA4B00C4A4027BDE2AAC16B95717D">
    <w:name w:val="732AA4B00C4A4027BDE2AAC16B95717D"/>
  </w:style>
  <w:style w:type="paragraph" w:customStyle="1" w:styleId="FAAEFA2E15BB4BF99A4D455DA90BCF12">
    <w:name w:val="FAAEFA2E15BB4BF99A4D455DA90BCF12"/>
  </w:style>
  <w:style w:type="paragraph" w:customStyle="1" w:styleId="45033B42E6FB4E82BC5289CB3C33B13A">
    <w:name w:val="45033B42E6FB4E82BC5289CB3C33B13A"/>
  </w:style>
  <w:style w:type="paragraph" w:customStyle="1" w:styleId="4D926F36F3684D0E88A928BADD6FD37E">
    <w:name w:val="4D926F36F3684D0E88A928BADD6FD37E"/>
  </w:style>
  <w:style w:type="paragraph" w:customStyle="1" w:styleId="EAE6999CC2874E0BB5E3274C0C06CD6F">
    <w:name w:val="EAE6999CC2874E0BB5E3274C0C06CD6F"/>
  </w:style>
  <w:style w:type="paragraph" w:customStyle="1" w:styleId="4B55165B3A9649ADBD12D39E5FC28191">
    <w:name w:val="4B55165B3A9649ADBD12D39E5FC28191"/>
  </w:style>
  <w:style w:type="paragraph" w:customStyle="1" w:styleId="539D04A89E9E49AC822EB5FB44D64E5F">
    <w:name w:val="539D04A89E9E49AC822EB5FB44D64E5F"/>
  </w:style>
  <w:style w:type="paragraph" w:customStyle="1" w:styleId="FEAA3B451E874CFFB861BF7C03864779">
    <w:name w:val="FEAA3B451E874CFFB861BF7C03864779"/>
  </w:style>
  <w:style w:type="paragraph" w:customStyle="1" w:styleId="40924BB2DCBD4F159A65FF260FFC268A">
    <w:name w:val="40924BB2DCBD4F159A65FF260FFC268A"/>
  </w:style>
  <w:style w:type="paragraph" w:customStyle="1" w:styleId="5A09D348768445D5A557D3B5926AC93C">
    <w:name w:val="5A09D348768445D5A557D3B5926AC93C"/>
  </w:style>
  <w:style w:type="paragraph" w:customStyle="1" w:styleId="BD1BD73BB91D4A85B8E4A0412B14F550">
    <w:name w:val="BD1BD73BB91D4A85B8E4A0412B14F550"/>
  </w:style>
  <w:style w:type="paragraph" w:customStyle="1" w:styleId="4513E5470C774B24A0EA8BC9E1F208FB">
    <w:name w:val="4513E5470C774B24A0EA8BC9E1F208FB"/>
  </w:style>
  <w:style w:type="paragraph" w:customStyle="1" w:styleId="74B7CF2E83B84121A9071426FB664ACB">
    <w:name w:val="74B7CF2E83B84121A9071426FB664ACB"/>
  </w:style>
  <w:style w:type="paragraph" w:customStyle="1" w:styleId="83C18A66826D4204ADCCEEA5211F139E">
    <w:name w:val="83C18A66826D4204ADCCEEA5211F139E"/>
  </w:style>
  <w:style w:type="paragraph" w:customStyle="1" w:styleId="93BFF2F09CA34187B698631AC5125DFE">
    <w:name w:val="93BFF2F09CA34187B698631AC5125DFE"/>
  </w:style>
  <w:style w:type="paragraph" w:customStyle="1" w:styleId="79742F712F5F489B95458AFB37973233">
    <w:name w:val="79742F712F5F489B95458AFB37973233"/>
  </w:style>
  <w:style w:type="paragraph" w:customStyle="1" w:styleId="881F8D6F9E6B43F2AE84D571B50171DF">
    <w:name w:val="881F8D6F9E6B43F2AE84D571B50171DF"/>
  </w:style>
  <w:style w:type="paragraph" w:customStyle="1" w:styleId="2540A4827237478F9798DFFEF01438CB">
    <w:name w:val="2540A4827237478F9798DFFEF01438CB"/>
  </w:style>
  <w:style w:type="paragraph" w:customStyle="1" w:styleId="82FBD8E4E0A14CBC91B2E9C9D6CD3783">
    <w:name w:val="82FBD8E4E0A14CBC91B2E9C9D6CD3783"/>
  </w:style>
  <w:style w:type="paragraph" w:customStyle="1" w:styleId="E031D0C569C8439797575B76362DA9D1">
    <w:name w:val="E031D0C569C8439797575B76362DA9D1"/>
  </w:style>
  <w:style w:type="paragraph" w:customStyle="1" w:styleId="5D2559F54FA84A289B4C0BA43295E443">
    <w:name w:val="5D2559F54FA84A289B4C0BA43295E443"/>
  </w:style>
  <w:style w:type="paragraph" w:customStyle="1" w:styleId="AC74CD47274844F5AB1827F43EF98A2F">
    <w:name w:val="AC74CD47274844F5AB1827F43EF98A2F"/>
  </w:style>
  <w:style w:type="paragraph" w:customStyle="1" w:styleId="70A0B517B3274F169EC558212CAA749C">
    <w:name w:val="70A0B517B3274F169EC558212CAA749C"/>
  </w:style>
  <w:style w:type="paragraph" w:customStyle="1" w:styleId="573348A3B1B64C0F9806D2719D32D72E">
    <w:name w:val="573348A3B1B64C0F9806D2719D32D72E"/>
  </w:style>
  <w:style w:type="paragraph" w:customStyle="1" w:styleId="7887E2D558244D32B59C188AC3AA5684">
    <w:name w:val="7887E2D558244D32B59C188AC3AA5684"/>
  </w:style>
  <w:style w:type="paragraph" w:customStyle="1" w:styleId="D6CDC4ACC3EE4CC294E752AD919871DB">
    <w:name w:val="D6CDC4ACC3EE4CC294E752AD919871DB"/>
  </w:style>
  <w:style w:type="paragraph" w:customStyle="1" w:styleId="6D19962122E34F8BBBCC7D3F58BDB9E5">
    <w:name w:val="6D19962122E34F8BBBCC7D3F58BDB9E5"/>
  </w:style>
  <w:style w:type="paragraph" w:customStyle="1" w:styleId="D01EA3B76A9C46F791B81A952CF05B24">
    <w:name w:val="D01EA3B76A9C46F791B81A952CF05B24"/>
  </w:style>
  <w:style w:type="paragraph" w:customStyle="1" w:styleId="64959444037545A180197A8155FA2831">
    <w:name w:val="64959444037545A180197A8155FA2831"/>
  </w:style>
  <w:style w:type="paragraph" w:customStyle="1" w:styleId="25A1FB5066404DF1AAFE086542B35429">
    <w:name w:val="25A1FB5066404DF1AAFE086542B35429"/>
  </w:style>
  <w:style w:type="paragraph" w:customStyle="1" w:styleId="849F695D1DC34BC08FAD6F2C9F55022F">
    <w:name w:val="849F695D1DC34BC08FAD6F2C9F55022F"/>
  </w:style>
  <w:style w:type="paragraph" w:customStyle="1" w:styleId="2A0D66A583494D79964E4F53D87A7862">
    <w:name w:val="2A0D66A583494D79964E4F53D87A7862"/>
  </w:style>
  <w:style w:type="paragraph" w:customStyle="1" w:styleId="04C3435013DA4321A0A78D4590E7B933">
    <w:name w:val="04C3435013DA4321A0A78D4590E7B933"/>
  </w:style>
  <w:style w:type="paragraph" w:customStyle="1" w:styleId="7D00C880941F4CAF9B04D72B102AB1EF">
    <w:name w:val="7D00C880941F4CAF9B04D72B102AB1EF"/>
  </w:style>
  <w:style w:type="paragraph" w:customStyle="1" w:styleId="999D889431D8432BB5FD7CDD471ED07F">
    <w:name w:val="999D889431D8432BB5FD7CDD471ED07F"/>
  </w:style>
  <w:style w:type="paragraph" w:customStyle="1" w:styleId="419665C74C6D42D4B39AAA16CEDF5756">
    <w:name w:val="419665C74C6D42D4B39AAA16CEDF5756"/>
  </w:style>
  <w:style w:type="paragraph" w:customStyle="1" w:styleId="29A3B9635AFF4DE395DF3A8CAA76F1FF">
    <w:name w:val="29A3B9635AFF4DE395DF3A8CAA76F1FF"/>
  </w:style>
  <w:style w:type="paragraph" w:customStyle="1" w:styleId="6032BFA3AE3C47B7B0F4E4902388BDD2">
    <w:name w:val="6032BFA3AE3C47B7B0F4E4902388BDD2"/>
  </w:style>
  <w:style w:type="paragraph" w:customStyle="1" w:styleId="B2BEFEE7E2EB45E4B94F83B24410791C">
    <w:name w:val="B2BEFEE7E2EB45E4B94F83B24410791C"/>
  </w:style>
  <w:style w:type="paragraph" w:customStyle="1" w:styleId="C2A6BF5890A64C398BE779F1A00381C4">
    <w:name w:val="C2A6BF5890A64C398BE779F1A00381C4"/>
  </w:style>
  <w:style w:type="paragraph" w:customStyle="1" w:styleId="269C1CCAFD584F91898B7AB64A708F79">
    <w:name w:val="269C1CCAFD584F91898B7AB64A708F79"/>
  </w:style>
  <w:style w:type="paragraph" w:customStyle="1" w:styleId="C8BCBFB1F9664400834CB9122713B5A8">
    <w:name w:val="C8BCBFB1F9664400834CB9122713B5A8"/>
  </w:style>
  <w:style w:type="paragraph" w:customStyle="1" w:styleId="CED30822E2A44A10B4A81A6173237C0A">
    <w:name w:val="CED30822E2A44A10B4A81A6173237C0A"/>
  </w:style>
  <w:style w:type="paragraph" w:customStyle="1" w:styleId="1335D3BDC90440C186EA4287D7A577CC">
    <w:name w:val="1335D3BDC90440C186EA4287D7A577CC"/>
  </w:style>
  <w:style w:type="paragraph" w:customStyle="1" w:styleId="C91CED87B57749038A2B58400627EBAB">
    <w:name w:val="C91CED87B57749038A2B58400627EBAB"/>
  </w:style>
  <w:style w:type="paragraph" w:customStyle="1" w:styleId="000F181039C3420D8C85E1942E514800">
    <w:name w:val="000F181039C3420D8C85E1942E514800"/>
  </w:style>
  <w:style w:type="paragraph" w:customStyle="1" w:styleId="29B62A4B44C74930B56E6ECD10D8865D">
    <w:name w:val="29B62A4B44C74930B56E6ECD10D8865D"/>
  </w:style>
  <w:style w:type="paragraph" w:customStyle="1" w:styleId="A48FB1475C424BAE83E7A22196EC0496">
    <w:name w:val="A48FB1475C424BAE83E7A22196EC0496"/>
  </w:style>
  <w:style w:type="paragraph" w:customStyle="1" w:styleId="4EC81AE0E47E424C981656DF4CE6A98D">
    <w:name w:val="4EC81AE0E47E424C981656DF4CE6A98D"/>
  </w:style>
  <w:style w:type="paragraph" w:customStyle="1" w:styleId="1147B3F3D6964DA39D9C99D3793FBF80">
    <w:name w:val="1147B3F3D6964DA39D9C99D3793FBF80"/>
  </w:style>
  <w:style w:type="paragraph" w:customStyle="1" w:styleId="08D5DB0ECD2C450B9202202AFA23D1A4">
    <w:name w:val="08D5DB0ECD2C450B9202202AFA23D1A4"/>
  </w:style>
  <w:style w:type="paragraph" w:customStyle="1" w:styleId="73DF69EAE5CA46AE9C4EF9CE8F4DBCB4">
    <w:name w:val="73DF69EAE5CA46AE9C4EF9CE8F4DBCB4"/>
  </w:style>
  <w:style w:type="paragraph" w:customStyle="1" w:styleId="B5F8F4D9CC62405B8388309A8CAD5ECA">
    <w:name w:val="B5F8F4D9CC62405B8388309A8CAD5ECA"/>
  </w:style>
  <w:style w:type="paragraph" w:customStyle="1" w:styleId="B641623622C847CDBD1A1E41B0803AB2">
    <w:name w:val="B641623622C847CDBD1A1E41B0803AB2"/>
  </w:style>
  <w:style w:type="paragraph" w:customStyle="1" w:styleId="7BE0EDE989D24052B1225C3DE5482C6D">
    <w:name w:val="7BE0EDE989D24052B1225C3DE5482C6D"/>
  </w:style>
  <w:style w:type="paragraph" w:customStyle="1" w:styleId="9CD5EA2C5BF643BD930F0A5A58F6C2A7">
    <w:name w:val="9CD5EA2C5BF643BD930F0A5A58F6C2A7"/>
  </w:style>
  <w:style w:type="paragraph" w:customStyle="1" w:styleId="EF8DF4F568BF495896BD3AB5F72DE69D">
    <w:name w:val="EF8DF4F568BF495896BD3AB5F72DE69D"/>
  </w:style>
  <w:style w:type="paragraph" w:customStyle="1" w:styleId="4BB55234A8474544BC33DA0F1F8C8542">
    <w:name w:val="4BB55234A8474544BC33DA0F1F8C8542"/>
  </w:style>
  <w:style w:type="paragraph" w:customStyle="1" w:styleId="A1B149E2EA1B4B15BA286DF86EE6577D">
    <w:name w:val="A1B149E2EA1B4B15BA286DF86EE6577D"/>
  </w:style>
  <w:style w:type="paragraph" w:customStyle="1" w:styleId="00FA4E450606484CBA2624AFE6BA82FD">
    <w:name w:val="00FA4E450606484CBA2624AFE6BA82FD"/>
  </w:style>
  <w:style w:type="paragraph" w:customStyle="1" w:styleId="84AD2633E1D84F7F819BEC07A748B8D4">
    <w:name w:val="84AD2633E1D84F7F819BEC07A748B8D4"/>
  </w:style>
  <w:style w:type="paragraph" w:customStyle="1" w:styleId="DF183B51A6BD486A957EC945D5646344">
    <w:name w:val="DF183B51A6BD486A957EC945D5646344"/>
  </w:style>
  <w:style w:type="paragraph" w:customStyle="1" w:styleId="630B3A92EF5E469C8DA3EA4EBF4CE38B">
    <w:name w:val="630B3A92EF5E469C8DA3EA4EBF4CE38B"/>
  </w:style>
  <w:style w:type="paragraph" w:customStyle="1" w:styleId="F718833F7B5A461494B4D18688A7D89D">
    <w:name w:val="F718833F7B5A461494B4D18688A7D89D"/>
  </w:style>
  <w:style w:type="paragraph" w:customStyle="1" w:styleId="D366630435CB4E498632EF3D2AD0F1C1">
    <w:name w:val="D366630435CB4E498632EF3D2AD0F1C1"/>
  </w:style>
  <w:style w:type="paragraph" w:customStyle="1" w:styleId="A57562C129F44D96A0124501459FA787">
    <w:name w:val="A57562C129F44D96A0124501459FA787"/>
  </w:style>
  <w:style w:type="paragraph" w:customStyle="1" w:styleId="AB775407E07C426DAD0668CF31CD4BAD">
    <w:name w:val="AB775407E07C426DAD0668CF31CD4BAD"/>
  </w:style>
  <w:style w:type="paragraph" w:customStyle="1" w:styleId="A62E161560A24B929034F7DC179BF3F6">
    <w:name w:val="A62E161560A24B929034F7DC179BF3F6"/>
  </w:style>
  <w:style w:type="paragraph" w:customStyle="1" w:styleId="2096AA2DEBD64253BB3326BC729BF969">
    <w:name w:val="2096AA2DEBD64253BB3326BC729BF969"/>
  </w:style>
  <w:style w:type="paragraph" w:customStyle="1" w:styleId="18E985F29F434307B05C103C013418B5">
    <w:name w:val="18E985F29F434307B05C103C013418B5"/>
  </w:style>
  <w:style w:type="paragraph" w:customStyle="1" w:styleId="FEA456CAEED54FC5A20E029E655620AE">
    <w:name w:val="FEA456CAEED54FC5A20E029E655620AE"/>
  </w:style>
  <w:style w:type="paragraph" w:customStyle="1" w:styleId="53BEFC5E862D4105BF94F9FDBFC3998C">
    <w:name w:val="53BEFC5E862D4105BF94F9FDBFC3998C"/>
  </w:style>
  <w:style w:type="paragraph" w:customStyle="1" w:styleId="71B5DFA5818A494DB3E3616AF40B9DC9">
    <w:name w:val="71B5DFA5818A494DB3E3616AF40B9DC9"/>
  </w:style>
  <w:style w:type="paragraph" w:customStyle="1" w:styleId="1947B5CB074049BFAC975EE9BB894BA1">
    <w:name w:val="1947B5CB074049BFAC975EE9BB894BA1"/>
  </w:style>
  <w:style w:type="paragraph" w:customStyle="1" w:styleId="AB3FAE112CA749098BEE13C5A60FAEA3">
    <w:name w:val="AB3FAE112CA749098BEE13C5A60FAEA3"/>
  </w:style>
  <w:style w:type="paragraph" w:customStyle="1" w:styleId="10998D37FE8C43A7882630834307486F">
    <w:name w:val="10998D37FE8C43A7882630834307486F"/>
  </w:style>
  <w:style w:type="paragraph" w:customStyle="1" w:styleId="5321A4B80B2D4D5AB43E2389E4C701DB">
    <w:name w:val="5321A4B80B2D4D5AB43E2389E4C701DB"/>
  </w:style>
  <w:style w:type="paragraph" w:customStyle="1" w:styleId="FD070200FA9146B4880894A512367A57">
    <w:name w:val="FD070200FA9146B4880894A512367A57"/>
  </w:style>
  <w:style w:type="paragraph" w:customStyle="1" w:styleId="C4BC1E771C0F4F7A8E9641EBFA0F7425">
    <w:name w:val="C4BC1E771C0F4F7A8E9641EBFA0F7425"/>
  </w:style>
  <w:style w:type="paragraph" w:customStyle="1" w:styleId="8D234833FC48438486BB890357C0C57E">
    <w:name w:val="8D234833FC48438486BB890357C0C57E"/>
  </w:style>
  <w:style w:type="paragraph" w:customStyle="1" w:styleId="C7F66DC3CA664ABCBCEA463607962E3B">
    <w:name w:val="C7F66DC3CA664ABCBCEA463607962E3B"/>
  </w:style>
  <w:style w:type="paragraph" w:customStyle="1" w:styleId="81C58EB4ECE94D71BFEC0FD98FF1275E">
    <w:name w:val="81C58EB4ECE94D71BFEC0FD98FF1275E"/>
  </w:style>
  <w:style w:type="paragraph" w:customStyle="1" w:styleId="6663922E77CA410F810FEBCBD7A2933C">
    <w:name w:val="6663922E77CA410F810FEBCBD7A2933C"/>
  </w:style>
  <w:style w:type="paragraph" w:customStyle="1" w:styleId="7F40A63FFEB940AF8ADD06B097E67EAE">
    <w:name w:val="7F40A63FFEB940AF8ADD06B097E67EAE"/>
  </w:style>
  <w:style w:type="paragraph" w:customStyle="1" w:styleId="EBFF9B7050F141FFBDE8C25113E9A0F1">
    <w:name w:val="EBFF9B7050F141FFBDE8C25113E9A0F1"/>
  </w:style>
  <w:style w:type="paragraph" w:customStyle="1" w:styleId="3DE11FD5B63342048798BACED0169EC6">
    <w:name w:val="3DE11FD5B63342048798BACED0169EC6"/>
  </w:style>
  <w:style w:type="paragraph" w:customStyle="1" w:styleId="1B33CCC96A2C4E5FA19C0746CE2C7362">
    <w:name w:val="1B33CCC96A2C4E5FA19C0746CE2C7362"/>
  </w:style>
  <w:style w:type="paragraph" w:customStyle="1" w:styleId="662471D9440A4091BE870EF12A81030E">
    <w:name w:val="662471D9440A4091BE870EF12A81030E"/>
  </w:style>
  <w:style w:type="paragraph" w:customStyle="1" w:styleId="0618F3CD6F364162BF8E54F1A55D21B9">
    <w:name w:val="0618F3CD6F364162BF8E54F1A55D21B9"/>
  </w:style>
  <w:style w:type="paragraph" w:customStyle="1" w:styleId="2240BE3B8F474958AB39730E998D15E4">
    <w:name w:val="2240BE3B8F474958AB39730E998D15E4"/>
  </w:style>
  <w:style w:type="paragraph" w:customStyle="1" w:styleId="8F089933D3B344359F8624446C0B9C7C">
    <w:name w:val="8F089933D3B344359F8624446C0B9C7C"/>
  </w:style>
  <w:style w:type="paragraph" w:customStyle="1" w:styleId="AC94BAF86BAD412291A243FE8B64F9AE">
    <w:name w:val="AC94BAF86BAD412291A243FE8B64F9AE"/>
  </w:style>
  <w:style w:type="paragraph" w:customStyle="1" w:styleId="51AA5C1D659B41D6A4372FE09BD87D86">
    <w:name w:val="51AA5C1D659B41D6A4372FE09BD87D86"/>
  </w:style>
  <w:style w:type="paragraph" w:customStyle="1" w:styleId="B3D33C101771486E8A22963FEB21A262">
    <w:name w:val="B3D33C101771486E8A22963FEB21A262"/>
  </w:style>
  <w:style w:type="paragraph" w:customStyle="1" w:styleId="7D26DDFB7532461ABCF5411E47C11BEC">
    <w:name w:val="7D26DDFB7532461ABCF5411E47C11BEC"/>
  </w:style>
  <w:style w:type="paragraph" w:customStyle="1" w:styleId="C994AFAB1D444517A8253EED93C3529B">
    <w:name w:val="C994AFAB1D444517A8253EED93C3529B"/>
  </w:style>
  <w:style w:type="paragraph" w:customStyle="1" w:styleId="599B8ECB2ED0499780F39500D3251D4C">
    <w:name w:val="599B8ECB2ED0499780F39500D3251D4C"/>
  </w:style>
  <w:style w:type="paragraph" w:customStyle="1" w:styleId="05AE4EA8B1FF4109B857A64360B1E2B4">
    <w:name w:val="05AE4EA8B1FF4109B857A64360B1E2B4"/>
  </w:style>
  <w:style w:type="paragraph" w:customStyle="1" w:styleId="3D86BDF4A0774ECABCD7114C497BCB18">
    <w:name w:val="3D86BDF4A0774ECABCD7114C497BCB18"/>
  </w:style>
  <w:style w:type="paragraph" w:customStyle="1" w:styleId="8BF1454D3A82482EA7D2884F2B958CB1">
    <w:name w:val="8BF1454D3A82482EA7D2884F2B958CB1"/>
  </w:style>
  <w:style w:type="paragraph" w:customStyle="1" w:styleId="8300E2AE39094DF6B56F61782E0FACED">
    <w:name w:val="8300E2AE39094DF6B56F61782E0FACED"/>
  </w:style>
  <w:style w:type="paragraph" w:customStyle="1" w:styleId="86DC2298EE784C3EBFB96DE23D37D871">
    <w:name w:val="86DC2298EE784C3EBFB96DE23D37D871"/>
  </w:style>
  <w:style w:type="paragraph" w:customStyle="1" w:styleId="89D4BFFD778040618A551D28DAF03A59">
    <w:name w:val="89D4BFFD778040618A551D28DAF03A59"/>
  </w:style>
  <w:style w:type="paragraph" w:customStyle="1" w:styleId="BA835368AE16430892DE14E70FE72D43">
    <w:name w:val="BA835368AE16430892DE14E70FE72D43"/>
  </w:style>
  <w:style w:type="paragraph" w:customStyle="1" w:styleId="9C0A1DDC7DF0425CB7E8485FA64D6E64">
    <w:name w:val="9C0A1DDC7DF0425CB7E8485FA64D6E64"/>
  </w:style>
  <w:style w:type="paragraph" w:customStyle="1" w:styleId="98816C732BBD44E3AEB1CB3347A850B1">
    <w:name w:val="98816C732BBD44E3AEB1CB3347A850B1"/>
  </w:style>
  <w:style w:type="paragraph" w:customStyle="1" w:styleId="EDE959CDB62D4909BB55D10673854626">
    <w:name w:val="EDE959CDB62D4909BB55D10673854626"/>
  </w:style>
  <w:style w:type="paragraph" w:customStyle="1" w:styleId="4FA19E0AFB074051A4C599BA920C044F">
    <w:name w:val="4FA19E0AFB074051A4C599BA920C044F"/>
  </w:style>
  <w:style w:type="paragraph" w:customStyle="1" w:styleId="2037CF460DD246A6A18BFED66A192ABD">
    <w:name w:val="2037CF460DD246A6A18BFED66A192ABD"/>
  </w:style>
  <w:style w:type="paragraph" w:customStyle="1" w:styleId="E078A12C324D4587AE538F14F7D0D397">
    <w:name w:val="E078A12C324D4587AE538F14F7D0D397"/>
  </w:style>
  <w:style w:type="paragraph" w:customStyle="1" w:styleId="EF9677E3F4F84077B4A3C47866CB3A9C">
    <w:name w:val="EF9677E3F4F84077B4A3C47866CB3A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B26B1E7CDF84CABBA55307D406825" ma:contentTypeVersion="16" ma:contentTypeDescription="Create a new document." ma:contentTypeScope="" ma:versionID="4d1d73a216f9f6d3f7d157c61dcbb963">
  <xsd:schema xmlns:xsd="http://www.w3.org/2001/XMLSchema" xmlns:xs="http://www.w3.org/2001/XMLSchema" xmlns:p="http://schemas.microsoft.com/office/2006/metadata/properties" xmlns:ns2="032b716f-760e-4e5c-a620-25f10a369cf5" xmlns:ns3="e7457259-2fcd-48c6-9ece-53082a9b0e46" targetNamespace="http://schemas.microsoft.com/office/2006/metadata/properties" ma:root="true" ma:fieldsID="248306e00159fcaf1cb85591d9f625ac" ns2:_="" ns3:_="">
    <xsd:import namespace="032b716f-760e-4e5c-a620-25f10a369cf5"/>
    <xsd:import namespace="e7457259-2fcd-48c6-9ece-53082a9b0e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b716f-760e-4e5c-a620-25f10a369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e56fee4-ea65-4786-82c4-681d377929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57259-2fcd-48c6-9ece-53082a9b0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48acea8-1363-45f0-baac-85f76cc96309}" ma:internalName="TaxCatchAll" ma:showField="CatchAllData" ma:web="e7457259-2fcd-48c6-9ece-53082a9b0e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2b716f-760e-4e5c-a620-25f10a369cf5">
      <Terms xmlns="http://schemas.microsoft.com/office/infopath/2007/PartnerControls"/>
    </lcf76f155ced4ddcb4097134ff3c332f>
    <TaxCatchAll xmlns="e7457259-2fcd-48c6-9ece-53082a9b0e46" xsi:nil="true"/>
  </documentManagement>
</p:properties>
</file>

<file path=customXml/itemProps1.xml><?xml version="1.0" encoding="utf-8"?>
<ds:datastoreItem xmlns:ds="http://schemas.openxmlformats.org/officeDocument/2006/customXml" ds:itemID="{ED93ECFA-BA97-4865-AD7F-ADBE752129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4D4851-A7DE-4C09-BE0A-DA51E13848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2b716f-760e-4e5c-a620-25f10a369cf5"/>
    <ds:schemaRef ds:uri="e7457259-2fcd-48c6-9ece-53082a9b0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574A72-3FBC-4BF9-9D01-5F623CB880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B29DA4-8FCA-4177-9B88-330639405EE4}">
  <ds:schemaRefs>
    <ds:schemaRef ds:uri="http://schemas.microsoft.com/office/2006/metadata/properties"/>
    <ds:schemaRef ds:uri="http://schemas.microsoft.com/office/infopath/2007/PartnerControls"/>
    <ds:schemaRef ds:uri="032b716f-760e-4e5c-a620-25f10a369cf5"/>
    <ds:schemaRef ds:uri="e7457259-2fcd-48c6-9ece-53082a9b0e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BadasATP.dotx</Template>
  <TotalTime>2</TotalTime>
  <Pages>10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ATP</vt:lpstr>
    </vt:vector>
  </TitlesOfParts>
  <Company>RAD Data Communication Ltd.</Company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ATP</dc:title>
  <dc:subject/>
  <dc:creator>Ilya Ginzburg</dc:creator>
  <cp:keywords/>
  <dc:description/>
  <cp:lastModifiedBy>Ilya Ginzburg</cp:lastModifiedBy>
  <cp:revision>2</cp:revision>
  <cp:lastPrinted>2003-07-27T14:19:00Z</cp:lastPrinted>
  <dcterms:created xsi:type="dcterms:W3CDTF">2025-07-29T06:24:00Z</dcterms:created>
  <dcterms:modified xsi:type="dcterms:W3CDTF">2025-07-29T06:26:00Z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0x010100049B26B1E7CDF84CABBA55307D406825</vt:lpwstr>
  </property>
  <property fmtid="{D5CDD505-2E9C-101B-9397-08002B2CF9AE}" pid="3" name="MSIP_Label_4d4ac586-bf97-4fe2-b352-319616e2445d_Enabled">
    <vt:lpwstr>true</vt:lpwstr>
  </property>
  <property fmtid="{D5CDD505-2E9C-101B-9397-08002B2CF9AE}" pid="4" name="MSIP_Label_4d4ac586-bf97-4fe2-b352-319616e2445d_SetDate">
    <vt:lpwstr>2025-07-29T06:25:23Z</vt:lpwstr>
  </property>
  <property fmtid="{D5CDD505-2E9C-101B-9397-08002B2CF9AE}" pid="5" name="MSIP_Label_4d4ac586-bf97-4fe2-b352-319616e2445d_Method">
    <vt:lpwstr>Standard</vt:lpwstr>
  </property>
  <property fmtid="{D5CDD505-2E9C-101B-9397-08002B2CF9AE}" pid="6" name="MSIP_Label_4d4ac586-bf97-4fe2-b352-319616e2445d_Name">
    <vt:lpwstr>defa4170-0d19-0005-0004-bc88714345d2</vt:lpwstr>
  </property>
  <property fmtid="{D5CDD505-2E9C-101B-9397-08002B2CF9AE}" pid="7" name="MSIP_Label_4d4ac586-bf97-4fe2-b352-319616e2445d_SiteId">
    <vt:lpwstr>f9047108-cc2c-4e48-97a3-43fad1b3bf9d</vt:lpwstr>
  </property>
  <property fmtid="{D5CDD505-2E9C-101B-9397-08002B2CF9AE}" pid="8" name="MSIP_Label_4d4ac586-bf97-4fe2-b352-319616e2445d_ActionId">
    <vt:lpwstr>bb1ae4f9-5205-42af-b1c0-67cdfd14bb47</vt:lpwstr>
  </property>
  <property fmtid="{D5CDD505-2E9C-101B-9397-08002B2CF9AE}" pid="9" name="MSIP_Label_4d4ac586-bf97-4fe2-b352-319616e2445d_ContentBits">
    <vt:lpwstr>0</vt:lpwstr>
  </property>
  <property fmtid="{D5CDD505-2E9C-101B-9397-08002B2CF9AE}" pid="10" name="MSIP_Label_4d4ac586-bf97-4fe2-b352-319616e2445d_Tag">
    <vt:lpwstr>10, 3, 0, 1</vt:lpwstr>
  </property>
</Properties>
</file>