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4BCC" w14:textId="77777777" w:rsidR="00AF162A" w:rsidRDefault="00AF162A" w:rsidP="0025554D">
      <w:pPr>
        <w:bidi/>
        <w:rPr>
          <w:b/>
          <w:bCs/>
          <w:sz w:val="32"/>
          <w:szCs w:val="32"/>
        </w:rPr>
      </w:pPr>
    </w:p>
    <w:p w14:paraId="066BD6A3" w14:textId="77777777" w:rsidR="00AF162A" w:rsidRDefault="00AF162A">
      <w:pPr>
        <w:jc w:val="center"/>
        <w:rPr>
          <w:b/>
          <w:bCs/>
          <w:sz w:val="32"/>
          <w:szCs w:val="32"/>
        </w:rPr>
      </w:pPr>
    </w:p>
    <w:p w14:paraId="7215D2B3" w14:textId="77777777"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14:paraId="4A4112AA" w14:textId="77777777" w:rsidR="00AF162A" w:rsidRDefault="00AF162A">
      <w:pPr>
        <w:jc w:val="center"/>
        <w:rPr>
          <w:b/>
          <w:bCs/>
          <w:sz w:val="32"/>
          <w:szCs w:val="28"/>
          <w:rtl/>
        </w:rPr>
      </w:pPr>
    </w:p>
    <w:p w14:paraId="3D75E47E" w14:textId="283DE3AB" w:rsidR="00AF162A" w:rsidRDefault="00AF162A" w:rsidP="000B1DDA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59FDD30043CE4A8B860B496B867BA765"/>
          </w:placeholder>
          <w:showingPlcHdr/>
          <w:text/>
        </w:sdtPr>
        <w:sdtEndPr/>
        <w:sdtContent>
          <w:r w:rsidR="000819A4" w:rsidRPr="001B1F18">
            <w:rPr>
              <w:rFonts w:cs="Arial" w:hint="cs"/>
              <w:bCs w:val="0"/>
              <w:szCs w:val="24"/>
              <w:rtl/>
            </w:rPr>
            <w:t xml:space="preserve">                                     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437322317C824BDA835BE6B13E5F3DEC"/>
          </w:placeholder>
          <w:date w:fullDate="2021-02-24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6841EC">
            <w:rPr>
              <w:rStyle w:val="Style1"/>
            </w:rPr>
            <w:t>24/02/2021</w:t>
          </w:r>
        </w:sdtContent>
      </w:sdt>
    </w:p>
    <w:p w14:paraId="6ECB7C5A" w14:textId="18AE2C6F" w:rsidR="00AF162A" w:rsidRDefault="00AF162A" w:rsidP="000819A4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7C7C8E41391F4B9583EC8F1A8081F3FD"/>
          </w:placeholder>
          <w:text/>
        </w:sdtPr>
        <w:sdtEndPr/>
        <w:sdtContent>
          <w:r w:rsidR="00D551BD">
            <w:t>ETX-2I-100G</w:t>
          </w:r>
        </w:sdtContent>
      </w:sdt>
    </w:p>
    <w:p w14:paraId="0F6E8CF2" w14:textId="77777777" w:rsidR="00AF162A" w:rsidRPr="0009357B" w:rsidRDefault="00AF162A" w:rsidP="000B1DDA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EF8384A5A75E43AD9A8955DF6E023CE7"/>
          </w:placeholder>
          <w:date w:fullDate="2022-05-10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724380">
            <w:rPr>
              <w:rStyle w:val="Style1"/>
            </w:rPr>
            <w:t>10/05/2022</w:t>
          </w:r>
        </w:sdtContent>
      </w:sdt>
    </w:p>
    <w:p w14:paraId="1F21EA52" w14:textId="1C0A77DB" w:rsidR="00AF162A" w:rsidRDefault="00AF162A" w:rsidP="000B1DDA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742E4E4BAA7B4E8197EEB79D4518ABEB"/>
          </w:placeholder>
          <w:date w:fullDate="2021-02-24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6841EC">
            <w:rPr>
              <w:rStyle w:val="Style1"/>
            </w:rPr>
            <w:t>24/02/2021</w:t>
          </w:r>
        </w:sdtContent>
      </w:sdt>
    </w:p>
    <w:p w14:paraId="73270D6C" w14:textId="77777777" w:rsidR="00282C89" w:rsidRDefault="00282C89" w:rsidP="0009357B">
      <w:pPr>
        <w:bidi/>
      </w:pPr>
    </w:p>
    <w:p w14:paraId="3C3AECEF" w14:textId="77777777"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14:paraId="3BA05AAD" w14:textId="77777777"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14:paraId="11C36E20" w14:textId="77777777" w:rsidR="00AF162A" w:rsidRDefault="00AF162A">
      <w:pPr>
        <w:pStyle w:val="Heading3"/>
      </w:pPr>
    </w:p>
    <w:p w14:paraId="11647BD9" w14:textId="77777777"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CE05887166284AB0826E4B17DF062F24"/>
          </w:placeholder>
          <w:showingPlcHdr/>
          <w:date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0819A4" w:rsidRPr="00446481">
            <w:rPr>
              <w:rStyle w:val="PlaceholderText"/>
              <w:rFonts w:hint="cs"/>
              <w:b w:val="0"/>
              <w:bCs w:val="0"/>
              <w:rtl/>
            </w:rPr>
            <w:t xml:space="preserve">                   </w:t>
          </w:r>
        </w:sdtContent>
      </w:sdt>
    </w:p>
    <w:p w14:paraId="56EFEC7A" w14:textId="77777777" w:rsidR="00AF162A" w:rsidRPr="00DE6A78" w:rsidRDefault="00AF162A" w:rsidP="000819A4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D66BD751AF49427B88C785DE038ED0FC"/>
          </w:placeholder>
          <w:showingPlcHdr/>
          <w:text/>
        </w:sdtPr>
        <w:sdtEndPr/>
        <w:sdtContent>
          <w:r w:rsidR="000819A4" w:rsidRPr="00446481">
            <w:rPr>
              <w:rStyle w:val="PlaceholderText"/>
              <w:rFonts w:hint="cs"/>
              <w:b w:val="0"/>
              <w:bCs w:val="0"/>
              <w:rtl/>
            </w:rPr>
            <w:t xml:space="preserve">                 </w:t>
          </w:r>
        </w:sdtContent>
      </w:sdt>
    </w:p>
    <w:p w14:paraId="4D4FEA72" w14:textId="77777777"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14:paraId="0DB92395" w14:textId="77777777" w:rsidTr="0049662D">
        <w:trPr>
          <w:cantSplit/>
          <w:trHeight w:val="568"/>
        </w:trPr>
        <w:tc>
          <w:tcPr>
            <w:tcW w:w="2290" w:type="dxa"/>
            <w:gridSpan w:val="2"/>
          </w:tcPr>
          <w:p w14:paraId="0DE2075C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14:paraId="33411623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14:paraId="62FAFBA7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14:paraId="519525AF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14:paraId="61D3999E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14:paraId="395683E0" w14:textId="77777777" w:rsidTr="00C42145">
        <w:trPr>
          <w:cantSplit/>
          <w:trHeight w:val="568"/>
        </w:trPr>
        <w:tc>
          <w:tcPr>
            <w:tcW w:w="1145" w:type="dxa"/>
          </w:tcPr>
          <w:p w14:paraId="1296D529" w14:textId="77777777"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14:paraId="3F7C4B0E" w14:textId="77777777"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14:paraId="1E5824AA" w14:textId="77777777"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368359A9" w14:textId="77777777"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14:paraId="6813824E" w14:textId="77777777"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14:paraId="4F7AE957" w14:textId="77777777"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14:paraId="5DB4A8B9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77665192"/>
          </w:sdtPr>
          <w:sdtEndPr/>
          <w:sdtContent>
            <w:tc>
              <w:tcPr>
                <w:tcW w:w="1145" w:type="dxa"/>
              </w:tcPr>
              <w:p w14:paraId="470DF6FA" w14:textId="77777777" w:rsidR="00083CBC" w:rsidRDefault="005321C8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99B0A026C3C7443B8CA429CC361E027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DC89D0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962760500"/>
            <w:placeholder>
              <w:docPart w:val="F125BE05A822400CBFB3474B347822C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43DD976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  <w:tcBorders>
              <w:bottom w:val="single" w:sz="4" w:space="0" w:color="auto"/>
            </w:tcBorders>
          </w:tcPr>
          <w:p w14:paraId="23CC4056" w14:textId="77777777" w:rsidR="00083CBC" w:rsidRDefault="00B17E67" w:rsidP="00036088">
            <w:pPr>
              <w:bidi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כן </w:t>
            </w:r>
          </w:p>
        </w:tc>
        <w:tc>
          <w:tcPr>
            <w:tcW w:w="3492" w:type="dxa"/>
          </w:tcPr>
          <w:p w14:paraId="6DCCED1E" w14:textId="77777777" w:rsidR="00083CBC" w:rsidRDefault="00036088" w:rsidP="00036088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מכשיר ללא טעינת </w:t>
            </w:r>
            <w:r w:rsidR="00B17E67">
              <w:rPr>
                <w:sz w:val="32"/>
                <w:szCs w:val="28"/>
              </w:rPr>
              <w:t xml:space="preserve">boot </w:t>
            </w:r>
            <w:r w:rsidR="00B17E67">
              <w:rPr>
                <w:rFonts w:hint="cs"/>
                <w:sz w:val="32"/>
                <w:szCs w:val="28"/>
                <w:rtl/>
              </w:rPr>
              <w:t xml:space="preserve"> לא מופיע </w:t>
            </w:r>
            <w:r w:rsidR="00B17E67">
              <w:rPr>
                <w:sz w:val="32"/>
                <w:szCs w:val="28"/>
              </w:rPr>
              <w:t>are you sure?</w:t>
            </w:r>
          </w:p>
        </w:tc>
        <w:sdt>
          <w:sdtPr>
            <w:rPr>
              <w:color w:val="808080"/>
              <w:sz w:val="32"/>
              <w:szCs w:val="28"/>
              <w:rtl/>
            </w:rPr>
            <w:id w:val="-763531632"/>
            <w:placeholder>
              <w:docPart w:val="DD1E100D2BAF435699AA122E8ACF7017"/>
            </w:placeholder>
            <w:text/>
          </w:sdtPr>
          <w:sdtEndPr/>
          <w:sdtContent>
            <w:tc>
              <w:tcPr>
                <w:tcW w:w="2141" w:type="dxa"/>
              </w:tcPr>
              <w:p w14:paraId="69B19BD8" w14:textId="77777777" w:rsidR="00083CBC" w:rsidRPr="0025554D" w:rsidRDefault="00036088" w:rsidP="00036088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</w:rPr>
                  <w:t>4.2.1</w:t>
                </w:r>
              </w:p>
            </w:tc>
          </w:sdtContent>
        </w:sdt>
      </w:tr>
      <w:tr w:rsidR="00083CBC" w14:paraId="59F0C2F5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93029729"/>
          </w:sdtPr>
          <w:sdtEndPr/>
          <w:sdtContent>
            <w:tc>
              <w:tcPr>
                <w:tcW w:w="1145" w:type="dxa"/>
              </w:tcPr>
              <w:p w14:paraId="76B9B9B0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F5DA50073D714356809DF40AF9F76D4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E159823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471632965"/>
            <w:placeholder>
              <w:docPart w:val="379601AC3E2F413D8C5EA3A9A507464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D7A52A7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616833479"/>
            <w:placeholder>
              <w:docPart w:val="E6554B919FD64AD5B203D67B6ADE4D9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48C1A5A3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58333998"/>
            <w:placeholder>
              <w:docPart w:val="56E05F7B47014DA1809036B9444968F5"/>
            </w:placeholder>
            <w:text/>
          </w:sdtPr>
          <w:sdtEndPr/>
          <w:sdtContent>
            <w:tc>
              <w:tcPr>
                <w:tcW w:w="3492" w:type="dxa"/>
              </w:tcPr>
              <w:p w14:paraId="47FC374E" w14:textId="77777777" w:rsidR="00083CBC" w:rsidRDefault="00DE165D" w:rsidP="00DE165D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המבדק צורב </w:t>
                </w:r>
                <w:r>
                  <w:rPr>
                    <w:rFonts w:hint="cs"/>
                    <w:color w:val="808080"/>
                    <w:sz w:val="32"/>
                    <w:szCs w:val="28"/>
                  </w:rPr>
                  <w:t xml:space="preserve">PAGES 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308055060"/>
            <w:placeholder>
              <w:docPart w:val="F6BF5BB762344D008C644794EA8C0293"/>
            </w:placeholder>
            <w:text/>
          </w:sdtPr>
          <w:sdtEndPr/>
          <w:sdtContent>
            <w:tc>
              <w:tcPr>
                <w:tcW w:w="2141" w:type="dxa"/>
              </w:tcPr>
              <w:p w14:paraId="31E2840D" w14:textId="77777777" w:rsidR="00083CBC" w:rsidRPr="0025554D" w:rsidRDefault="00B17E67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</w:rPr>
                  <w:t>4.2.2</w:t>
                </w:r>
              </w:p>
            </w:tc>
          </w:sdtContent>
        </w:sdt>
      </w:tr>
      <w:tr w:rsidR="00083CBC" w14:paraId="401206D5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573159186"/>
          </w:sdtPr>
          <w:sdtEndPr/>
          <w:sdtContent>
            <w:tc>
              <w:tcPr>
                <w:tcW w:w="1145" w:type="dxa"/>
              </w:tcPr>
              <w:p w14:paraId="047421DA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55C7F90A4A314C68A9607D9DAF9C17D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6434A6F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300494478"/>
            <w:placeholder>
              <w:docPart w:val="DAEB594BC41F41C4AD37C323A0D1977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E8B84E8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17712047"/>
            <w:placeholder>
              <w:docPart w:val="943290661FA24A4FAF47B7E7C9CCD3F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19766012" w14:textId="77777777" w:rsidR="00083CBC" w:rsidRDefault="00B17E67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980198180"/>
            <w:placeholder>
              <w:docPart w:val="C2F3B0B98E3B44A38E3DB67BE048B994"/>
            </w:placeholder>
            <w:text/>
          </w:sdtPr>
          <w:sdtEndPr/>
          <w:sdtContent>
            <w:tc>
              <w:tcPr>
                <w:tcW w:w="3492" w:type="dxa"/>
              </w:tcPr>
              <w:p w14:paraId="6D505752" w14:textId="77777777" w:rsidR="00083CBC" w:rsidRDefault="00B17E67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</w:t>
                </w:r>
                <w:r>
                  <w:rPr>
                    <w:color w:val="808080"/>
                    <w:sz w:val="32"/>
                    <w:szCs w:val="28"/>
                  </w:rPr>
                  <w:t>j55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רגליים לא מולחמות רכיב</w:t>
                </w:r>
                <w:r>
                  <w:rPr>
                    <w:color w:val="808080"/>
                    <w:sz w:val="32"/>
                    <w:szCs w:val="28"/>
                  </w:rPr>
                  <w:t xml:space="preserve"> fast-eth 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אין טעינה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6976620"/>
            <w:placeholder>
              <w:docPart w:val="9DFF0A577DCC42D7A807192C7EAE6413"/>
            </w:placeholder>
            <w:text/>
          </w:sdtPr>
          <w:sdtEndPr/>
          <w:sdtContent>
            <w:tc>
              <w:tcPr>
                <w:tcW w:w="2141" w:type="dxa"/>
              </w:tcPr>
              <w:p w14:paraId="3E32DB40" w14:textId="77777777" w:rsidR="00083CBC" w:rsidRPr="0025554D" w:rsidRDefault="00B17E67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4.2.3</w:t>
                </w:r>
              </w:p>
            </w:tc>
          </w:sdtContent>
        </w:sdt>
      </w:tr>
      <w:tr w:rsidR="00AF5365" w14:paraId="35BA7D43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417482497"/>
          </w:sdtPr>
          <w:sdtEndPr/>
          <w:sdtContent>
            <w:tc>
              <w:tcPr>
                <w:tcW w:w="1145" w:type="dxa"/>
              </w:tcPr>
              <w:p w14:paraId="0E9CF864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32824084"/>
            <w:placeholder>
              <w:docPart w:val="28D545FE27C846B1989EE7AFE8E6709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6F1D418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865708115"/>
            <w:placeholder>
              <w:docPart w:val="CC5479F05DB24F9BB21C89143529F18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662664C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056280748"/>
            <w:placeholder>
              <w:docPart w:val="2382513955B949B3BD3DD79358513FB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7FB59B0" w14:textId="77777777" w:rsidR="00AF5365" w:rsidRDefault="00EA49AB" w:rsidP="00EA49A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022112578"/>
            <w:placeholder>
              <w:docPart w:val="BA62A750463A4AB18E4B7C81CF62D490"/>
            </w:placeholder>
            <w:text/>
          </w:sdtPr>
          <w:sdtEndPr/>
          <w:sdtContent>
            <w:tc>
              <w:tcPr>
                <w:tcW w:w="3492" w:type="dxa"/>
              </w:tcPr>
              <w:p w14:paraId="40AC73F4" w14:textId="77777777" w:rsidR="00AF5365" w:rsidRDefault="00EB3855" w:rsidP="00EA49A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שיבוש </w:t>
                </w:r>
                <w:r>
                  <w:rPr>
                    <w:color w:val="808080"/>
                    <w:sz w:val="32"/>
                    <w:szCs w:val="28"/>
                  </w:rPr>
                  <w:t xml:space="preserve">data 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על </w:t>
                </w:r>
                <w:r w:rsidR="00EA49AB">
                  <w:rPr>
                    <w:rFonts w:hint="cs"/>
                    <w:color w:val="808080"/>
                    <w:sz w:val="32"/>
                    <w:szCs w:val="28"/>
                    <w:rtl/>
                  </w:rPr>
                  <w:t>ידי הנחתה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203056119"/>
            <w:placeholder>
              <w:docPart w:val="AD7EC96569B341FAAB1E6663D2477FC8"/>
            </w:placeholder>
            <w:text/>
          </w:sdtPr>
          <w:sdtEndPr/>
          <w:sdtContent>
            <w:tc>
              <w:tcPr>
                <w:tcW w:w="2141" w:type="dxa"/>
              </w:tcPr>
              <w:p w14:paraId="32E92844" w14:textId="77777777" w:rsidR="00AF5365" w:rsidRPr="0025554D" w:rsidRDefault="00B17E67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4.2.4</w:t>
                </w:r>
              </w:p>
            </w:tc>
          </w:sdtContent>
        </w:sdt>
      </w:tr>
      <w:tr w:rsidR="00AF5365" w14:paraId="189341A6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268227896"/>
          </w:sdtPr>
          <w:sdtEndPr/>
          <w:sdtContent>
            <w:tc>
              <w:tcPr>
                <w:tcW w:w="1145" w:type="dxa"/>
              </w:tcPr>
              <w:p w14:paraId="4E6454E5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13789737"/>
            <w:placeholder>
              <w:docPart w:val="A9D0A010BF5E418D9FE2696EC5BE2A7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A19C20F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458309227"/>
            <w:placeholder>
              <w:docPart w:val="5C5393262E5C4656B2138C73983EF5A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936B6BB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694072232"/>
            <w:placeholder>
              <w:docPart w:val="DAE69E11049C434C811207AEB926E56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30CF262" w14:textId="77777777" w:rsidR="00AF5365" w:rsidRDefault="00EA49AB" w:rsidP="00EA49A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658036147"/>
            <w:placeholder>
              <w:docPart w:val="3AB63B48E5764AC598F26A41FE2262A3"/>
            </w:placeholder>
            <w:text/>
          </w:sdtPr>
          <w:sdtEndPr/>
          <w:sdtContent>
            <w:tc>
              <w:tcPr>
                <w:tcW w:w="3492" w:type="dxa"/>
              </w:tcPr>
              <w:p w14:paraId="32BB7A43" w14:textId="77777777" w:rsidR="00AF5365" w:rsidRDefault="00EA49AB" w:rsidP="00EA49A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רכיב מתח </w:t>
                </w:r>
                <w:r>
                  <w:rPr>
                    <w:rFonts w:hint="cs"/>
                    <w:color w:val="808080"/>
                    <w:sz w:val="32"/>
                    <w:szCs w:val="28"/>
                  </w:rPr>
                  <w:t>U113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תקול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691367947"/>
            <w:placeholder>
              <w:docPart w:val="7E1AB7EF0F234905ACCE24964B113044"/>
            </w:placeholder>
            <w:text/>
          </w:sdtPr>
          <w:sdtEndPr/>
          <w:sdtContent>
            <w:tc>
              <w:tcPr>
                <w:tcW w:w="2141" w:type="dxa"/>
              </w:tcPr>
              <w:p w14:paraId="5D4E1BF4" w14:textId="77777777" w:rsidR="00AF5365" w:rsidRPr="0025554D" w:rsidRDefault="00EA49AB" w:rsidP="00EA49A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7.1</w:t>
                </w:r>
              </w:p>
            </w:tc>
          </w:sdtContent>
        </w:sdt>
      </w:tr>
      <w:tr w:rsidR="00AF5365" w14:paraId="32ED7A1D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370064972"/>
          </w:sdtPr>
          <w:sdtEndPr/>
          <w:sdtContent>
            <w:tc>
              <w:tcPr>
                <w:tcW w:w="1145" w:type="dxa"/>
              </w:tcPr>
              <w:p w14:paraId="644A4742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74485634"/>
            <w:placeholder>
              <w:docPart w:val="A74732A4822B403586DA02FA7E9CA65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09C9389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443586959"/>
            <w:placeholder>
              <w:docPart w:val="796977832E7D4EE4AE5FB3309BA950F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1D4991A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44882983"/>
            <w:placeholder>
              <w:docPart w:val="BE7500832BCA4B75975B50656FDD35D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34026C56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437413950"/>
            <w:placeholder>
              <w:docPart w:val="2466D4ED4D534D6AAAAB314EE6E012EA"/>
            </w:placeholder>
            <w:text/>
          </w:sdtPr>
          <w:sdtEndPr/>
          <w:sdtContent>
            <w:tc>
              <w:tcPr>
                <w:tcW w:w="3492" w:type="dxa"/>
              </w:tcPr>
              <w:p w14:paraId="5C02FCAD" w14:textId="77777777" w:rsidR="00AF5365" w:rsidRDefault="00EA49AB" w:rsidP="00EA49A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</w:rPr>
                  <w:t>SFP-6DH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במקום  </w:t>
                </w:r>
                <w:r>
                  <w:rPr>
                    <w:rFonts w:hint="cs"/>
                    <w:color w:val="808080"/>
                    <w:sz w:val="32"/>
                    <w:szCs w:val="28"/>
                  </w:rPr>
                  <w:t>SFP-P-1DH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74568231"/>
            <w:placeholder>
              <w:docPart w:val="7D7646F447A947238E049FA5E9A70433"/>
            </w:placeholder>
            <w:text/>
          </w:sdtPr>
          <w:sdtEndPr/>
          <w:sdtContent>
            <w:tc>
              <w:tcPr>
                <w:tcW w:w="2141" w:type="dxa"/>
              </w:tcPr>
              <w:p w14:paraId="79A46617" w14:textId="77777777" w:rsidR="00AF5365" w:rsidRPr="0025554D" w:rsidRDefault="00EA49AB" w:rsidP="00EA49A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AF5365" w14:paraId="446882E7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551612777"/>
          </w:sdtPr>
          <w:sdtEndPr/>
          <w:sdtContent>
            <w:tc>
              <w:tcPr>
                <w:tcW w:w="1145" w:type="dxa"/>
              </w:tcPr>
              <w:p w14:paraId="5B728AD1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8072484"/>
            <w:placeholder>
              <w:docPart w:val="7E02BED541C2438E9ABAD480B9AFA9E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4445D6D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708519036"/>
            <w:placeholder>
              <w:docPart w:val="E0B54960A5D1470DBDB2F0597469CC2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DC0EED8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67039748"/>
            <w:placeholder>
              <w:docPart w:val="34CF3F3B50B44A479B3CBFD2A23CC1C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D97C2EA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159454345"/>
            <w:placeholder>
              <w:docPart w:val="4F57CA11667B4253A12A3B750F3A9554"/>
            </w:placeholder>
            <w:text/>
          </w:sdtPr>
          <w:sdtEndPr/>
          <w:sdtContent>
            <w:tc>
              <w:tcPr>
                <w:tcW w:w="3492" w:type="dxa"/>
              </w:tcPr>
              <w:p w14:paraId="521D5ACE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ללא </w:t>
                </w:r>
                <w:r>
                  <w:rPr>
                    <w:rFonts w:hint="cs"/>
                    <w:color w:val="808080"/>
                    <w:sz w:val="32"/>
                    <w:szCs w:val="28"/>
                  </w:rPr>
                  <w:t>SFP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814453486"/>
            <w:placeholder>
              <w:docPart w:val="ED3573FD0C9A4B3784F6CA0F699CF0FE"/>
            </w:placeholder>
            <w:text/>
          </w:sdtPr>
          <w:sdtEndPr/>
          <w:sdtContent>
            <w:tc>
              <w:tcPr>
                <w:tcW w:w="2141" w:type="dxa"/>
              </w:tcPr>
              <w:p w14:paraId="4B317BD5" w14:textId="77777777" w:rsidR="00AF5365" w:rsidRPr="0025554D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AF5365" w14:paraId="45031A3E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74375042"/>
          </w:sdtPr>
          <w:sdtEndPr/>
          <w:sdtContent>
            <w:tc>
              <w:tcPr>
                <w:tcW w:w="1145" w:type="dxa"/>
              </w:tcPr>
              <w:p w14:paraId="7872C0AA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3659952"/>
            <w:placeholder>
              <w:docPart w:val="DE6BAD3E88794091AFF3140B8CB41E5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5563769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057588132"/>
            <w:placeholder>
              <w:docPart w:val="FDB12F195ACA480C8DD57E10F5CD781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3798A883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73827003"/>
            <w:placeholder>
              <w:docPart w:val="B0F99B128DA0497A97DBAC4103F4072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76857C9B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381298426"/>
            <w:placeholder>
              <w:docPart w:val="578D8E2F3D37471E8184E78D30EDF813"/>
            </w:placeholder>
            <w:text/>
          </w:sdtPr>
          <w:sdtEndPr/>
          <w:sdtContent>
            <w:tc>
              <w:tcPr>
                <w:tcW w:w="3492" w:type="dxa"/>
              </w:tcPr>
              <w:p w14:paraId="7A0A5066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וונטה לא עובדת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619606704"/>
            <w:placeholder>
              <w:docPart w:val="E035171CB5EF4CCA90CF30965DADD9D1"/>
            </w:placeholder>
            <w:text/>
          </w:sdtPr>
          <w:sdtEndPr/>
          <w:sdtContent>
            <w:tc>
              <w:tcPr>
                <w:tcW w:w="2141" w:type="dxa"/>
              </w:tcPr>
              <w:p w14:paraId="78BB5043" w14:textId="77777777" w:rsidR="00AF5365" w:rsidRPr="0025554D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7.3</w:t>
                </w:r>
              </w:p>
            </w:tc>
          </w:sdtContent>
        </w:sdt>
      </w:tr>
      <w:tr w:rsidR="00AF5365" w14:paraId="4FB84C45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97691151"/>
          </w:sdtPr>
          <w:sdtEndPr/>
          <w:sdtContent>
            <w:tc>
              <w:tcPr>
                <w:tcW w:w="1145" w:type="dxa"/>
              </w:tcPr>
              <w:p w14:paraId="231298C3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32385715"/>
            <w:placeholder>
              <w:docPart w:val="0CB9B674D78B4E74A8B44A91E9AB44D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B7B3B52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168093853"/>
            <w:placeholder>
              <w:docPart w:val="16708F879EF84C5A845EF6BBDABD704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19F8165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756493539"/>
            <w:placeholder>
              <w:docPart w:val="CB1ED350AEA342C18FB3244FC53BEAC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F33D9E8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542163696"/>
            <w:placeholder>
              <w:docPart w:val="E769256EE95342BD98A2187341F64FEF"/>
            </w:placeholder>
            <w:text/>
          </w:sdtPr>
          <w:sdtEndPr/>
          <w:sdtContent>
            <w:tc>
              <w:tcPr>
                <w:tcW w:w="3492" w:type="dxa"/>
              </w:tcPr>
              <w:p w14:paraId="433B676E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ספק מתח לא מוכר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971645243"/>
            <w:placeholder>
              <w:docPart w:val="CEDDD9432ABD44B388BA4DAF54386462"/>
            </w:placeholder>
            <w:text/>
          </w:sdtPr>
          <w:sdtEndPr/>
          <w:sdtContent>
            <w:tc>
              <w:tcPr>
                <w:tcW w:w="2141" w:type="dxa"/>
              </w:tcPr>
              <w:p w14:paraId="58FBD21B" w14:textId="77777777" w:rsidR="00AF5365" w:rsidRPr="0025554D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7.4</w:t>
                </w:r>
              </w:p>
            </w:tc>
          </w:sdtContent>
        </w:sdt>
      </w:tr>
      <w:tr w:rsidR="00AF5365" w14:paraId="2BC53005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573163852"/>
          </w:sdtPr>
          <w:sdtEndPr/>
          <w:sdtContent>
            <w:tc>
              <w:tcPr>
                <w:tcW w:w="1145" w:type="dxa"/>
              </w:tcPr>
              <w:p w14:paraId="6C52D392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832530294"/>
            <w:placeholder>
              <w:docPart w:val="02A2D738ACCB4C93A46E1F6187FBDB3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08B8672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124273968"/>
            <w:placeholder>
              <w:docPart w:val="2A883C0A875842FB9657385BAD86227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3B18760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406150834"/>
            <w:placeholder>
              <w:docPart w:val="0AC6E86DA9E04C05979A619B855C3BD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CA33E0D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820251006"/>
            <w:placeholder>
              <w:docPart w:val="9EF97AD4D1EE4D7CBC3D911759A7EBDA"/>
            </w:placeholder>
            <w:text/>
          </w:sdtPr>
          <w:sdtEndPr/>
          <w:sdtContent>
            <w:tc>
              <w:tcPr>
                <w:tcW w:w="3492" w:type="dxa"/>
              </w:tcPr>
              <w:p w14:paraId="6D9039D5" w14:textId="77777777" w:rsidR="00AF5365" w:rsidRDefault="004F6B7F" w:rsidP="00E42B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זיהוי </w:t>
                </w:r>
                <w:r w:rsidR="00E42BFF"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סוג 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ספק </w:t>
                </w:r>
                <w:r>
                  <w:rPr>
                    <w:rFonts w:hint="cs"/>
                    <w:color w:val="808080"/>
                    <w:sz w:val="32"/>
                    <w:szCs w:val="28"/>
                  </w:rPr>
                  <w:t>AC/DC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24030082"/>
            <w:placeholder>
              <w:docPart w:val="4E27D4CA63CB40339C90488407815D95"/>
            </w:placeholder>
            <w:text/>
          </w:sdtPr>
          <w:sdtEndPr/>
          <w:sdtContent>
            <w:tc>
              <w:tcPr>
                <w:tcW w:w="2141" w:type="dxa"/>
              </w:tcPr>
              <w:p w14:paraId="51079AA9" w14:textId="77777777" w:rsidR="00AF5365" w:rsidRPr="0025554D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7.5</w:t>
                </w:r>
              </w:p>
            </w:tc>
          </w:sdtContent>
        </w:sdt>
      </w:tr>
      <w:tr w:rsidR="00AF5365" w14:paraId="2D76902E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65732836"/>
          </w:sdtPr>
          <w:sdtEndPr/>
          <w:sdtContent>
            <w:tc>
              <w:tcPr>
                <w:tcW w:w="1145" w:type="dxa"/>
              </w:tcPr>
              <w:p w14:paraId="46CFF580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4866969"/>
            <w:placeholder>
              <w:docPart w:val="0F4CEBB04B2145DFA83BF7A3C97B9F1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30A067E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542989854"/>
            <w:placeholder>
              <w:docPart w:val="0E6F67AD456E46DD89AA263863EF1E5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2A7E532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86337075"/>
            <w:placeholder>
              <w:docPart w:val="2F0B19A80EAB48FBB5FEDC49D4DA9CD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E106557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06706852"/>
            <w:placeholder>
              <w:docPart w:val="F01422D36CA144FBBEA2973C6B3FC4C1"/>
            </w:placeholder>
            <w:text/>
          </w:sdtPr>
          <w:sdtEndPr/>
          <w:sdtContent>
            <w:tc>
              <w:tcPr>
                <w:tcW w:w="3492" w:type="dxa"/>
              </w:tcPr>
              <w:p w14:paraId="760C7A97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 xml:space="preserve">זיהוי קיום ספק – הוצאת 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ספק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13532570"/>
            <w:placeholder>
              <w:docPart w:val="2176F784405040BFA86A146BD66FDDE9"/>
            </w:placeholder>
            <w:text/>
          </w:sdtPr>
          <w:sdtEndPr/>
          <w:sdtContent>
            <w:tc>
              <w:tcPr>
                <w:tcW w:w="2141" w:type="dxa"/>
              </w:tcPr>
              <w:p w14:paraId="57C7F7B4" w14:textId="77777777" w:rsidR="00AF5365" w:rsidRPr="0025554D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7.5</w:t>
                </w:r>
              </w:p>
            </w:tc>
          </w:sdtContent>
        </w:sdt>
      </w:tr>
      <w:tr w:rsidR="00AF5365" w14:paraId="5AA59D3F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017882755"/>
          </w:sdtPr>
          <w:sdtEndPr/>
          <w:sdtContent>
            <w:tc>
              <w:tcPr>
                <w:tcW w:w="1145" w:type="dxa"/>
              </w:tcPr>
              <w:p w14:paraId="3885FBBE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79170430"/>
            <w:placeholder>
              <w:docPart w:val="1652148CFF8B49BDBF5AC4FEAA86849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717895C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935248854"/>
            <w:placeholder>
              <w:docPart w:val="6B30061292844E269D83BDBBF5D01E3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CFD4007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023053992"/>
            <w:placeholder>
              <w:docPart w:val="959657C2E2F7487CAECD1AE85D16FC4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0A8E0977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433747367"/>
            <w:placeholder>
              <w:docPart w:val="48D05746E8FD4B48955BD6752F03F0F5"/>
            </w:placeholder>
            <w:text/>
          </w:sdtPr>
          <w:sdtEndPr/>
          <w:sdtContent>
            <w:tc>
              <w:tcPr>
                <w:tcW w:w="3492" w:type="dxa"/>
              </w:tcPr>
              <w:p w14:paraId="060DC132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זיהוי </w:t>
                </w:r>
                <w:r w:rsidR="00E42BFF">
                  <w:rPr>
                    <w:rFonts w:hint="cs"/>
                    <w:color w:val="808080"/>
                    <w:sz w:val="32"/>
                    <w:szCs w:val="28"/>
                    <w:rtl/>
                  </w:rPr>
                  <w:t>ניתוק חשמלי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וחיבורו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48955841"/>
            <w:placeholder>
              <w:docPart w:val="B5F90F4F090E4879BD8B6CC909D9E85A"/>
            </w:placeholder>
            <w:text/>
          </w:sdtPr>
          <w:sdtEndPr/>
          <w:sdtContent>
            <w:tc>
              <w:tcPr>
                <w:tcW w:w="2141" w:type="dxa"/>
              </w:tcPr>
              <w:p w14:paraId="58B96006" w14:textId="77777777" w:rsidR="00AF5365" w:rsidRPr="0025554D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7.5</w:t>
                </w:r>
              </w:p>
            </w:tc>
          </w:sdtContent>
        </w:sdt>
      </w:tr>
      <w:tr w:rsidR="00AF5365" w14:paraId="5C23DAA9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50367402"/>
          </w:sdtPr>
          <w:sdtEndPr/>
          <w:sdtContent>
            <w:tc>
              <w:tcPr>
                <w:tcW w:w="1145" w:type="dxa"/>
              </w:tcPr>
              <w:p w14:paraId="1E8E5647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801459"/>
            <w:placeholder>
              <w:docPart w:val="20AEE16679CF4369B15BE376AB8C0A2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59093D8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220127681"/>
            <w:placeholder>
              <w:docPart w:val="ECBE17735C044CEE97A01C4747C68D8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684AC33" w14:textId="77777777" w:rsidR="00AF5365" w:rsidRDefault="00AF5365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12835357"/>
            <w:placeholder>
              <w:docPart w:val="183FCC7E2F0C43388B7BF4035014643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ACED520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681964935"/>
            <w:placeholder>
              <w:docPart w:val="15787E274A034CAFAB2050CE4C5F0F8C"/>
            </w:placeholder>
            <w:text/>
          </w:sdtPr>
          <w:sdtEndPr/>
          <w:sdtContent>
            <w:tc>
              <w:tcPr>
                <w:tcW w:w="3492" w:type="dxa"/>
              </w:tcPr>
              <w:p w14:paraId="7BD31A18" w14:textId="77777777" w:rsidR="00AF5365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חיבור מכשיר עם </w:t>
                </w:r>
                <w:r>
                  <w:rPr>
                    <w:rFonts w:hint="cs"/>
                    <w:color w:val="808080"/>
                    <w:sz w:val="32"/>
                    <w:szCs w:val="28"/>
                  </w:rPr>
                  <w:t>B.P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שאינו תומך ב </w:t>
                </w:r>
                <w:r>
                  <w:rPr>
                    <w:rFonts w:hint="cs"/>
                    <w:color w:val="808080"/>
                    <w:sz w:val="32"/>
                    <w:szCs w:val="28"/>
                  </w:rPr>
                  <w:t>DYING GASP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69590460"/>
            <w:placeholder>
              <w:docPart w:val="2A83DD340F554C4691668E1CCBFE20C5"/>
            </w:placeholder>
            <w:text/>
          </w:sdtPr>
          <w:sdtEndPr/>
          <w:sdtContent>
            <w:tc>
              <w:tcPr>
                <w:tcW w:w="2141" w:type="dxa"/>
              </w:tcPr>
              <w:p w14:paraId="6C9CF304" w14:textId="77777777" w:rsidR="00AF5365" w:rsidRPr="0025554D" w:rsidRDefault="004F6B7F" w:rsidP="004F6B7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7.6</w:t>
                </w:r>
              </w:p>
            </w:tc>
          </w:sdtContent>
        </w:sdt>
      </w:tr>
      <w:tr w:rsidR="00083CBC" w14:paraId="3D64297E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784336188"/>
          </w:sdtPr>
          <w:sdtEndPr/>
          <w:sdtContent>
            <w:tc>
              <w:tcPr>
                <w:tcW w:w="1145" w:type="dxa"/>
              </w:tcPr>
              <w:p w14:paraId="6688691F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616F1DBE7BD64D879B307EB24598D4B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A35C166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650897300"/>
            <w:placeholder>
              <w:docPart w:val="BC086F7965B94B10BDEE55AA727BC02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B49388E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70219907"/>
            <w:placeholder>
              <w:docPart w:val="01D80BE2A56A4DD691593CD85F0675E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30B5289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48242231"/>
            <w:placeholder>
              <w:docPart w:val="1C5D70E9463B47519DAFA5FE05D3A51B"/>
            </w:placeholder>
            <w:text/>
          </w:sdtPr>
          <w:sdtEndPr/>
          <w:sdtContent>
            <w:tc>
              <w:tcPr>
                <w:tcW w:w="3492" w:type="dxa"/>
              </w:tcPr>
              <w:p w14:paraId="446A3F64" w14:textId="77777777" w:rsidR="00083CBC" w:rsidRDefault="00DE165D" w:rsidP="00DE165D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ראו 4.2.4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71828321"/>
            <w:placeholder>
              <w:docPart w:val="F176D1F13C7342E2817D75C2054A6CB5"/>
            </w:placeholder>
            <w:text/>
          </w:sdtPr>
          <w:sdtEndPr/>
          <w:sdtContent>
            <w:tc>
              <w:tcPr>
                <w:tcW w:w="2141" w:type="dxa"/>
              </w:tcPr>
              <w:p w14:paraId="3B0EAF34" w14:textId="77777777" w:rsidR="00083CBC" w:rsidRPr="0025554D" w:rsidRDefault="004F6B7F" w:rsidP="00E42B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</w:t>
                </w:r>
                <w:r w:rsidR="00E42BFF">
                  <w:rPr>
                    <w:rFonts w:hint="cs"/>
                    <w:color w:val="808080"/>
                    <w:sz w:val="32"/>
                    <w:szCs w:val="28"/>
                    <w:rtl/>
                  </w:rPr>
                  <w:t>7</w:t>
                </w:r>
              </w:p>
            </w:tc>
          </w:sdtContent>
        </w:sdt>
      </w:tr>
      <w:tr w:rsidR="00083CBC" w14:paraId="6B39345B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794630569"/>
          </w:sdtPr>
          <w:sdtEndPr/>
          <w:sdtContent>
            <w:tc>
              <w:tcPr>
                <w:tcW w:w="1145" w:type="dxa"/>
              </w:tcPr>
              <w:p w14:paraId="4698AB2D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32CB501F5B0744C6B7E78BCE4EFE196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9EBC678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611854892"/>
            <w:placeholder>
              <w:docPart w:val="C09F67757E1A4AC898F601306325FCF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529E3BB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69356735"/>
            <w:placeholder>
              <w:docPart w:val="783D1245BE854CBB9E5CDDEF1FA8AEE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3123343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52388994"/>
            <w:placeholder>
              <w:docPart w:val="FEFF8C37427442868B2C97E6A1B08FF3"/>
            </w:placeholder>
            <w:text/>
          </w:sdtPr>
          <w:sdtEndPr/>
          <w:sdtContent>
            <w:tc>
              <w:tcPr>
                <w:tcW w:w="3492" w:type="dxa"/>
              </w:tcPr>
              <w:p w14:paraId="6C4538E6" w14:textId="77777777" w:rsidR="00083CBC" w:rsidRDefault="00E42BFF" w:rsidP="00E42BFF">
                <w:pPr>
                  <w:bidi/>
                  <w:rPr>
                    <w:sz w:val="32"/>
                    <w:szCs w:val="28"/>
                  </w:rPr>
                </w:pPr>
                <w:r w:rsidRPr="00E42BFF">
                  <w:rPr>
                    <w:color w:val="808080"/>
                    <w:sz w:val="32"/>
                    <w:szCs w:val="28"/>
                    <w:rtl/>
                  </w:rPr>
                  <w:t>לא ניתן לדמות נפילת DATA בגלל שליפת ספק</w:t>
                </w:r>
                <w:r w:rsidRPr="00E42BFF">
                  <w:rPr>
                    <w:color w:val="808080"/>
                    <w:sz w:val="32"/>
                    <w:szCs w:val="28"/>
                    <w:rtl/>
                  </w:rPr>
                  <w:cr/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63362280"/>
            <w:placeholder>
              <w:docPart w:val="70272439D50C46F5B118F4ADBCF91D7F"/>
            </w:placeholder>
            <w:text/>
          </w:sdtPr>
          <w:sdtEndPr/>
          <w:sdtContent>
            <w:tc>
              <w:tcPr>
                <w:tcW w:w="2141" w:type="dxa"/>
              </w:tcPr>
              <w:p w14:paraId="36A4CC2A" w14:textId="77777777" w:rsidR="00083CBC" w:rsidRPr="0025554D" w:rsidRDefault="00E42BFF" w:rsidP="00E42B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7.8</w:t>
                </w:r>
              </w:p>
            </w:tc>
          </w:sdtContent>
        </w:sdt>
      </w:tr>
      <w:tr w:rsidR="00083CBC" w14:paraId="05D06688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354074643"/>
          </w:sdtPr>
          <w:sdtEndPr/>
          <w:sdtContent>
            <w:tc>
              <w:tcPr>
                <w:tcW w:w="1145" w:type="dxa"/>
              </w:tcPr>
              <w:p w14:paraId="0C9A83BE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978BDE98AA3449AA9F141910424EAEB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EBCCD18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86066520"/>
            <w:placeholder>
              <w:docPart w:val="0004C05E1B094836936A1FD5AD7F773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C14C69E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  <w:tcBorders>
              <w:bottom w:val="single" w:sz="4" w:space="0" w:color="auto"/>
            </w:tcBorders>
          </w:tcPr>
          <w:p w14:paraId="54147E61" w14:textId="77777777" w:rsidR="00083CBC" w:rsidRDefault="00083CBC" w:rsidP="00DE165D">
            <w:pPr>
              <w:bidi/>
              <w:rPr>
                <w:sz w:val="32"/>
                <w:szCs w:val="28"/>
              </w:rPr>
            </w:pPr>
          </w:p>
        </w:tc>
        <w:sdt>
          <w:sdtPr>
            <w:rPr>
              <w:color w:val="808080"/>
              <w:sz w:val="32"/>
              <w:szCs w:val="28"/>
              <w:rtl/>
            </w:rPr>
            <w:id w:val="-1212114590"/>
            <w:placeholder>
              <w:docPart w:val="12A69BA755794A2A9D4FD09FD9FF4D3B"/>
            </w:placeholder>
            <w:text/>
          </w:sdtPr>
          <w:sdtEndPr/>
          <w:sdtContent>
            <w:tc>
              <w:tcPr>
                <w:tcW w:w="3492" w:type="dxa"/>
              </w:tcPr>
              <w:p w14:paraId="3141270E" w14:textId="77777777" w:rsidR="00083CBC" w:rsidRDefault="00E42BFF" w:rsidP="00083CBC">
                <w:pPr>
                  <w:bidi/>
                  <w:rPr>
                    <w:sz w:val="32"/>
                    <w:szCs w:val="28"/>
                  </w:rPr>
                </w:pPr>
                <w:r w:rsidRPr="00CC6962">
                  <w:rPr>
                    <w:color w:val="808080"/>
                    <w:sz w:val="32"/>
                    <w:szCs w:val="28"/>
                    <w:rtl/>
                  </w:rPr>
                  <w:t>המבדק הדליק את הלדים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99948648"/>
            <w:placeholder>
              <w:docPart w:val="D72E469CDFEF4EB4AF67AEE0AFB4686D"/>
            </w:placeholder>
            <w:text/>
          </w:sdtPr>
          <w:sdtEndPr/>
          <w:sdtContent>
            <w:tc>
              <w:tcPr>
                <w:tcW w:w="2141" w:type="dxa"/>
              </w:tcPr>
              <w:p w14:paraId="2B84196E" w14:textId="77777777" w:rsidR="00083CBC" w:rsidRPr="0025554D" w:rsidRDefault="00E42BFF" w:rsidP="00E42B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7.9</w:t>
                </w:r>
              </w:p>
            </w:tc>
          </w:sdtContent>
        </w:sdt>
      </w:tr>
      <w:tr w:rsidR="00083CBC" w14:paraId="2A00B29B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19139419"/>
          </w:sdtPr>
          <w:sdtEndPr/>
          <w:sdtContent>
            <w:tc>
              <w:tcPr>
                <w:tcW w:w="1145" w:type="dxa"/>
              </w:tcPr>
              <w:p w14:paraId="26FA338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741AAB674EB7477E8D102489EA898AD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7972D10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214739130"/>
            <w:placeholder>
              <w:docPart w:val="78CFEB55636544B591569329CCCDFB1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DA89E0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80513835"/>
            <w:placeholder>
              <w:docPart w:val="9983A29415374DE08C7BC52B739CED2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8C40707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089692539"/>
            <w:placeholder>
              <w:docPart w:val="EB1D24605298420F88DA899F116BD0C9"/>
            </w:placeholder>
            <w:text/>
          </w:sdtPr>
          <w:sdtEndPr/>
          <w:sdtContent>
            <w:tc>
              <w:tcPr>
                <w:tcW w:w="3492" w:type="dxa"/>
              </w:tcPr>
              <w:p w14:paraId="534E7B1F" w14:textId="77777777" w:rsidR="00083CBC" w:rsidRDefault="00DE165D" w:rsidP="00DE165D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המבדק מקשר </w:t>
                </w:r>
                <w:r>
                  <w:rPr>
                    <w:rFonts w:hint="cs"/>
                    <w:color w:val="808080"/>
                    <w:sz w:val="32"/>
                    <w:szCs w:val="28"/>
                  </w:rPr>
                  <w:t>MAC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ל </w:t>
                </w:r>
                <w:r>
                  <w:rPr>
                    <w:rFonts w:hint="cs"/>
                    <w:color w:val="808080"/>
                    <w:sz w:val="32"/>
                    <w:szCs w:val="28"/>
                  </w:rPr>
                  <w:t>ID</w:t>
                </w: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638174755"/>
            <w:placeholder>
              <w:docPart w:val="8F200A850DE84744A19F1F63746D669A"/>
            </w:placeholder>
            <w:text/>
          </w:sdtPr>
          <w:sdtEndPr/>
          <w:sdtContent>
            <w:tc>
              <w:tcPr>
                <w:tcW w:w="2141" w:type="dxa"/>
              </w:tcPr>
              <w:p w14:paraId="04D63D77" w14:textId="77777777" w:rsidR="00083CBC" w:rsidRPr="0025554D" w:rsidRDefault="00DE165D" w:rsidP="00DE165D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color w:val="808080"/>
                    <w:sz w:val="32"/>
                    <w:szCs w:val="28"/>
                    <w:rtl/>
                  </w:rPr>
                  <w:t>7.10</w:t>
                </w:r>
              </w:p>
            </w:tc>
          </w:sdtContent>
        </w:sdt>
      </w:tr>
      <w:tr w:rsidR="00083CBC" w14:paraId="65B28EB3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004557321"/>
          </w:sdtPr>
          <w:sdtEndPr/>
          <w:sdtContent>
            <w:tc>
              <w:tcPr>
                <w:tcW w:w="1145" w:type="dxa"/>
              </w:tcPr>
              <w:p w14:paraId="77D0BCDF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6E18C102E9914DD59E3494ABCF55C3C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DEAABAD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451979273"/>
            <w:placeholder>
              <w:docPart w:val="2474F566377E4E10AE07DE33C58B80A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EC8DEA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716504614"/>
            <w:placeholder>
              <w:docPart w:val="9B8A6F49D57B43258E4ADBFA9FB7E14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0B122EC5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74376779"/>
            <w:placeholder>
              <w:docPart w:val="8D8D142A122B4C2085CDBD365C773DA4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5398F257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449581539"/>
            <w:placeholder>
              <w:docPart w:val="8F72CB67E5724DFD88CF1EE6AA122406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2D95C4FB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7ED25A5E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905560268"/>
          </w:sdtPr>
          <w:sdtEndPr/>
          <w:sdtContent>
            <w:tc>
              <w:tcPr>
                <w:tcW w:w="1145" w:type="dxa"/>
              </w:tcPr>
              <w:p w14:paraId="0E1947BD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21C60F388EDF4810904AF1969E46025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AE1E7E9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661083265"/>
            <w:placeholder>
              <w:docPart w:val="DABB4654B186485F983586EFA07BAB0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78AD612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844769464"/>
            <w:placeholder>
              <w:docPart w:val="C46FBCD7FD064283BD488F082A28286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4435744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92040154"/>
            <w:placeholder>
              <w:docPart w:val="F9A8388DFDE24322BD4FEE0E52123330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1677A6AB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11409949"/>
            <w:placeholder>
              <w:docPart w:val="63D9BF34E84C4809BFAEEDE64646308B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0741B53B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51F34FBB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070843722"/>
          </w:sdtPr>
          <w:sdtEndPr/>
          <w:sdtContent>
            <w:tc>
              <w:tcPr>
                <w:tcW w:w="1145" w:type="dxa"/>
              </w:tcPr>
              <w:p w14:paraId="66E1C25B" w14:textId="77777777" w:rsidR="00083CBC" w:rsidRDefault="00C822F4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B9C9E279BFF34F5E91B4489816E36FE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DEA00C9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90248552"/>
            <w:placeholder>
              <w:docPart w:val="2B4CC01B679049A2A8E608200B86B13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52D1629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68836396"/>
            <w:placeholder>
              <w:docPart w:val="1CC390BABAE94D1AA76E845C730F714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7DB7CF2C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034687172"/>
            <w:placeholder>
              <w:docPart w:val="404258A804AC418BB65722EF16716155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F93D89A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09032955"/>
            <w:placeholder>
              <w:docPart w:val="AE38AFF0B3A74FEEBB3EA6B46F2756E7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35E94B1C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1FB32016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46662886"/>
          </w:sdtPr>
          <w:sdtEndPr/>
          <w:sdtContent>
            <w:tc>
              <w:tcPr>
                <w:tcW w:w="1145" w:type="dxa"/>
              </w:tcPr>
              <w:p w14:paraId="7E469B9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96BEA2331A244FF9A7B14BA480D803F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5CCB857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46787379"/>
            <w:placeholder>
              <w:docPart w:val="AC518D33FA574DEBAAEBD02AD587DC2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9C8C76F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715785838"/>
            <w:placeholder>
              <w:docPart w:val="F59E5177B0F441A3834ED52A2DBAE75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697C178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32135552"/>
            <w:placeholder>
              <w:docPart w:val="E6FEB256D2E1405D95E30FD74412123B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76E5F1C1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118212197"/>
            <w:placeholder>
              <w:docPart w:val="5C7E2D3A9DE5410D887FA270734EC594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6E787F28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3CC6D9AD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29393445"/>
          </w:sdtPr>
          <w:sdtEndPr/>
          <w:sdtContent>
            <w:tc>
              <w:tcPr>
                <w:tcW w:w="1145" w:type="dxa"/>
              </w:tcPr>
              <w:p w14:paraId="35E2BDE4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7670AB1DD3084BAAB0D7AC5DB226BF4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69B9BC2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069239186"/>
            <w:placeholder>
              <w:docPart w:val="77873511312A4F19AD22DF62740A0AD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AB349B4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097241516"/>
            <w:placeholder>
              <w:docPart w:val="F2F2739F087046F09355DD7421C94E21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3B1F4B45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71977859"/>
            <w:placeholder>
              <w:docPart w:val="8317EB19C564411B9647276B373C0592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3A97577B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59824693"/>
            <w:placeholder>
              <w:docPart w:val="3B54B99CF9C949A4BF821FC990992893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5B03D31D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14:paraId="6F9355F8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379974382"/>
          </w:sdtPr>
          <w:sdtEndPr/>
          <w:sdtContent>
            <w:tc>
              <w:tcPr>
                <w:tcW w:w="1145" w:type="dxa"/>
              </w:tcPr>
              <w:p w14:paraId="33998908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CF0F3BA6838E413C8A4E5B0573E929E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42AC0D0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939130998"/>
            <w:placeholder>
              <w:docPart w:val="05408EC283A6495FB32983636381AAA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733BB4A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371109455"/>
            <w:placeholder>
              <w:docPart w:val="C259B1D2C9554D448F129039F942314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6A4C38D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79684387"/>
            <w:placeholder>
              <w:docPart w:val="5D84414219784CE3AABE30195CD924E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69EEBE81" w14:textId="77777777"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1340472"/>
            <w:placeholder>
              <w:docPart w:val="3FF72097428847CBA835765D5EACF86F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070F433E" w14:textId="77777777"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04F75F91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818639709"/>
          </w:sdtPr>
          <w:sdtEndPr/>
          <w:sdtContent>
            <w:tc>
              <w:tcPr>
                <w:tcW w:w="1145" w:type="dxa"/>
              </w:tcPr>
              <w:p w14:paraId="025610FF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33156371"/>
            <w:placeholder>
              <w:docPart w:val="63C8316B37284F7BB345C2F4F491474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AD6AA87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063834655"/>
            <w:placeholder>
              <w:docPart w:val="CA9BEE87B9254C5D91DC51B828F2B80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858D71C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92131"/>
            <w:placeholder>
              <w:docPart w:val="C2A4DE59CD844CDBB51E3E5EBAB5CD8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3412463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20981646"/>
            <w:placeholder>
              <w:docPart w:val="A29A143312084F9EAE36E51A20D803A9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551DD44A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416831153"/>
            <w:placeholder>
              <w:docPart w:val="B25857F62E76424497EEB566C5E89658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7465EB0E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5B880948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511374691"/>
          </w:sdtPr>
          <w:sdtEndPr/>
          <w:sdtContent>
            <w:tc>
              <w:tcPr>
                <w:tcW w:w="1145" w:type="dxa"/>
              </w:tcPr>
              <w:p w14:paraId="2119EB4F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24292591"/>
            <w:placeholder>
              <w:docPart w:val="210EA6EF44E6427CA64FA508DFE721D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A6500ED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463036644"/>
            <w:placeholder>
              <w:docPart w:val="C7B7BB6418F64438AA00D619E2A8B91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FE16C07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4221509"/>
            <w:placeholder>
              <w:docPart w:val="FB6ED82D844644858EE19F3FBC7FAFB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5F9F99F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103943212"/>
            <w:placeholder>
              <w:docPart w:val="F2CC3057A69D47589FE7D715E23EEDAC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71EA21A0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48936278"/>
            <w:placeholder>
              <w:docPart w:val="6D91397050B544398393CD5D02AF0AD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3E18E14D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0B99A369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787164395"/>
          </w:sdtPr>
          <w:sdtEndPr/>
          <w:sdtContent>
            <w:tc>
              <w:tcPr>
                <w:tcW w:w="1145" w:type="dxa"/>
              </w:tcPr>
              <w:p w14:paraId="0CD905D9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03230724"/>
            <w:placeholder>
              <w:docPart w:val="FCC8CEDC24ED44169C0FFEFED56EA86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CC1FE84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396131794"/>
            <w:placeholder>
              <w:docPart w:val="8C64E2F1A66843C08C49D3F1E2769B8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394DFFFF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39481327"/>
            <w:placeholder>
              <w:docPart w:val="1CBAC23A9E084DCFBA8870351B95884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0629ECD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44292784"/>
            <w:placeholder>
              <w:docPart w:val="F607F4488F834D6EB93F4E91573AE4FF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6272C4AF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158692503"/>
            <w:placeholder>
              <w:docPart w:val="CC341A129EC9467F8836552752052495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67F05FD7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0451716C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966744296"/>
          </w:sdtPr>
          <w:sdtEndPr/>
          <w:sdtContent>
            <w:tc>
              <w:tcPr>
                <w:tcW w:w="1145" w:type="dxa"/>
              </w:tcPr>
              <w:p w14:paraId="201EA0A1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68716329"/>
            <w:placeholder>
              <w:docPart w:val="5AE1558EE95E41A0BBC0CE3B9488E96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204FDC7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560758141"/>
            <w:placeholder>
              <w:docPart w:val="396F5EA01AFE4EBBB02FDAD27EFD9F8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488AB76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69803419"/>
            <w:placeholder>
              <w:docPart w:val="FA813F345F434693A318987A4D90A76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2A26A47C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54049349"/>
            <w:placeholder>
              <w:docPart w:val="DCFF2ECCC751460A8E55CA8A5AAB9D16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278101FD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431617466"/>
            <w:placeholder>
              <w:docPart w:val="DF9487E900C2411F8EE4B77B7612D169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1B3611B1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3886EFD0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958024260"/>
          </w:sdtPr>
          <w:sdtEndPr/>
          <w:sdtContent>
            <w:tc>
              <w:tcPr>
                <w:tcW w:w="1145" w:type="dxa"/>
              </w:tcPr>
              <w:p w14:paraId="4378DF9A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8386525"/>
            <w:placeholder>
              <w:docPart w:val="7196F67E2DE84887AE60101588C786D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F26E699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276440631"/>
            <w:placeholder>
              <w:docPart w:val="D170444DFD2C4C879CCB077D868B523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2693247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45476660"/>
            <w:placeholder>
              <w:docPart w:val="57CFE60A69224CA599FF9F76E42928D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78BABE8F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803198719"/>
            <w:placeholder>
              <w:docPart w:val="F81209E40CE64C2BB5BE89624A7DD5AE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2F2D5BF3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82043962"/>
            <w:placeholder>
              <w:docPart w:val="7D761942DE294D52A1C867ABB2497BF2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7A2D579C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360AB679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83021694"/>
          </w:sdtPr>
          <w:sdtEndPr/>
          <w:sdtContent>
            <w:tc>
              <w:tcPr>
                <w:tcW w:w="1145" w:type="dxa"/>
              </w:tcPr>
              <w:p w14:paraId="2BAAC705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082802457"/>
            <w:placeholder>
              <w:docPart w:val="A6803D74B18E4918BD12A2C39416609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1A1D718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592005638"/>
            <w:placeholder>
              <w:docPart w:val="AEB60378155642059EB432FF1EC20ED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8C58A1C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937495782"/>
            <w:placeholder>
              <w:docPart w:val="53169B0E36DE4F61AC0BE151CE0A23E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D503E92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630599000"/>
            <w:placeholder>
              <w:docPart w:val="BEF35BEDF42245C9A8BA5E2C476706F6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6A7D3E2E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93974020"/>
            <w:placeholder>
              <w:docPart w:val="430654168E9D45F097CED573A2629B61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61C74E10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7A954350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454709892"/>
          </w:sdtPr>
          <w:sdtEndPr/>
          <w:sdtContent>
            <w:tc>
              <w:tcPr>
                <w:tcW w:w="1145" w:type="dxa"/>
              </w:tcPr>
              <w:p w14:paraId="540700B2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57059043"/>
            <w:placeholder>
              <w:docPart w:val="6127EBCCDCAA42AAA68FFB9BAF4A55A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BB2841B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151126787"/>
            <w:placeholder>
              <w:docPart w:val="CCD44F144B1741A59C4C930E3EF0B6C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A82D8AC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20703987"/>
            <w:placeholder>
              <w:docPart w:val="C54E8A99CA8E484CA4AA2C68350BCD1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8BF28A9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71046335"/>
            <w:placeholder>
              <w:docPart w:val="6227994BB0904C99992D8135CAC5AA9C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28879DB5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05045838"/>
            <w:placeholder>
              <w:docPart w:val="1352015F1C8244FD9007E0EFA51D0E80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75B9F913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14:paraId="6673A8C1" w14:textId="77777777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325174742"/>
          </w:sdtPr>
          <w:sdtEndPr/>
          <w:sdtContent>
            <w:tc>
              <w:tcPr>
                <w:tcW w:w="1145" w:type="dxa"/>
              </w:tcPr>
              <w:p w14:paraId="4B44462E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796479"/>
            <w:placeholder>
              <w:docPart w:val="523BDEB621C5448FB5B50565A8535DC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5451EC4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137369139"/>
            <w:placeholder>
              <w:docPart w:val="F207D2FE572D462CABC95387D27EB57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7BA06B1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68691887"/>
            <w:placeholder>
              <w:docPart w:val="8FA0140AEC31468DBD959B13950354D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69F84B3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93345622"/>
            <w:placeholder>
              <w:docPart w:val="4575503A90EC4AE888242A6A0B9AF767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40B29D0C" w14:textId="77777777"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45975248"/>
            <w:placeholder>
              <w:docPart w:val="78CCE7BF1C854774B062AE8806BBD56F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1F3F9CEB" w14:textId="77777777"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7E1DD597" w14:textId="77777777" w:rsidR="000819A4" w:rsidRDefault="000819A4">
      <w:pPr>
        <w:rPr>
          <w:sz w:val="28"/>
          <w:szCs w:val="28"/>
        </w:rPr>
      </w:pPr>
    </w:p>
    <w:p w14:paraId="59980E1F" w14:textId="77777777" w:rsidR="00AC127A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14:paraId="3F66BA42" w14:textId="77777777" w:rsidTr="00B17E67">
        <w:trPr>
          <w:cantSplit/>
          <w:trHeight w:val="864"/>
        </w:trPr>
        <w:sdt>
          <w:sdtPr>
            <w:rPr>
              <w:sz w:val="32"/>
              <w:szCs w:val="28"/>
            </w:rPr>
            <w:id w:val="411208973"/>
          </w:sdtPr>
          <w:sdtEndPr/>
          <w:sdtContent>
            <w:tc>
              <w:tcPr>
                <w:tcW w:w="1145" w:type="dxa"/>
              </w:tcPr>
              <w:p w14:paraId="3962964D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29756360"/>
            <w:placeholder>
              <w:docPart w:val="DAAA1A2DF2F043A8BF58B56F4DAF436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62CD60D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939752670"/>
            <w:placeholder>
              <w:docPart w:val="8EBA14283E20406DBF3D9AD0E8F4429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11C6E8A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469411270"/>
            <w:placeholder>
              <w:docPart w:val="C1E7970991FD4E969513B370166D128F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AC9785A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312631"/>
            <w:placeholder>
              <w:docPart w:val="E8EBAFE83AA943E8B032FE31FD733B33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2E1AF4D4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776087981"/>
            <w:placeholder>
              <w:docPart w:val="C1C36D937DE94F07957768CB0B1A4A11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5B2F4494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08EEA766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612627145"/>
          </w:sdtPr>
          <w:sdtEndPr/>
          <w:sdtContent>
            <w:tc>
              <w:tcPr>
                <w:tcW w:w="1145" w:type="dxa"/>
              </w:tcPr>
              <w:p w14:paraId="63043D4E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77719093"/>
            <w:placeholder>
              <w:docPart w:val="6203F6A423E24049AF1D9DA848EC989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4B0D68B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286889741"/>
            <w:placeholder>
              <w:docPart w:val="FE068A2B06EB48959B06905077E4669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F2359F9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090224988"/>
            <w:placeholder>
              <w:docPart w:val="D81685471DE24258AB7A5ADC16B22AC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A3FB09A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726219731"/>
            <w:placeholder>
              <w:docPart w:val="99F4789FC2B3431B8DC45958AE4ACE90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4866C342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42999089"/>
            <w:placeholder>
              <w:docPart w:val="D11C6D92F4464E729F614912AA0D3BC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295DA779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257A3787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747577951"/>
          </w:sdtPr>
          <w:sdtEndPr/>
          <w:sdtContent>
            <w:tc>
              <w:tcPr>
                <w:tcW w:w="1145" w:type="dxa"/>
              </w:tcPr>
              <w:p w14:paraId="4698B0BF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97404765"/>
            <w:placeholder>
              <w:docPart w:val="15578F1D46774D489635107BC26444C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AC16E2B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279102193"/>
            <w:placeholder>
              <w:docPart w:val="CA6F9557AA2E4DC9A1151BF9340CE6B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9AC5F36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107883793"/>
            <w:placeholder>
              <w:docPart w:val="4E5A70E62C4247DBBB3F24482002ED6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4CD4A33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49665260"/>
            <w:placeholder>
              <w:docPart w:val="AD8D0BF0563E40A9B5982A9A2C0F1106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52A4471D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56437695"/>
            <w:placeholder>
              <w:docPart w:val="974D974890874522A55D3B6A54D0CB17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03491368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8730262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341078948"/>
          </w:sdtPr>
          <w:sdtEndPr/>
          <w:sdtContent>
            <w:tc>
              <w:tcPr>
                <w:tcW w:w="1145" w:type="dxa"/>
              </w:tcPr>
              <w:p w14:paraId="5CB0F91B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44517988"/>
            <w:placeholder>
              <w:docPart w:val="7143584FC1EF464CAA1CF345536804F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C516118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523516885"/>
            <w:placeholder>
              <w:docPart w:val="BCA8F975E5C443B185019C97DF903A3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90698DB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05951809"/>
            <w:placeholder>
              <w:docPart w:val="AAC2FF55A77B40719990791FA31E2A3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7D22D9CE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718173557"/>
            <w:placeholder>
              <w:docPart w:val="886CE3DE257D435886491FD0C4F9C11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3D0AA248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24543836"/>
            <w:placeholder>
              <w:docPart w:val="9EF0C544150D4C4A81CB969E931C4102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5C00741A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536C8C5A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692445552"/>
          </w:sdtPr>
          <w:sdtEndPr/>
          <w:sdtContent>
            <w:tc>
              <w:tcPr>
                <w:tcW w:w="1145" w:type="dxa"/>
              </w:tcPr>
              <w:p w14:paraId="0F2F2386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016649073"/>
            <w:placeholder>
              <w:docPart w:val="71F3A6F0EE63471FB66CC2D22FF8CAE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E728ED1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396404455"/>
            <w:placeholder>
              <w:docPart w:val="9ACC2BDC3E7844E296F3997B4516C6E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BDDB82D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509950984"/>
            <w:placeholder>
              <w:docPart w:val="9380F4F3D7DA48F68A0CF613D90D9BEF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73EF5E6D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349410238"/>
            <w:placeholder>
              <w:docPart w:val="726BF3507BE64A7E804FAD0D2DB1107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410671C3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457610192"/>
            <w:placeholder>
              <w:docPart w:val="B30B376C11E94A15B9662531FD51037F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2F470A8D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6EF5AE11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245497061"/>
          </w:sdtPr>
          <w:sdtEndPr/>
          <w:sdtContent>
            <w:tc>
              <w:tcPr>
                <w:tcW w:w="1145" w:type="dxa"/>
              </w:tcPr>
              <w:p w14:paraId="06513D54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34140512"/>
            <w:placeholder>
              <w:docPart w:val="567D981B003940E2A7A88CE8D85FA86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5AA70D1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68846650"/>
            <w:placeholder>
              <w:docPart w:val="41C143BDCB43469190BB42C983626AD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6B6EFB3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11079697"/>
            <w:placeholder>
              <w:docPart w:val="999C4EB5FBA340F58CA43EAF8C8C4AB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3165D8C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91232951"/>
            <w:placeholder>
              <w:docPart w:val="91DBA2CF510A4791A4E123388E668455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1C0FB48E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086131383"/>
            <w:placeholder>
              <w:docPart w:val="48102215C4164CD0B7AB544A030F57F0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218E6642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0967D10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496082280"/>
          </w:sdtPr>
          <w:sdtEndPr/>
          <w:sdtContent>
            <w:tc>
              <w:tcPr>
                <w:tcW w:w="1145" w:type="dxa"/>
              </w:tcPr>
              <w:p w14:paraId="6223B5F0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305001356"/>
            <w:placeholder>
              <w:docPart w:val="11669299BB5A49D7BA816BDE3C45B29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F07AA75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23624063"/>
            <w:placeholder>
              <w:docPart w:val="1F805AB68D9E4D349D39F96B2A118CD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3422FE0E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74096093"/>
            <w:placeholder>
              <w:docPart w:val="6ED20282D1B0413BB19AB41F0BA45202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D7937BA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551806171"/>
            <w:placeholder>
              <w:docPart w:val="565984F9358641D3BD2D5AA8276F3363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6E5BAFD6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73657921"/>
            <w:placeholder>
              <w:docPart w:val="8EF75B678AD44CA1BD9E0F1C3655EF01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4E7599B4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7246306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574948184"/>
          </w:sdtPr>
          <w:sdtEndPr/>
          <w:sdtContent>
            <w:tc>
              <w:tcPr>
                <w:tcW w:w="1145" w:type="dxa"/>
              </w:tcPr>
              <w:p w14:paraId="78488D26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964028110"/>
            <w:placeholder>
              <w:docPart w:val="EDF9AA3DC55346D6A61921B9A84FD4B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25BEFCE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792430977"/>
            <w:placeholder>
              <w:docPart w:val="D98FF94C722F4D1FAFBDDB1D2B1449D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C0B7532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17961545"/>
            <w:placeholder>
              <w:docPart w:val="6CE24A16A6E04B72A0E0D4425F44F2F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E9BE452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698229796"/>
            <w:placeholder>
              <w:docPart w:val="B853BCB5FDD74D3EB7AF0DB78D0E08FA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D92D9A9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082677902"/>
            <w:placeholder>
              <w:docPart w:val="BE44D18ACED24311BACD547BFF32BD17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55B4E0E4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69F788A3" w14:textId="77777777" w:rsidR="00AC127A" w:rsidRDefault="00AC127A" w:rsidP="00AC127A">
      <w:pPr>
        <w:rPr>
          <w:sz w:val="28"/>
          <w:szCs w:val="28"/>
        </w:rPr>
      </w:pPr>
    </w:p>
    <w:p w14:paraId="5841BC8A" w14:textId="77777777" w:rsidR="00AC127A" w:rsidRDefault="00AC127A">
      <w:pPr>
        <w:rPr>
          <w:sz w:val="28"/>
          <w:szCs w:val="28"/>
        </w:rPr>
      </w:pPr>
    </w:p>
    <w:p w14:paraId="6CEAE67A" w14:textId="77777777"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14:paraId="40E9ECA3" w14:textId="77777777" w:rsidTr="00B17E67">
        <w:trPr>
          <w:cantSplit/>
          <w:trHeight w:val="864"/>
        </w:trPr>
        <w:sdt>
          <w:sdtPr>
            <w:rPr>
              <w:sz w:val="32"/>
              <w:szCs w:val="28"/>
            </w:rPr>
            <w:id w:val="2129426225"/>
          </w:sdtPr>
          <w:sdtEndPr/>
          <w:sdtContent>
            <w:tc>
              <w:tcPr>
                <w:tcW w:w="1145" w:type="dxa"/>
              </w:tcPr>
              <w:p w14:paraId="0A98C930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02194440"/>
            <w:placeholder>
              <w:docPart w:val="09098D113FAF4A5A99146D79076F180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26AFB73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894159067"/>
            <w:placeholder>
              <w:docPart w:val="BB43B370BB0646D68EAA6573D18B1D1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D3D296A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01614160"/>
            <w:placeholder>
              <w:docPart w:val="F22672EB58674E6E8FC67FFA6485BC6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2E6AC204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79811804"/>
            <w:placeholder>
              <w:docPart w:val="7D31135231C345C98364AE30E74BF7EB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50A1ECB1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754355978"/>
            <w:placeholder>
              <w:docPart w:val="B067BBD444414D48B2BA6AADE694F8E6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6F0228F3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84FEA6E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776784912"/>
          </w:sdtPr>
          <w:sdtEndPr/>
          <w:sdtContent>
            <w:tc>
              <w:tcPr>
                <w:tcW w:w="1145" w:type="dxa"/>
              </w:tcPr>
              <w:p w14:paraId="6927F484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99784142"/>
            <w:placeholder>
              <w:docPart w:val="175CF3217BF448BDA977A896AC70173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CDC5AD9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414693092"/>
            <w:placeholder>
              <w:docPart w:val="ED5CF821AC694B6A9B3B470131CFEE9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C960A13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311936838"/>
            <w:placeholder>
              <w:docPart w:val="0B5354C989224CEFADB30B4AE04E272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30D7389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17652864"/>
            <w:placeholder>
              <w:docPart w:val="D141DB6E62D1460A9AFBFCEEE0FEDFCE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461639B1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359404704"/>
            <w:placeholder>
              <w:docPart w:val="30D779F02893431C977D1B9A60A1073B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5DB01CDB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6E82E53D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2025699150"/>
          </w:sdtPr>
          <w:sdtEndPr/>
          <w:sdtContent>
            <w:tc>
              <w:tcPr>
                <w:tcW w:w="1145" w:type="dxa"/>
              </w:tcPr>
              <w:p w14:paraId="3CE154E1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71879651"/>
            <w:placeholder>
              <w:docPart w:val="113A9FB89CE7493492D03A3C69BBE27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B820A31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323327020"/>
            <w:placeholder>
              <w:docPart w:val="D92CFD3B7A89493FA47081DE19CE8AC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36CDB419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379845491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C82E2B3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787028938"/>
            <w:showingPlcHdr/>
            <w:text/>
          </w:sdtPr>
          <w:sdtEndPr/>
          <w:sdtContent>
            <w:tc>
              <w:tcPr>
                <w:tcW w:w="3492" w:type="dxa"/>
              </w:tcPr>
              <w:p w14:paraId="143FA8AC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00673258"/>
            <w:showingPlcHdr/>
            <w:text/>
          </w:sdtPr>
          <w:sdtEndPr/>
          <w:sdtContent>
            <w:tc>
              <w:tcPr>
                <w:tcW w:w="2141" w:type="dxa"/>
              </w:tcPr>
              <w:p w14:paraId="69369870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683616AF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381861315"/>
          </w:sdtPr>
          <w:sdtEndPr/>
          <w:sdtContent>
            <w:tc>
              <w:tcPr>
                <w:tcW w:w="1145" w:type="dxa"/>
              </w:tcPr>
              <w:p w14:paraId="2EA14C39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11899570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CF5F24E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81301379"/>
            <w:showingPlcHdr/>
            <w:text/>
          </w:sdtPr>
          <w:sdtEndPr/>
          <w:sdtContent>
            <w:tc>
              <w:tcPr>
                <w:tcW w:w="2291" w:type="dxa"/>
              </w:tcPr>
              <w:p w14:paraId="025DA51B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733925624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D93BF91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33723113"/>
            <w:showingPlcHdr/>
            <w:text/>
          </w:sdtPr>
          <w:sdtEndPr/>
          <w:sdtContent>
            <w:tc>
              <w:tcPr>
                <w:tcW w:w="3492" w:type="dxa"/>
              </w:tcPr>
              <w:p w14:paraId="082917D1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023294648"/>
            <w:showingPlcHdr/>
            <w:text/>
          </w:sdtPr>
          <w:sdtEndPr/>
          <w:sdtContent>
            <w:tc>
              <w:tcPr>
                <w:tcW w:w="2141" w:type="dxa"/>
              </w:tcPr>
              <w:p w14:paraId="2B8353E4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7238C9C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222049281"/>
          </w:sdtPr>
          <w:sdtEndPr/>
          <w:sdtContent>
            <w:tc>
              <w:tcPr>
                <w:tcW w:w="1145" w:type="dxa"/>
              </w:tcPr>
              <w:p w14:paraId="7E113500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425662703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52B43BF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324200987"/>
            <w:showingPlcHdr/>
            <w:text/>
          </w:sdtPr>
          <w:sdtEndPr/>
          <w:sdtContent>
            <w:tc>
              <w:tcPr>
                <w:tcW w:w="2291" w:type="dxa"/>
              </w:tcPr>
              <w:p w14:paraId="17D2F53E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223181631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31712EF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00737134"/>
            <w:showingPlcHdr/>
            <w:text/>
          </w:sdtPr>
          <w:sdtEndPr/>
          <w:sdtContent>
            <w:tc>
              <w:tcPr>
                <w:tcW w:w="3492" w:type="dxa"/>
              </w:tcPr>
              <w:p w14:paraId="773E1245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31173137"/>
            <w:showingPlcHdr/>
            <w:text/>
          </w:sdtPr>
          <w:sdtEndPr/>
          <w:sdtContent>
            <w:tc>
              <w:tcPr>
                <w:tcW w:w="2141" w:type="dxa"/>
              </w:tcPr>
              <w:p w14:paraId="234FCACB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3890A64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390808007"/>
          </w:sdtPr>
          <w:sdtEndPr/>
          <w:sdtContent>
            <w:tc>
              <w:tcPr>
                <w:tcW w:w="1145" w:type="dxa"/>
              </w:tcPr>
              <w:p w14:paraId="39D625B9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6757297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771F702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285395088"/>
            <w:showingPlcHdr/>
            <w:text/>
          </w:sdtPr>
          <w:sdtEndPr/>
          <w:sdtContent>
            <w:tc>
              <w:tcPr>
                <w:tcW w:w="2291" w:type="dxa"/>
              </w:tcPr>
              <w:p w14:paraId="1A1DE889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04431033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86E9D53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787430306"/>
            <w:showingPlcHdr/>
            <w:text/>
          </w:sdtPr>
          <w:sdtEndPr/>
          <w:sdtContent>
            <w:tc>
              <w:tcPr>
                <w:tcW w:w="3492" w:type="dxa"/>
              </w:tcPr>
              <w:p w14:paraId="16962C8E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118909429"/>
            <w:showingPlcHdr/>
            <w:text/>
          </w:sdtPr>
          <w:sdtEndPr/>
          <w:sdtContent>
            <w:tc>
              <w:tcPr>
                <w:tcW w:w="2141" w:type="dxa"/>
              </w:tcPr>
              <w:p w14:paraId="1A380E4B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395ABF2F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634684202"/>
          </w:sdtPr>
          <w:sdtEndPr/>
          <w:sdtContent>
            <w:tc>
              <w:tcPr>
                <w:tcW w:w="1145" w:type="dxa"/>
              </w:tcPr>
              <w:p w14:paraId="6B60928A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49295821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2E2ADD8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982267494"/>
            <w:showingPlcHdr/>
            <w:text/>
          </w:sdtPr>
          <w:sdtEndPr/>
          <w:sdtContent>
            <w:tc>
              <w:tcPr>
                <w:tcW w:w="2291" w:type="dxa"/>
              </w:tcPr>
              <w:p w14:paraId="7D341F17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055844237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399BDA6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704795453"/>
            <w:showingPlcHdr/>
            <w:text/>
          </w:sdtPr>
          <w:sdtEndPr/>
          <w:sdtContent>
            <w:tc>
              <w:tcPr>
                <w:tcW w:w="3492" w:type="dxa"/>
              </w:tcPr>
              <w:p w14:paraId="4C0D72BA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587738033"/>
            <w:showingPlcHdr/>
            <w:text/>
          </w:sdtPr>
          <w:sdtEndPr/>
          <w:sdtContent>
            <w:tc>
              <w:tcPr>
                <w:tcW w:w="2141" w:type="dxa"/>
              </w:tcPr>
              <w:p w14:paraId="3AF73937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81138C6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2032175084"/>
          </w:sdtPr>
          <w:sdtEndPr/>
          <w:sdtContent>
            <w:tc>
              <w:tcPr>
                <w:tcW w:w="1145" w:type="dxa"/>
              </w:tcPr>
              <w:p w14:paraId="69653D7F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201630599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BF51FA7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501043261"/>
            <w:showingPlcHdr/>
            <w:text/>
          </w:sdtPr>
          <w:sdtEndPr/>
          <w:sdtContent>
            <w:tc>
              <w:tcPr>
                <w:tcW w:w="2291" w:type="dxa"/>
              </w:tcPr>
              <w:p w14:paraId="35CC46CD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049039423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78C4E722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348984825"/>
            <w:showingPlcHdr/>
            <w:text/>
          </w:sdtPr>
          <w:sdtEndPr/>
          <w:sdtContent>
            <w:tc>
              <w:tcPr>
                <w:tcW w:w="3492" w:type="dxa"/>
              </w:tcPr>
              <w:p w14:paraId="34E3FA30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111046931"/>
            <w:showingPlcHdr/>
            <w:text/>
          </w:sdtPr>
          <w:sdtEndPr/>
          <w:sdtContent>
            <w:tc>
              <w:tcPr>
                <w:tcW w:w="2141" w:type="dxa"/>
              </w:tcPr>
              <w:p w14:paraId="2901E093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57BBE7CF" w14:textId="77777777" w:rsidR="00AC127A" w:rsidRDefault="00AC127A" w:rsidP="00AC127A">
      <w:pPr>
        <w:rPr>
          <w:sz w:val="28"/>
          <w:szCs w:val="28"/>
        </w:rPr>
      </w:pPr>
    </w:p>
    <w:p w14:paraId="5EB8CEE8" w14:textId="77777777" w:rsidR="00AC127A" w:rsidRDefault="00AC127A">
      <w:pPr>
        <w:rPr>
          <w:sz w:val="28"/>
          <w:szCs w:val="28"/>
        </w:rPr>
      </w:pPr>
    </w:p>
    <w:p w14:paraId="72E68AE5" w14:textId="77777777"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14:paraId="1E972363" w14:textId="77777777" w:rsidTr="00B17E67">
        <w:trPr>
          <w:cantSplit/>
          <w:trHeight w:val="864"/>
        </w:trPr>
        <w:sdt>
          <w:sdtPr>
            <w:rPr>
              <w:sz w:val="32"/>
              <w:szCs w:val="28"/>
            </w:rPr>
            <w:id w:val="219642652"/>
          </w:sdtPr>
          <w:sdtEndPr/>
          <w:sdtContent>
            <w:tc>
              <w:tcPr>
                <w:tcW w:w="1145" w:type="dxa"/>
              </w:tcPr>
              <w:p w14:paraId="116B739F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78730993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23F5B20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248385668"/>
            <w:showingPlcHdr/>
            <w:text/>
          </w:sdtPr>
          <w:sdtEndPr/>
          <w:sdtContent>
            <w:tc>
              <w:tcPr>
                <w:tcW w:w="2291" w:type="dxa"/>
              </w:tcPr>
              <w:p w14:paraId="3397B597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520122111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E1E28F6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51266894"/>
            <w:showingPlcHdr/>
            <w:text/>
          </w:sdtPr>
          <w:sdtEndPr/>
          <w:sdtContent>
            <w:tc>
              <w:tcPr>
                <w:tcW w:w="3492" w:type="dxa"/>
              </w:tcPr>
              <w:p w14:paraId="46164DAB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55561426"/>
            <w:showingPlcHdr/>
            <w:text/>
          </w:sdtPr>
          <w:sdtEndPr/>
          <w:sdtContent>
            <w:tc>
              <w:tcPr>
                <w:tcW w:w="2141" w:type="dxa"/>
              </w:tcPr>
              <w:p w14:paraId="60AE6CF7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141B12F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069837979"/>
          </w:sdtPr>
          <w:sdtEndPr/>
          <w:sdtContent>
            <w:tc>
              <w:tcPr>
                <w:tcW w:w="1145" w:type="dxa"/>
              </w:tcPr>
              <w:p w14:paraId="273556C5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1162453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44E9A2F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833406902"/>
            <w:showingPlcHdr/>
            <w:text/>
          </w:sdtPr>
          <w:sdtEndPr/>
          <w:sdtContent>
            <w:tc>
              <w:tcPr>
                <w:tcW w:w="2291" w:type="dxa"/>
              </w:tcPr>
              <w:p w14:paraId="167DD604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392537366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7488223B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7397845"/>
            <w:showingPlcHdr/>
            <w:text/>
          </w:sdtPr>
          <w:sdtEndPr/>
          <w:sdtContent>
            <w:tc>
              <w:tcPr>
                <w:tcW w:w="3492" w:type="dxa"/>
              </w:tcPr>
              <w:p w14:paraId="259615EA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73821566"/>
            <w:showingPlcHdr/>
            <w:text/>
          </w:sdtPr>
          <w:sdtEndPr/>
          <w:sdtContent>
            <w:tc>
              <w:tcPr>
                <w:tcW w:w="2141" w:type="dxa"/>
              </w:tcPr>
              <w:p w14:paraId="09D37BD1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3735121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643968964"/>
          </w:sdtPr>
          <w:sdtEndPr/>
          <w:sdtContent>
            <w:tc>
              <w:tcPr>
                <w:tcW w:w="1145" w:type="dxa"/>
              </w:tcPr>
              <w:p w14:paraId="20370AA7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4656232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AA07371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2017680196"/>
            <w:showingPlcHdr/>
            <w:text/>
          </w:sdtPr>
          <w:sdtEndPr/>
          <w:sdtContent>
            <w:tc>
              <w:tcPr>
                <w:tcW w:w="2291" w:type="dxa"/>
              </w:tcPr>
              <w:p w14:paraId="7879C0E4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334887013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71E9DAFE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85119423"/>
            <w:showingPlcHdr/>
            <w:text/>
          </w:sdtPr>
          <w:sdtEndPr/>
          <w:sdtContent>
            <w:tc>
              <w:tcPr>
                <w:tcW w:w="3492" w:type="dxa"/>
              </w:tcPr>
              <w:p w14:paraId="33833F54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8638114"/>
            <w:showingPlcHdr/>
            <w:text/>
          </w:sdtPr>
          <w:sdtEndPr/>
          <w:sdtContent>
            <w:tc>
              <w:tcPr>
                <w:tcW w:w="2141" w:type="dxa"/>
              </w:tcPr>
              <w:p w14:paraId="4D215980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5BB99413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668790840"/>
          </w:sdtPr>
          <w:sdtEndPr/>
          <w:sdtContent>
            <w:tc>
              <w:tcPr>
                <w:tcW w:w="1145" w:type="dxa"/>
              </w:tcPr>
              <w:p w14:paraId="49FC195B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136323138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765A501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453828031"/>
            <w:showingPlcHdr/>
            <w:text/>
          </w:sdtPr>
          <w:sdtEndPr/>
          <w:sdtContent>
            <w:tc>
              <w:tcPr>
                <w:tcW w:w="2291" w:type="dxa"/>
              </w:tcPr>
              <w:p w14:paraId="4177F540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132792020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2086294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85723864"/>
            <w:showingPlcHdr/>
            <w:text/>
          </w:sdtPr>
          <w:sdtEndPr/>
          <w:sdtContent>
            <w:tc>
              <w:tcPr>
                <w:tcW w:w="3492" w:type="dxa"/>
              </w:tcPr>
              <w:p w14:paraId="06BAA8CD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68947493"/>
            <w:showingPlcHdr/>
            <w:text/>
          </w:sdtPr>
          <w:sdtEndPr/>
          <w:sdtContent>
            <w:tc>
              <w:tcPr>
                <w:tcW w:w="2141" w:type="dxa"/>
              </w:tcPr>
              <w:p w14:paraId="41EA7C91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5B69E26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270969811"/>
          </w:sdtPr>
          <w:sdtEndPr/>
          <w:sdtContent>
            <w:tc>
              <w:tcPr>
                <w:tcW w:w="1145" w:type="dxa"/>
              </w:tcPr>
              <w:p w14:paraId="79728F17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926867476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AE85EAA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851556053"/>
            <w:showingPlcHdr/>
            <w:text/>
          </w:sdtPr>
          <w:sdtEndPr/>
          <w:sdtContent>
            <w:tc>
              <w:tcPr>
                <w:tcW w:w="2291" w:type="dxa"/>
              </w:tcPr>
              <w:p w14:paraId="7F847C97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83207728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8ACAF15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27741554"/>
            <w:showingPlcHdr/>
            <w:text/>
          </w:sdtPr>
          <w:sdtEndPr/>
          <w:sdtContent>
            <w:tc>
              <w:tcPr>
                <w:tcW w:w="3492" w:type="dxa"/>
              </w:tcPr>
              <w:p w14:paraId="33C586C8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66430064"/>
            <w:showingPlcHdr/>
            <w:text/>
          </w:sdtPr>
          <w:sdtEndPr/>
          <w:sdtContent>
            <w:tc>
              <w:tcPr>
                <w:tcW w:w="2141" w:type="dxa"/>
              </w:tcPr>
              <w:p w14:paraId="3BD06B71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7C57F1B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473947298"/>
          </w:sdtPr>
          <w:sdtEndPr/>
          <w:sdtContent>
            <w:tc>
              <w:tcPr>
                <w:tcW w:w="1145" w:type="dxa"/>
              </w:tcPr>
              <w:p w14:paraId="09DDF851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4158837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38BED1B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394020003"/>
            <w:showingPlcHdr/>
            <w:text/>
          </w:sdtPr>
          <w:sdtEndPr/>
          <w:sdtContent>
            <w:tc>
              <w:tcPr>
                <w:tcW w:w="2291" w:type="dxa"/>
              </w:tcPr>
              <w:p w14:paraId="4A13E8B1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096664132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78D2BDDE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476660130"/>
            <w:showingPlcHdr/>
            <w:text/>
          </w:sdtPr>
          <w:sdtEndPr/>
          <w:sdtContent>
            <w:tc>
              <w:tcPr>
                <w:tcW w:w="3492" w:type="dxa"/>
              </w:tcPr>
              <w:p w14:paraId="47CAD93F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46928670"/>
            <w:showingPlcHdr/>
            <w:text/>
          </w:sdtPr>
          <w:sdtEndPr/>
          <w:sdtContent>
            <w:tc>
              <w:tcPr>
                <w:tcW w:w="2141" w:type="dxa"/>
              </w:tcPr>
              <w:p w14:paraId="4BFD196E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5A2F4162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292759761"/>
          </w:sdtPr>
          <w:sdtEndPr/>
          <w:sdtContent>
            <w:tc>
              <w:tcPr>
                <w:tcW w:w="1145" w:type="dxa"/>
              </w:tcPr>
              <w:p w14:paraId="7EAA0918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97810682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C2BD933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443505754"/>
            <w:showingPlcHdr/>
            <w:text/>
          </w:sdtPr>
          <w:sdtEndPr/>
          <w:sdtContent>
            <w:tc>
              <w:tcPr>
                <w:tcW w:w="2291" w:type="dxa"/>
              </w:tcPr>
              <w:p w14:paraId="1938608E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296959324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22DCF810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662392165"/>
            <w:showingPlcHdr/>
            <w:text/>
          </w:sdtPr>
          <w:sdtEndPr/>
          <w:sdtContent>
            <w:tc>
              <w:tcPr>
                <w:tcW w:w="3492" w:type="dxa"/>
              </w:tcPr>
              <w:p w14:paraId="12253470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581764745"/>
            <w:showingPlcHdr/>
            <w:text/>
          </w:sdtPr>
          <w:sdtEndPr/>
          <w:sdtContent>
            <w:tc>
              <w:tcPr>
                <w:tcW w:w="2141" w:type="dxa"/>
              </w:tcPr>
              <w:p w14:paraId="38597020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14EA185" w14:textId="77777777" w:rsidTr="00B17E67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944611778"/>
          </w:sdtPr>
          <w:sdtEndPr/>
          <w:sdtContent>
            <w:tc>
              <w:tcPr>
                <w:tcW w:w="1145" w:type="dxa"/>
              </w:tcPr>
              <w:p w14:paraId="61EC2A8F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960951665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C29A79C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777830937"/>
            <w:showingPlcHdr/>
            <w:text/>
          </w:sdtPr>
          <w:sdtEndPr/>
          <w:sdtContent>
            <w:tc>
              <w:tcPr>
                <w:tcW w:w="2291" w:type="dxa"/>
              </w:tcPr>
              <w:p w14:paraId="250FE896" w14:textId="77777777" w:rsidR="00AC127A" w:rsidRDefault="00AC127A" w:rsidP="00B17E6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53006086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E5A7EF5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670534930"/>
            <w:showingPlcHdr/>
            <w:text/>
          </w:sdtPr>
          <w:sdtEndPr/>
          <w:sdtContent>
            <w:tc>
              <w:tcPr>
                <w:tcW w:w="3492" w:type="dxa"/>
              </w:tcPr>
              <w:p w14:paraId="20C56D40" w14:textId="77777777" w:rsidR="00AC127A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546797411"/>
            <w:showingPlcHdr/>
            <w:text/>
          </w:sdtPr>
          <w:sdtEndPr/>
          <w:sdtContent>
            <w:tc>
              <w:tcPr>
                <w:tcW w:w="2141" w:type="dxa"/>
              </w:tcPr>
              <w:p w14:paraId="50FCE79F" w14:textId="77777777" w:rsidR="00AC127A" w:rsidRPr="0025554D" w:rsidRDefault="00AC127A" w:rsidP="00B17E6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10972E3B" w14:textId="77777777" w:rsidR="00AC127A" w:rsidRDefault="00AC127A" w:rsidP="00AC127A">
      <w:pPr>
        <w:rPr>
          <w:sz w:val="28"/>
          <w:szCs w:val="28"/>
        </w:rPr>
      </w:pPr>
    </w:p>
    <w:p w14:paraId="12D548C8" w14:textId="77777777"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55CEBD" w14:textId="77777777" w:rsidR="000819A4" w:rsidRDefault="000819A4">
      <w:pPr>
        <w:rPr>
          <w:sz w:val="28"/>
          <w:szCs w:val="28"/>
        </w:rPr>
      </w:pPr>
    </w:p>
    <w:p w14:paraId="45E8F756" w14:textId="77777777"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14:paraId="61C399E3" w14:textId="77777777" w:rsidTr="00FB4C57">
        <w:trPr>
          <w:cantSplit/>
          <w:trHeight w:val="280"/>
        </w:trPr>
        <w:tc>
          <w:tcPr>
            <w:tcW w:w="4747" w:type="dxa"/>
            <w:gridSpan w:val="3"/>
          </w:tcPr>
          <w:p w14:paraId="15656D72" w14:textId="77777777"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14:paraId="6F2461AA" w14:textId="77777777"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14:paraId="36C06E6B" w14:textId="77777777" w:rsidTr="00FB4C57">
        <w:trPr>
          <w:cantSplit/>
          <w:trHeight w:val="280"/>
        </w:trPr>
        <w:tc>
          <w:tcPr>
            <w:tcW w:w="1440" w:type="dxa"/>
          </w:tcPr>
          <w:p w14:paraId="27F37F4B" w14:textId="77777777"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14:paraId="43673451" w14:textId="77777777"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14:paraId="694ED99F" w14:textId="77777777"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14:paraId="10FF8C92" w14:textId="77777777"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14:paraId="72ADBDD3" w14:textId="77777777" w:rsidTr="00FB4C57">
        <w:trPr>
          <w:cantSplit/>
          <w:trHeight w:val="567"/>
        </w:trPr>
        <w:sdt>
          <w:sdtPr>
            <w:rPr>
              <w:rtl/>
            </w:rPr>
            <w:id w:val="236750784"/>
          </w:sdtPr>
          <w:sdtEndPr/>
          <w:sdtContent>
            <w:tc>
              <w:tcPr>
                <w:tcW w:w="1440" w:type="dxa"/>
              </w:tcPr>
              <w:p w14:paraId="0F58CD40" w14:textId="77777777"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</w:sdtPr>
          <w:sdtEndPr/>
          <w:sdtContent>
            <w:tc>
              <w:tcPr>
                <w:tcW w:w="1440" w:type="dxa"/>
              </w:tcPr>
              <w:p w14:paraId="5CC6C393" w14:textId="77777777"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5049C880" w14:textId="77777777"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showingPlcHdr/>
            <w:text/>
          </w:sdtPr>
          <w:sdtEndPr/>
          <w:sdtContent>
            <w:tc>
              <w:tcPr>
                <w:tcW w:w="8959" w:type="dxa"/>
              </w:tcPr>
              <w:p w14:paraId="399DB822" w14:textId="77777777"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606D5102" w14:textId="77777777" w:rsidTr="00B17E67">
        <w:trPr>
          <w:cantSplit/>
          <w:trHeight w:val="567"/>
        </w:trPr>
        <w:sdt>
          <w:sdtPr>
            <w:rPr>
              <w:rtl/>
            </w:rPr>
            <w:id w:val="1379744818"/>
          </w:sdtPr>
          <w:sdtEndPr/>
          <w:sdtContent>
            <w:tc>
              <w:tcPr>
                <w:tcW w:w="1440" w:type="dxa"/>
              </w:tcPr>
              <w:p w14:paraId="0E5840D1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</w:sdtPr>
          <w:sdtEndPr/>
          <w:sdtContent>
            <w:tc>
              <w:tcPr>
                <w:tcW w:w="1440" w:type="dxa"/>
              </w:tcPr>
              <w:p w14:paraId="6ABB3A76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2BBEA4F9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showingPlcHdr/>
            <w:text/>
          </w:sdtPr>
          <w:sdtEndPr/>
          <w:sdtContent>
            <w:tc>
              <w:tcPr>
                <w:tcW w:w="8959" w:type="dxa"/>
              </w:tcPr>
              <w:p w14:paraId="4BCBB1B5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453443B8" w14:textId="77777777" w:rsidTr="00FB4C57">
        <w:trPr>
          <w:cantSplit/>
          <w:trHeight w:val="567"/>
        </w:trPr>
        <w:sdt>
          <w:sdtPr>
            <w:rPr>
              <w:rtl/>
            </w:rPr>
            <w:id w:val="-1255432717"/>
          </w:sdtPr>
          <w:sdtEndPr/>
          <w:sdtContent>
            <w:tc>
              <w:tcPr>
                <w:tcW w:w="1440" w:type="dxa"/>
              </w:tcPr>
              <w:p w14:paraId="5CC994EA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</w:sdtPr>
          <w:sdtEndPr/>
          <w:sdtContent>
            <w:tc>
              <w:tcPr>
                <w:tcW w:w="1440" w:type="dxa"/>
              </w:tcPr>
              <w:p w14:paraId="3C62B105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312DE8C1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showingPlcHdr/>
            <w:text/>
          </w:sdtPr>
          <w:sdtEndPr/>
          <w:sdtContent>
            <w:tc>
              <w:tcPr>
                <w:tcW w:w="8959" w:type="dxa"/>
              </w:tcPr>
              <w:p w14:paraId="49470915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0050A767" w14:textId="77777777" w:rsidTr="00FB4C57">
        <w:trPr>
          <w:cantSplit/>
          <w:trHeight w:val="567"/>
        </w:trPr>
        <w:sdt>
          <w:sdtPr>
            <w:rPr>
              <w:rtl/>
            </w:rPr>
            <w:id w:val="527608428"/>
          </w:sdtPr>
          <w:sdtEndPr/>
          <w:sdtContent>
            <w:tc>
              <w:tcPr>
                <w:tcW w:w="1440" w:type="dxa"/>
              </w:tcPr>
              <w:p w14:paraId="0116C290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</w:sdtPr>
          <w:sdtEndPr/>
          <w:sdtContent>
            <w:tc>
              <w:tcPr>
                <w:tcW w:w="1440" w:type="dxa"/>
              </w:tcPr>
              <w:p w14:paraId="6132C42F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739D2FEA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showingPlcHdr/>
            <w:text/>
          </w:sdtPr>
          <w:sdtEndPr/>
          <w:sdtContent>
            <w:tc>
              <w:tcPr>
                <w:tcW w:w="8959" w:type="dxa"/>
              </w:tcPr>
              <w:p w14:paraId="70441E70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1EF384D2" w14:textId="77777777" w:rsidTr="00FB4C57">
        <w:trPr>
          <w:cantSplit/>
          <w:trHeight w:val="567"/>
        </w:trPr>
        <w:sdt>
          <w:sdtPr>
            <w:rPr>
              <w:rtl/>
            </w:rPr>
            <w:id w:val="-721446855"/>
          </w:sdtPr>
          <w:sdtEndPr/>
          <w:sdtContent>
            <w:tc>
              <w:tcPr>
                <w:tcW w:w="1440" w:type="dxa"/>
              </w:tcPr>
              <w:p w14:paraId="3132BF82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</w:sdtPr>
          <w:sdtEndPr/>
          <w:sdtContent>
            <w:tc>
              <w:tcPr>
                <w:tcW w:w="1440" w:type="dxa"/>
              </w:tcPr>
              <w:p w14:paraId="02E9B4B3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5AC5EA0D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showingPlcHdr/>
            <w:text/>
          </w:sdtPr>
          <w:sdtEndPr/>
          <w:sdtContent>
            <w:tc>
              <w:tcPr>
                <w:tcW w:w="8959" w:type="dxa"/>
              </w:tcPr>
              <w:p w14:paraId="75B0E94F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431CEA40" w14:textId="77777777" w:rsidTr="00FB4C57">
        <w:trPr>
          <w:cantSplit/>
          <w:trHeight w:val="567"/>
        </w:trPr>
        <w:sdt>
          <w:sdtPr>
            <w:rPr>
              <w:rtl/>
            </w:rPr>
            <w:id w:val="1909718689"/>
          </w:sdtPr>
          <w:sdtEndPr/>
          <w:sdtContent>
            <w:tc>
              <w:tcPr>
                <w:tcW w:w="1440" w:type="dxa"/>
              </w:tcPr>
              <w:p w14:paraId="7F3B2F59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</w:sdtPr>
          <w:sdtEndPr/>
          <w:sdtContent>
            <w:tc>
              <w:tcPr>
                <w:tcW w:w="1440" w:type="dxa"/>
              </w:tcPr>
              <w:p w14:paraId="1C9458FA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02263B2D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showingPlcHdr/>
            <w:text/>
          </w:sdtPr>
          <w:sdtEndPr/>
          <w:sdtContent>
            <w:tc>
              <w:tcPr>
                <w:tcW w:w="8959" w:type="dxa"/>
              </w:tcPr>
              <w:p w14:paraId="0FB8E459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68DCFA64" w14:textId="77777777" w:rsidTr="00FB4C57">
        <w:trPr>
          <w:cantSplit/>
          <w:trHeight w:val="567"/>
        </w:trPr>
        <w:sdt>
          <w:sdtPr>
            <w:rPr>
              <w:rtl/>
            </w:rPr>
            <w:id w:val="435497737"/>
          </w:sdtPr>
          <w:sdtEndPr/>
          <w:sdtContent>
            <w:tc>
              <w:tcPr>
                <w:tcW w:w="1440" w:type="dxa"/>
              </w:tcPr>
              <w:p w14:paraId="47536168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</w:sdtPr>
          <w:sdtEndPr/>
          <w:sdtContent>
            <w:tc>
              <w:tcPr>
                <w:tcW w:w="1440" w:type="dxa"/>
              </w:tcPr>
              <w:p w14:paraId="64CCA98C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1A9146BD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showingPlcHdr/>
            <w:text/>
          </w:sdtPr>
          <w:sdtEndPr/>
          <w:sdtContent>
            <w:tc>
              <w:tcPr>
                <w:tcW w:w="8959" w:type="dxa"/>
              </w:tcPr>
              <w:p w14:paraId="52538332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6388EAF8" w14:textId="77777777" w:rsidTr="00FB4C57">
        <w:trPr>
          <w:cantSplit/>
          <w:trHeight w:val="567"/>
        </w:trPr>
        <w:sdt>
          <w:sdtPr>
            <w:rPr>
              <w:rtl/>
            </w:rPr>
            <w:id w:val="-450085307"/>
          </w:sdtPr>
          <w:sdtEndPr/>
          <w:sdtContent>
            <w:tc>
              <w:tcPr>
                <w:tcW w:w="1440" w:type="dxa"/>
              </w:tcPr>
              <w:p w14:paraId="007EB762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</w:sdtPr>
          <w:sdtEndPr/>
          <w:sdtContent>
            <w:tc>
              <w:tcPr>
                <w:tcW w:w="1440" w:type="dxa"/>
              </w:tcPr>
              <w:p w14:paraId="184DD10B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7C594D70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showingPlcHdr/>
            <w:text/>
          </w:sdtPr>
          <w:sdtEndPr/>
          <w:sdtContent>
            <w:tc>
              <w:tcPr>
                <w:tcW w:w="8959" w:type="dxa"/>
              </w:tcPr>
              <w:p w14:paraId="08FCC11B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14:paraId="16AB14D9" w14:textId="77777777" w:rsidR="00AF162A" w:rsidRDefault="00AF162A">
      <w:pPr>
        <w:rPr>
          <w:sz w:val="28"/>
          <w:szCs w:val="28"/>
          <w:rtl/>
        </w:rPr>
      </w:pPr>
    </w:p>
    <w:p w14:paraId="3C4B79C3" w14:textId="77777777" w:rsidR="00AF162A" w:rsidRDefault="00AF162A">
      <w:pPr>
        <w:rPr>
          <w:sz w:val="28"/>
          <w:szCs w:val="28"/>
          <w:rtl/>
        </w:rPr>
      </w:pPr>
    </w:p>
    <w:p w14:paraId="368AF8C5" w14:textId="0C40556A" w:rsidR="00AF162A" w:rsidRDefault="00AF162A" w:rsidP="00E15B5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text/>
        </w:sdtPr>
        <w:sdtEndPr/>
        <w:sdtContent>
          <w:r w:rsidR="006841EC">
            <w:rPr>
              <w:rFonts w:hint="cs"/>
              <w:sz w:val="28"/>
              <w:szCs w:val="28"/>
              <w:rtl/>
            </w:rPr>
            <w:t>רונן בר-אל</w:t>
          </w:r>
        </w:sdtContent>
      </w:sdt>
    </w:p>
    <w:p w14:paraId="0C76699F" w14:textId="77777777"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35BEBA40" w14:textId="77777777" w:rsidR="00FB4C57" w:rsidRDefault="00FB4C57" w:rsidP="00FB4C57">
      <w:pPr>
        <w:bidi/>
        <w:rPr>
          <w:sz w:val="28"/>
          <w:szCs w:val="28"/>
          <w:rtl/>
        </w:rPr>
      </w:pPr>
    </w:p>
    <w:p w14:paraId="70FBF9A5" w14:textId="77777777"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14:paraId="0DA52B53" w14:textId="77777777" w:rsidR="00AF162A" w:rsidRDefault="00AF162A">
      <w:pPr>
        <w:jc w:val="right"/>
        <w:rPr>
          <w:sz w:val="28"/>
          <w:szCs w:val="28"/>
          <w:rtl/>
        </w:rPr>
      </w:pPr>
    </w:p>
    <w:p w14:paraId="147BD6B6" w14:textId="77777777"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showingPlcHdr/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FB4C57">
            <w:rPr>
              <w:rFonts w:hint="cs"/>
              <w:sz w:val="28"/>
              <w:szCs w:val="28"/>
              <w:rtl/>
            </w:rPr>
            <w:t xml:space="preserve">                            </w:t>
          </w:r>
        </w:sdtContent>
      </w:sdt>
    </w:p>
    <w:p w14:paraId="6DE8C980" w14:textId="48976C1D"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text/>
        </w:sdtPr>
        <w:sdtEndPr/>
        <w:sdtContent>
          <w:r w:rsidR="00D551BD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14:paraId="168714FC" w14:textId="77777777" w:rsidR="00AF162A" w:rsidRDefault="00AF162A">
      <w:pPr>
        <w:jc w:val="right"/>
        <w:rPr>
          <w:sz w:val="28"/>
          <w:szCs w:val="28"/>
          <w:rtl/>
        </w:rPr>
      </w:pPr>
    </w:p>
    <w:p w14:paraId="573CC729" w14:textId="6A358139"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D551BD">
            <w:rPr>
              <w:rStyle w:val="Style1"/>
              <w:rFonts w:hint="cs"/>
              <w:rtl/>
            </w:rPr>
            <w:t>איליה גינזבורג</w:t>
          </w:r>
        </w:sdtContent>
      </w:sdt>
    </w:p>
    <w:p w14:paraId="51B151E6" w14:textId="46C6F270"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date w:fullDate="2022-06-20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D551BD">
            <w:rPr>
              <w:rStyle w:val="Style1"/>
            </w:rPr>
            <w:t>20/06/2022</w:t>
          </w:r>
        </w:sdtContent>
      </w:sdt>
    </w:p>
    <w:sectPr w:rsidR="00AF162A" w:rsidSect="00801859">
      <w:headerReference w:type="default" r:id="rId10"/>
      <w:footerReference w:type="default" r:id="rId11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6812" w14:textId="77777777" w:rsidR="0011104C" w:rsidRDefault="0011104C" w:rsidP="00AF162A">
      <w:r>
        <w:separator/>
      </w:r>
    </w:p>
  </w:endnote>
  <w:endnote w:type="continuationSeparator" w:id="0">
    <w:p w14:paraId="13BE85C4" w14:textId="77777777" w:rsidR="0011104C" w:rsidRDefault="0011104C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5218" w14:textId="77777777" w:rsidR="00B17E67" w:rsidRDefault="00B17E67">
    <w:pPr>
      <w:pStyle w:val="Footer"/>
    </w:pPr>
    <w:r>
      <w:tab/>
      <w:t xml:space="preserve">- </w:t>
    </w:r>
    <w:r w:rsidR="00943CA0">
      <w:fldChar w:fldCharType="begin"/>
    </w:r>
    <w:r w:rsidR="00943CA0">
      <w:instrText xml:space="preserve"> PAGE </w:instrText>
    </w:r>
    <w:r w:rsidR="00943CA0">
      <w:fldChar w:fldCharType="separate"/>
    </w:r>
    <w:r w:rsidR="00D478AB">
      <w:rPr>
        <w:noProof/>
      </w:rPr>
      <w:t>2</w:t>
    </w:r>
    <w:r w:rsidR="00943CA0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8358" w14:textId="77777777" w:rsidR="0011104C" w:rsidRDefault="0011104C" w:rsidP="00AF162A">
      <w:r>
        <w:separator/>
      </w:r>
    </w:p>
  </w:footnote>
  <w:footnote w:type="continuationSeparator" w:id="0">
    <w:p w14:paraId="75AB2DDF" w14:textId="77777777" w:rsidR="0011104C" w:rsidRDefault="0011104C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2236" w14:textId="77777777" w:rsidR="00B17E67" w:rsidRDefault="00943CA0">
    <w:pPr>
      <w:pStyle w:val="Header"/>
    </w:pPr>
    <w:fldSimple w:instr=" FILENAME ">
      <w:r w:rsidR="00B17E67">
        <w:rPr>
          <w:noProof/>
        </w:rPr>
        <w:t>Document1</w:t>
      </w:r>
    </w:fldSimple>
    <w:r w:rsidR="00B17E67">
      <w:t xml:space="preserve">             </w:t>
    </w:r>
  </w:p>
  <w:p w14:paraId="238226E5" w14:textId="6B435EC5" w:rsidR="00B17E67" w:rsidRDefault="00B17E67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D551BD">
      <w:rPr>
        <w:noProof/>
      </w:rPr>
      <w:t>20/06/2022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380"/>
    <w:rsid w:val="00003298"/>
    <w:rsid w:val="000041FE"/>
    <w:rsid w:val="00036088"/>
    <w:rsid w:val="000445AB"/>
    <w:rsid w:val="00047CEC"/>
    <w:rsid w:val="000509A2"/>
    <w:rsid w:val="00061A17"/>
    <w:rsid w:val="00077255"/>
    <w:rsid w:val="000819A4"/>
    <w:rsid w:val="00083CBC"/>
    <w:rsid w:val="0009357B"/>
    <w:rsid w:val="000B1DDA"/>
    <w:rsid w:val="000F28E4"/>
    <w:rsid w:val="0011104C"/>
    <w:rsid w:val="001A4A8F"/>
    <w:rsid w:val="001A52F7"/>
    <w:rsid w:val="001B1F18"/>
    <w:rsid w:val="001C4E3E"/>
    <w:rsid w:val="00201643"/>
    <w:rsid w:val="0025554D"/>
    <w:rsid w:val="00282C89"/>
    <w:rsid w:val="00297029"/>
    <w:rsid w:val="002B7F4F"/>
    <w:rsid w:val="00377F5A"/>
    <w:rsid w:val="00396E2A"/>
    <w:rsid w:val="003B6FCA"/>
    <w:rsid w:val="003C5F4F"/>
    <w:rsid w:val="003F51AD"/>
    <w:rsid w:val="003F74CF"/>
    <w:rsid w:val="00407A80"/>
    <w:rsid w:val="00446481"/>
    <w:rsid w:val="0049662D"/>
    <w:rsid w:val="004C6E24"/>
    <w:rsid w:val="004D1ED1"/>
    <w:rsid w:val="004F6B7F"/>
    <w:rsid w:val="005321C8"/>
    <w:rsid w:val="00544143"/>
    <w:rsid w:val="00554159"/>
    <w:rsid w:val="00595973"/>
    <w:rsid w:val="005C4D6C"/>
    <w:rsid w:val="005E2042"/>
    <w:rsid w:val="005E6720"/>
    <w:rsid w:val="00620E10"/>
    <w:rsid w:val="006261A4"/>
    <w:rsid w:val="006841EC"/>
    <w:rsid w:val="006847CD"/>
    <w:rsid w:val="006C6E7C"/>
    <w:rsid w:val="007177AD"/>
    <w:rsid w:val="00724380"/>
    <w:rsid w:val="007419EE"/>
    <w:rsid w:val="00747676"/>
    <w:rsid w:val="00775930"/>
    <w:rsid w:val="00785C07"/>
    <w:rsid w:val="007A1574"/>
    <w:rsid w:val="007C2215"/>
    <w:rsid w:val="007E07E8"/>
    <w:rsid w:val="00801859"/>
    <w:rsid w:val="0081370A"/>
    <w:rsid w:val="008C3E49"/>
    <w:rsid w:val="008C68C7"/>
    <w:rsid w:val="00902B5F"/>
    <w:rsid w:val="00943CA0"/>
    <w:rsid w:val="00951501"/>
    <w:rsid w:val="00993C67"/>
    <w:rsid w:val="009B1560"/>
    <w:rsid w:val="009B46B2"/>
    <w:rsid w:val="009E2662"/>
    <w:rsid w:val="00AC127A"/>
    <w:rsid w:val="00AF162A"/>
    <w:rsid w:val="00AF1ABD"/>
    <w:rsid w:val="00AF5365"/>
    <w:rsid w:val="00B17E67"/>
    <w:rsid w:val="00B8617B"/>
    <w:rsid w:val="00BB2542"/>
    <w:rsid w:val="00BC1E26"/>
    <w:rsid w:val="00C40F61"/>
    <w:rsid w:val="00C42145"/>
    <w:rsid w:val="00C6346D"/>
    <w:rsid w:val="00C822F4"/>
    <w:rsid w:val="00CD542F"/>
    <w:rsid w:val="00CF0A93"/>
    <w:rsid w:val="00CF566C"/>
    <w:rsid w:val="00D478AB"/>
    <w:rsid w:val="00D551BD"/>
    <w:rsid w:val="00D55B68"/>
    <w:rsid w:val="00DC688C"/>
    <w:rsid w:val="00DE165D"/>
    <w:rsid w:val="00DE6A78"/>
    <w:rsid w:val="00E15B5C"/>
    <w:rsid w:val="00E4093B"/>
    <w:rsid w:val="00E42BFF"/>
    <w:rsid w:val="00EA49AB"/>
    <w:rsid w:val="00EB3855"/>
    <w:rsid w:val="00EC3843"/>
    <w:rsid w:val="00ED5EB5"/>
    <w:rsid w:val="00F24BC2"/>
    <w:rsid w:val="00F3166F"/>
    <w:rsid w:val="00FB4C57"/>
    <w:rsid w:val="00FC0883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62B4C"/>
  <w15:docId w15:val="{1BBCEF6F-BF27-4AB5-8DCE-82CED282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7A"/>
    <w:rPr>
      <w:sz w:val="24"/>
      <w:szCs w:val="24"/>
    </w:rPr>
  </w:style>
  <w:style w:type="paragraph" w:styleId="Heading1">
    <w:name w:val="heading 1"/>
    <w:basedOn w:val="Normal"/>
    <w:next w:val="Normal"/>
    <w:qFormat/>
    <w:rsid w:val="00801859"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801859"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rsid w:val="00801859"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rsid w:val="00801859"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01859"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rsid w:val="00801859"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sid w:val="008018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01859"/>
    <w:rPr>
      <w:vertAlign w:val="superscript"/>
    </w:rPr>
  </w:style>
  <w:style w:type="paragraph" w:styleId="Header">
    <w:name w:val="header"/>
    <w:basedOn w:val="Normal"/>
    <w:semiHidden/>
    <w:rsid w:val="008018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018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hoshafat_r\Downloads\Badas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FDD30043CE4A8B860B496B867B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E30A-6C47-42AA-BD1B-A0B81F3FAA80}"/>
      </w:docPartPr>
      <w:docPartBody>
        <w:p w:rsidR="0041561F" w:rsidRDefault="001B2DA4">
          <w:pPr>
            <w:pStyle w:val="59FDD30043CE4A8B860B496B867BA765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437322317C824BDA835BE6B13E5F3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EAD0B-E583-4DCE-BBD1-208C7A62DAE9}"/>
      </w:docPartPr>
      <w:docPartBody>
        <w:p w:rsidR="0041561F" w:rsidRDefault="001B2DA4">
          <w:pPr>
            <w:pStyle w:val="437322317C824BDA835BE6B13E5F3DEC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7C7C8E41391F4B9583EC8F1A8081F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F2FBC-4FCE-4C90-832F-334A23BB5AE9}"/>
      </w:docPartPr>
      <w:docPartBody>
        <w:p w:rsidR="0041561F" w:rsidRDefault="001B2DA4">
          <w:pPr>
            <w:pStyle w:val="7C7C8E41391F4B9583EC8F1A8081F3FD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EF8384A5A75E43AD9A8955DF6E023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6FFF5-F260-409C-9947-DB49C5ADF4AD}"/>
      </w:docPartPr>
      <w:docPartBody>
        <w:p w:rsidR="0041561F" w:rsidRDefault="001B2DA4">
          <w:pPr>
            <w:pStyle w:val="EF8384A5A75E43AD9A8955DF6E023CE7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742E4E4BAA7B4E8197EEB79D4518A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58C86-6C2E-4B9D-BB3A-69B128254BA9}"/>
      </w:docPartPr>
      <w:docPartBody>
        <w:p w:rsidR="0041561F" w:rsidRDefault="001B2DA4">
          <w:pPr>
            <w:pStyle w:val="742E4E4BAA7B4E8197EEB79D4518ABEB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CE05887166284AB0826E4B17DF062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6258-7924-4995-BA4D-F5EDD2F8A012}"/>
      </w:docPartPr>
      <w:docPartBody>
        <w:p w:rsidR="0041561F" w:rsidRDefault="001B2DA4">
          <w:pPr>
            <w:pStyle w:val="CE05887166284AB0826E4B17DF062F24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D66BD751AF49427B88C785DE038E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ADB4B-693B-419C-90A1-53BC1432E2E8}"/>
      </w:docPartPr>
      <w:docPartBody>
        <w:p w:rsidR="0041561F" w:rsidRDefault="001B2DA4">
          <w:pPr>
            <w:pStyle w:val="D66BD751AF49427B88C785DE038ED0FC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99B0A026C3C7443B8CA429CC361E0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9D435-DA13-4A7C-9108-9E82E2D03281}"/>
      </w:docPartPr>
      <w:docPartBody>
        <w:p w:rsidR="0041561F" w:rsidRDefault="001B2DA4">
          <w:pPr>
            <w:pStyle w:val="99B0A026C3C7443B8CA429CC361E027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125BE05A822400CBFB3474B34782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6123-0B5C-4C5C-957C-AE483DB3B377}"/>
      </w:docPartPr>
      <w:docPartBody>
        <w:p w:rsidR="0041561F" w:rsidRDefault="001B2DA4">
          <w:pPr>
            <w:pStyle w:val="F125BE05A822400CBFB3474B347822C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D1E100D2BAF435699AA122E8ACF7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9BBC-86A1-48EC-A05D-03CBA1A28208}"/>
      </w:docPartPr>
      <w:docPartBody>
        <w:p w:rsidR="0041561F" w:rsidRDefault="001B2DA4">
          <w:pPr>
            <w:pStyle w:val="DD1E100D2BAF435699AA122E8ACF701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5DA50073D714356809DF40AF9F7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46D64-4D93-4BAE-B6DB-F68B27BF820B}"/>
      </w:docPartPr>
      <w:docPartBody>
        <w:p w:rsidR="0041561F" w:rsidRDefault="001B2DA4">
          <w:pPr>
            <w:pStyle w:val="F5DA50073D714356809DF40AF9F76D4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79601AC3E2F413D8C5EA3A9A5074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72AD2-53E4-40B9-8CF9-328C4C008DA9}"/>
      </w:docPartPr>
      <w:docPartBody>
        <w:p w:rsidR="0041561F" w:rsidRDefault="001B2DA4">
          <w:pPr>
            <w:pStyle w:val="379601AC3E2F413D8C5EA3A9A507464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6554B919FD64AD5B203D67B6ADE4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6C2C7-D547-4748-B110-F24FA5C480EC}"/>
      </w:docPartPr>
      <w:docPartBody>
        <w:p w:rsidR="0041561F" w:rsidRDefault="001B2DA4">
          <w:pPr>
            <w:pStyle w:val="E6554B919FD64AD5B203D67B6ADE4D9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6E05F7B47014DA1809036B94449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7EA7-BBF9-4F65-B3FE-CB6583AD267A}"/>
      </w:docPartPr>
      <w:docPartBody>
        <w:p w:rsidR="0041561F" w:rsidRDefault="001B2DA4">
          <w:pPr>
            <w:pStyle w:val="56E05F7B47014DA1809036B9444968F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6BF5BB762344D008C644794EA8C0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2D4A1-9A93-4F51-924A-5F5ABB5C6EBA}"/>
      </w:docPartPr>
      <w:docPartBody>
        <w:p w:rsidR="0041561F" w:rsidRDefault="001B2DA4">
          <w:pPr>
            <w:pStyle w:val="F6BF5BB762344D008C644794EA8C029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5C7F90A4A314C68A9607D9DAF9C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78097-B50A-438F-8B9B-6517179F1AAD}"/>
      </w:docPartPr>
      <w:docPartBody>
        <w:p w:rsidR="0041561F" w:rsidRDefault="001B2DA4">
          <w:pPr>
            <w:pStyle w:val="55C7F90A4A314C68A9607D9DAF9C17D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AEB594BC41F41C4AD37C323A0D19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90CFA-369B-4CA7-879D-18909F250EB1}"/>
      </w:docPartPr>
      <w:docPartBody>
        <w:p w:rsidR="0041561F" w:rsidRDefault="001B2DA4">
          <w:pPr>
            <w:pStyle w:val="DAEB594BC41F41C4AD37C323A0D1977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43290661FA24A4FAF47B7E7C9CCD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348B5-17B9-4618-B1A7-C1BE15BA5B08}"/>
      </w:docPartPr>
      <w:docPartBody>
        <w:p w:rsidR="0041561F" w:rsidRDefault="001B2DA4">
          <w:pPr>
            <w:pStyle w:val="943290661FA24A4FAF47B7E7C9CCD3F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2F3B0B98E3B44A38E3DB67BE048B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544F1-5F3C-44B7-AC1B-D8E6DB513CD6}"/>
      </w:docPartPr>
      <w:docPartBody>
        <w:p w:rsidR="0041561F" w:rsidRDefault="001B2DA4">
          <w:pPr>
            <w:pStyle w:val="C2F3B0B98E3B44A38E3DB67BE048B99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DFF0A577DCC42D7A807192C7EAE6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5A21-BBF9-47A6-975B-F2C9B269A459}"/>
      </w:docPartPr>
      <w:docPartBody>
        <w:p w:rsidR="0041561F" w:rsidRDefault="001B2DA4">
          <w:pPr>
            <w:pStyle w:val="9DFF0A577DCC42D7A807192C7EAE641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8D545FE27C846B1989EE7AFE8E67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73A9C-2F65-479A-BA2A-065DB7C243F8}"/>
      </w:docPartPr>
      <w:docPartBody>
        <w:p w:rsidR="0041561F" w:rsidRDefault="001B2DA4">
          <w:pPr>
            <w:pStyle w:val="28D545FE27C846B1989EE7AFE8E6709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C5479F05DB24F9BB21C89143529F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DF960-A54D-4640-81E1-5C678F6569B6}"/>
      </w:docPartPr>
      <w:docPartBody>
        <w:p w:rsidR="0041561F" w:rsidRDefault="001B2DA4">
          <w:pPr>
            <w:pStyle w:val="CC5479F05DB24F9BB21C89143529F18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382513955B949B3BD3DD79358513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A7464-9E2B-4BCC-BE8E-82326EA62FD2}"/>
      </w:docPartPr>
      <w:docPartBody>
        <w:p w:rsidR="0041561F" w:rsidRDefault="001B2DA4">
          <w:pPr>
            <w:pStyle w:val="2382513955B949B3BD3DD79358513FB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A62A750463A4AB18E4B7C81CF62D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7814D-4AC8-4E56-ACEA-330E3D28BB4E}"/>
      </w:docPartPr>
      <w:docPartBody>
        <w:p w:rsidR="0041561F" w:rsidRDefault="001B2DA4">
          <w:pPr>
            <w:pStyle w:val="BA62A750463A4AB18E4B7C81CF62D49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D7EC96569B341FAAB1E6663D2477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8861-0A26-4C84-9A67-1B0BF6A19C53}"/>
      </w:docPartPr>
      <w:docPartBody>
        <w:p w:rsidR="0041561F" w:rsidRDefault="001B2DA4">
          <w:pPr>
            <w:pStyle w:val="AD7EC96569B341FAAB1E6663D2477FC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9D0A010BF5E418D9FE2696EC5BE2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35808-573C-4748-9C80-9D455869B935}"/>
      </w:docPartPr>
      <w:docPartBody>
        <w:p w:rsidR="0041561F" w:rsidRDefault="001B2DA4">
          <w:pPr>
            <w:pStyle w:val="A9D0A010BF5E418D9FE2696EC5BE2A7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C5393262E5C4656B2138C73983EF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F450D-E4B4-493D-8B18-2DFFA06ED080}"/>
      </w:docPartPr>
      <w:docPartBody>
        <w:p w:rsidR="0041561F" w:rsidRDefault="001B2DA4">
          <w:pPr>
            <w:pStyle w:val="5C5393262E5C4656B2138C73983EF5A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AE69E11049C434C811207AEB926E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A6E75-A9D0-43CF-A0D5-1D4CF358A7D9}"/>
      </w:docPartPr>
      <w:docPartBody>
        <w:p w:rsidR="0041561F" w:rsidRDefault="001B2DA4">
          <w:pPr>
            <w:pStyle w:val="DAE69E11049C434C811207AEB926E56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AB63B48E5764AC598F26A41FE226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06261-756B-43D0-9422-9E60FFB9549C}"/>
      </w:docPartPr>
      <w:docPartBody>
        <w:p w:rsidR="0041561F" w:rsidRDefault="001B2DA4">
          <w:pPr>
            <w:pStyle w:val="3AB63B48E5764AC598F26A41FE2262A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E1AB7EF0F234905ACCE24964B113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3EBB1-6344-4B9E-B31D-4069903B6F9F}"/>
      </w:docPartPr>
      <w:docPartBody>
        <w:p w:rsidR="0041561F" w:rsidRDefault="001B2DA4">
          <w:pPr>
            <w:pStyle w:val="7E1AB7EF0F234905ACCE24964B11304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74732A4822B403586DA02FA7E9CA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C306-98E6-4109-9A09-74A12D411EC3}"/>
      </w:docPartPr>
      <w:docPartBody>
        <w:p w:rsidR="0041561F" w:rsidRDefault="001B2DA4">
          <w:pPr>
            <w:pStyle w:val="A74732A4822B403586DA02FA7E9CA65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96977832E7D4EE4AE5FB3309BA9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D4629-1E79-447D-92B9-3C45AE256DB5}"/>
      </w:docPartPr>
      <w:docPartBody>
        <w:p w:rsidR="0041561F" w:rsidRDefault="001B2DA4">
          <w:pPr>
            <w:pStyle w:val="796977832E7D4EE4AE5FB3309BA950F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E7500832BCA4B75975B50656FDD3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9407-1857-483A-95DE-06EB01EB5163}"/>
      </w:docPartPr>
      <w:docPartBody>
        <w:p w:rsidR="0041561F" w:rsidRDefault="001B2DA4">
          <w:pPr>
            <w:pStyle w:val="BE7500832BCA4B75975B50656FDD35D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466D4ED4D534D6AAAAB314EE6E01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62ED4-13E0-4FC8-9FF1-4A4F57DFC06B}"/>
      </w:docPartPr>
      <w:docPartBody>
        <w:p w:rsidR="0041561F" w:rsidRDefault="001B2DA4">
          <w:pPr>
            <w:pStyle w:val="2466D4ED4D534D6AAAAB314EE6E012E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D7646F447A947238E049FA5E9A70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C92BC-6AE8-48D5-93B3-D667A8648C70}"/>
      </w:docPartPr>
      <w:docPartBody>
        <w:p w:rsidR="0041561F" w:rsidRDefault="001B2DA4">
          <w:pPr>
            <w:pStyle w:val="7D7646F447A947238E049FA5E9A7043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E02BED541C2438E9ABAD480B9AFA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EAC0E-989A-499B-84E0-B9C769FACC7A}"/>
      </w:docPartPr>
      <w:docPartBody>
        <w:p w:rsidR="0041561F" w:rsidRDefault="001B2DA4">
          <w:pPr>
            <w:pStyle w:val="7E02BED541C2438E9ABAD480B9AFA9E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0B54960A5D1470DBDB2F0597469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FAA05-CF4A-4CD3-BB25-DC191F4D96DD}"/>
      </w:docPartPr>
      <w:docPartBody>
        <w:p w:rsidR="0041561F" w:rsidRDefault="001B2DA4">
          <w:pPr>
            <w:pStyle w:val="E0B54960A5D1470DBDB2F0597469CC2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4CF3F3B50B44A479B3CBFD2A23CC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C13C2-386E-49B1-9293-015CE505B8D8}"/>
      </w:docPartPr>
      <w:docPartBody>
        <w:p w:rsidR="0041561F" w:rsidRDefault="001B2DA4">
          <w:pPr>
            <w:pStyle w:val="34CF3F3B50B44A479B3CBFD2A23CC1C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F57CA11667B4253A12A3B750F3A9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B41BD-34CE-478C-876A-B488D18855F0}"/>
      </w:docPartPr>
      <w:docPartBody>
        <w:p w:rsidR="0041561F" w:rsidRDefault="001B2DA4">
          <w:pPr>
            <w:pStyle w:val="4F57CA11667B4253A12A3B750F3A955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D3573FD0C9A4B3784F6CA0F699CF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3C897-CF10-45F8-9475-A9054F6F7B66}"/>
      </w:docPartPr>
      <w:docPartBody>
        <w:p w:rsidR="0041561F" w:rsidRDefault="001B2DA4">
          <w:pPr>
            <w:pStyle w:val="ED3573FD0C9A4B3784F6CA0F699CF0F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E6BAD3E88794091AFF3140B8CB4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7CCF-6054-4C87-A46A-3094751ED7DA}"/>
      </w:docPartPr>
      <w:docPartBody>
        <w:p w:rsidR="0041561F" w:rsidRDefault="001B2DA4">
          <w:pPr>
            <w:pStyle w:val="DE6BAD3E88794091AFF3140B8CB41E5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DB12F195ACA480C8DD57E10F5CD7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D3F9-D74E-4B96-ACC7-AC9C1B55F26D}"/>
      </w:docPartPr>
      <w:docPartBody>
        <w:p w:rsidR="0041561F" w:rsidRDefault="001B2DA4">
          <w:pPr>
            <w:pStyle w:val="FDB12F195ACA480C8DD57E10F5CD781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0F99B128DA0497A97DBAC4103F40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0B88E-9F98-40AB-BF22-5C91855F7FEE}"/>
      </w:docPartPr>
      <w:docPartBody>
        <w:p w:rsidR="0041561F" w:rsidRDefault="001B2DA4">
          <w:pPr>
            <w:pStyle w:val="B0F99B128DA0497A97DBAC4103F4072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78D8E2F3D37471E8184E78D30EDF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8D50F-3E6D-4293-B5A1-1D0E51398FB2}"/>
      </w:docPartPr>
      <w:docPartBody>
        <w:p w:rsidR="0041561F" w:rsidRDefault="001B2DA4">
          <w:pPr>
            <w:pStyle w:val="578D8E2F3D37471E8184E78D30EDF81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035171CB5EF4CCA90CF30965DADD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A8F45-1774-4D0C-BA87-0FF2E15F7C99}"/>
      </w:docPartPr>
      <w:docPartBody>
        <w:p w:rsidR="0041561F" w:rsidRDefault="001B2DA4">
          <w:pPr>
            <w:pStyle w:val="E035171CB5EF4CCA90CF30965DADD9D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CB9B674D78B4E74A8B44A91E9AB4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29666-EC98-40AC-9272-64A1D7912708}"/>
      </w:docPartPr>
      <w:docPartBody>
        <w:p w:rsidR="0041561F" w:rsidRDefault="001B2DA4">
          <w:pPr>
            <w:pStyle w:val="0CB9B674D78B4E74A8B44A91E9AB44D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6708F879EF84C5A845EF6BBDABD7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B37E7-A8EF-4F9A-AA57-0140C6201E76}"/>
      </w:docPartPr>
      <w:docPartBody>
        <w:p w:rsidR="0041561F" w:rsidRDefault="001B2DA4">
          <w:pPr>
            <w:pStyle w:val="16708F879EF84C5A845EF6BBDABD704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B1ED350AEA342C18FB3244FC53BE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896F-287B-4444-9212-33D24CF78F74}"/>
      </w:docPartPr>
      <w:docPartBody>
        <w:p w:rsidR="0041561F" w:rsidRDefault="001B2DA4">
          <w:pPr>
            <w:pStyle w:val="CB1ED350AEA342C18FB3244FC53BEAC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769256EE95342BD98A2187341F6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DB4B0-6979-460F-B489-4ECA57A7F8D7}"/>
      </w:docPartPr>
      <w:docPartBody>
        <w:p w:rsidR="0041561F" w:rsidRDefault="001B2DA4">
          <w:pPr>
            <w:pStyle w:val="E769256EE95342BD98A2187341F64FE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EDDD9432ABD44B388BA4DAF54386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19D5-84AE-46B8-B1E3-63D2A7845249}"/>
      </w:docPartPr>
      <w:docPartBody>
        <w:p w:rsidR="0041561F" w:rsidRDefault="001B2DA4">
          <w:pPr>
            <w:pStyle w:val="CEDDD9432ABD44B388BA4DAF5438646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2A2D738ACCB4C93A46E1F6187FBD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8D72F-B6C3-4DB4-BD76-1ACF6FC6991B}"/>
      </w:docPartPr>
      <w:docPartBody>
        <w:p w:rsidR="0041561F" w:rsidRDefault="001B2DA4">
          <w:pPr>
            <w:pStyle w:val="02A2D738ACCB4C93A46E1F6187FBDB3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A883C0A875842FB9657385BAD862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34892-3201-4D95-8AD4-A2BDB0794FDD}"/>
      </w:docPartPr>
      <w:docPartBody>
        <w:p w:rsidR="0041561F" w:rsidRDefault="001B2DA4">
          <w:pPr>
            <w:pStyle w:val="2A883C0A875842FB9657385BAD86227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AC6E86DA9E04C05979A619B855C3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99D30-4A44-444E-957F-D170AB92D11F}"/>
      </w:docPartPr>
      <w:docPartBody>
        <w:p w:rsidR="0041561F" w:rsidRDefault="001B2DA4">
          <w:pPr>
            <w:pStyle w:val="0AC6E86DA9E04C05979A619B855C3BD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EF97AD4D1EE4D7CBC3D911759A7E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C2517-7BFE-4043-B386-205433AD1FE2}"/>
      </w:docPartPr>
      <w:docPartBody>
        <w:p w:rsidR="0041561F" w:rsidRDefault="001B2DA4">
          <w:pPr>
            <w:pStyle w:val="9EF97AD4D1EE4D7CBC3D911759A7EBD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E27D4CA63CB40339C9048840781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438BC-5BCC-401C-9152-C2657BD883F8}"/>
      </w:docPartPr>
      <w:docPartBody>
        <w:p w:rsidR="0041561F" w:rsidRDefault="001B2DA4">
          <w:pPr>
            <w:pStyle w:val="4E27D4CA63CB40339C90488407815D9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F4CEBB04B2145DFA83BF7A3C97B9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B07DB-CA55-4676-9CA5-AF25CEB828C8}"/>
      </w:docPartPr>
      <w:docPartBody>
        <w:p w:rsidR="0041561F" w:rsidRDefault="001B2DA4">
          <w:pPr>
            <w:pStyle w:val="0F4CEBB04B2145DFA83BF7A3C97B9F1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E6F67AD456E46DD89AA263863EF1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8EBBC-DD01-4B16-92E1-A67378ABC774}"/>
      </w:docPartPr>
      <w:docPartBody>
        <w:p w:rsidR="0041561F" w:rsidRDefault="001B2DA4">
          <w:pPr>
            <w:pStyle w:val="0E6F67AD456E46DD89AA263863EF1E5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F0B19A80EAB48FBB5FEDC49D4DA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FBB24-2843-4D00-84D1-01195C800FB5}"/>
      </w:docPartPr>
      <w:docPartBody>
        <w:p w:rsidR="0041561F" w:rsidRDefault="001B2DA4">
          <w:pPr>
            <w:pStyle w:val="2F0B19A80EAB48FBB5FEDC49D4DA9CD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01422D36CA144FBBEA2973C6B3FC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299BD-584F-46B9-88DA-42C339B12989}"/>
      </w:docPartPr>
      <w:docPartBody>
        <w:p w:rsidR="0041561F" w:rsidRDefault="001B2DA4">
          <w:pPr>
            <w:pStyle w:val="F01422D36CA144FBBEA2973C6B3FC4C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176F784405040BFA86A146BD66FD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D2C64-57A3-47B4-8543-E50FD09199DE}"/>
      </w:docPartPr>
      <w:docPartBody>
        <w:p w:rsidR="0041561F" w:rsidRDefault="001B2DA4">
          <w:pPr>
            <w:pStyle w:val="2176F784405040BFA86A146BD66FDDE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652148CFF8B49BDBF5AC4FEAA868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A7B83-5431-4E2E-B726-E0DF8C5E25F1}"/>
      </w:docPartPr>
      <w:docPartBody>
        <w:p w:rsidR="0041561F" w:rsidRDefault="001B2DA4">
          <w:pPr>
            <w:pStyle w:val="1652148CFF8B49BDBF5AC4FEAA86849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B30061292844E269D83BDBBF5D01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2D9D1-264C-4F64-91AD-14AB6916E365}"/>
      </w:docPartPr>
      <w:docPartBody>
        <w:p w:rsidR="0041561F" w:rsidRDefault="001B2DA4">
          <w:pPr>
            <w:pStyle w:val="6B30061292844E269D83BDBBF5D01E3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59657C2E2F7487CAECD1AE85D16F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4AA5B-D263-44B2-A96F-48B8B126C44B}"/>
      </w:docPartPr>
      <w:docPartBody>
        <w:p w:rsidR="0041561F" w:rsidRDefault="001B2DA4">
          <w:pPr>
            <w:pStyle w:val="959657C2E2F7487CAECD1AE85D16FC4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8D05746E8FD4B48955BD6752F03F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CD490-3BD0-4CA7-9B8E-7FB92D3D5AF3}"/>
      </w:docPartPr>
      <w:docPartBody>
        <w:p w:rsidR="0041561F" w:rsidRDefault="001B2DA4">
          <w:pPr>
            <w:pStyle w:val="48D05746E8FD4B48955BD6752F03F0F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5F90F4F090E4879BD8B6CC909D9E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A6873-EE9F-426B-8751-9148053DBAA8}"/>
      </w:docPartPr>
      <w:docPartBody>
        <w:p w:rsidR="0041561F" w:rsidRDefault="001B2DA4">
          <w:pPr>
            <w:pStyle w:val="B5F90F4F090E4879BD8B6CC909D9E85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0AEE16679CF4369B15BE376AB8C0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B5BF-D36B-4931-939A-0406936FF1BC}"/>
      </w:docPartPr>
      <w:docPartBody>
        <w:p w:rsidR="0041561F" w:rsidRDefault="001B2DA4">
          <w:pPr>
            <w:pStyle w:val="20AEE16679CF4369B15BE376AB8C0A2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CBE17735C044CEE97A01C4747C68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6E8C-C7B6-46E0-8546-787FFEA89F03}"/>
      </w:docPartPr>
      <w:docPartBody>
        <w:p w:rsidR="0041561F" w:rsidRDefault="001B2DA4">
          <w:pPr>
            <w:pStyle w:val="ECBE17735C044CEE97A01C4747C68D8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83FCC7E2F0C43388B7BF40350146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847B-AA7A-4937-AF41-B12C23C4350F}"/>
      </w:docPartPr>
      <w:docPartBody>
        <w:p w:rsidR="0041561F" w:rsidRDefault="001B2DA4">
          <w:pPr>
            <w:pStyle w:val="183FCC7E2F0C43388B7BF4035014643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5787E274A034CAFAB2050CE4C5F0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B6D3B-7565-4AE2-A469-9941B1A12697}"/>
      </w:docPartPr>
      <w:docPartBody>
        <w:p w:rsidR="0041561F" w:rsidRDefault="001B2DA4">
          <w:pPr>
            <w:pStyle w:val="15787E274A034CAFAB2050CE4C5F0F8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A83DD340F554C4691668E1CCBFE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8ED75-B55B-4541-BCBA-51FF270F668C}"/>
      </w:docPartPr>
      <w:docPartBody>
        <w:p w:rsidR="0041561F" w:rsidRDefault="001B2DA4">
          <w:pPr>
            <w:pStyle w:val="2A83DD340F554C4691668E1CCBFE20C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16F1DBE7BD64D879B307EB24598D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E97EB-76F1-4001-854F-6EE0DAD5AB47}"/>
      </w:docPartPr>
      <w:docPartBody>
        <w:p w:rsidR="0041561F" w:rsidRDefault="001B2DA4">
          <w:pPr>
            <w:pStyle w:val="616F1DBE7BD64D879B307EB24598D4B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C086F7965B94B10BDEE55AA727B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8E361-26D6-4C0B-BCEB-0FFBF49CC37E}"/>
      </w:docPartPr>
      <w:docPartBody>
        <w:p w:rsidR="0041561F" w:rsidRDefault="001B2DA4">
          <w:pPr>
            <w:pStyle w:val="BC086F7965B94B10BDEE55AA727BC02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1D80BE2A56A4DD691593CD85F06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14E61-A58C-4DA3-945E-954F7FE8D3C8}"/>
      </w:docPartPr>
      <w:docPartBody>
        <w:p w:rsidR="0041561F" w:rsidRDefault="001B2DA4">
          <w:pPr>
            <w:pStyle w:val="01D80BE2A56A4DD691593CD85F0675E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C5D70E9463B47519DAFA5FE05D3A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50096-D141-4D07-8456-19556F7103C1}"/>
      </w:docPartPr>
      <w:docPartBody>
        <w:p w:rsidR="0041561F" w:rsidRDefault="001B2DA4">
          <w:pPr>
            <w:pStyle w:val="1C5D70E9463B47519DAFA5FE05D3A51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176D1F13C7342E2817D75C2054A6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305F7-4859-4F8A-8AE6-F843FE52575A}"/>
      </w:docPartPr>
      <w:docPartBody>
        <w:p w:rsidR="0041561F" w:rsidRDefault="001B2DA4">
          <w:pPr>
            <w:pStyle w:val="F176D1F13C7342E2817D75C2054A6CB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2CB501F5B0744C6B7E78BCE4EFE1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51C28-09A1-435C-93BF-B04BB8D3B043}"/>
      </w:docPartPr>
      <w:docPartBody>
        <w:p w:rsidR="0041561F" w:rsidRDefault="001B2DA4">
          <w:pPr>
            <w:pStyle w:val="32CB501F5B0744C6B7E78BCE4EFE196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09F67757E1A4AC898F601306325F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42C80-32D8-4631-9824-36A99698159F}"/>
      </w:docPartPr>
      <w:docPartBody>
        <w:p w:rsidR="0041561F" w:rsidRDefault="001B2DA4">
          <w:pPr>
            <w:pStyle w:val="C09F67757E1A4AC898F601306325FCF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83D1245BE854CBB9E5CDDEF1FA8A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93ECC-BF27-4BD5-AC03-6F4B2BDBA843}"/>
      </w:docPartPr>
      <w:docPartBody>
        <w:p w:rsidR="0041561F" w:rsidRDefault="001B2DA4">
          <w:pPr>
            <w:pStyle w:val="783D1245BE854CBB9E5CDDEF1FA8AEE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EFF8C37427442868B2C97E6A1B08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D76BC-480C-44A5-8D70-2EF54ECEC5E9}"/>
      </w:docPartPr>
      <w:docPartBody>
        <w:p w:rsidR="0041561F" w:rsidRDefault="001B2DA4">
          <w:pPr>
            <w:pStyle w:val="FEFF8C37427442868B2C97E6A1B08FF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0272439D50C46F5B118F4ADBCF91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DD004-7516-4223-BE27-606FEA87D85C}"/>
      </w:docPartPr>
      <w:docPartBody>
        <w:p w:rsidR="0041561F" w:rsidRDefault="001B2DA4">
          <w:pPr>
            <w:pStyle w:val="70272439D50C46F5B118F4ADBCF91D7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78BDE98AA3449AA9F141910424E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6C2A0-6474-4BC3-A540-35A235A2AB3D}"/>
      </w:docPartPr>
      <w:docPartBody>
        <w:p w:rsidR="0041561F" w:rsidRDefault="001B2DA4">
          <w:pPr>
            <w:pStyle w:val="978BDE98AA3449AA9F141910424EAEB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004C05E1B094836936A1FD5AD7F7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BB6CF-D446-47CC-9B20-F4808BE2F832}"/>
      </w:docPartPr>
      <w:docPartBody>
        <w:p w:rsidR="0041561F" w:rsidRDefault="001B2DA4">
          <w:pPr>
            <w:pStyle w:val="0004C05E1B094836936A1FD5AD7F773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2A69BA755794A2A9D4FD09FD9FF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DDC06-08B2-4E19-873F-507C36994DD8}"/>
      </w:docPartPr>
      <w:docPartBody>
        <w:p w:rsidR="0041561F" w:rsidRDefault="001B2DA4">
          <w:pPr>
            <w:pStyle w:val="12A69BA755794A2A9D4FD09FD9FF4D3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72E469CDFEF4EB4AF67AEE0AFB46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96E80-A59B-45E7-B95B-3121B6A5D7B0}"/>
      </w:docPartPr>
      <w:docPartBody>
        <w:p w:rsidR="0041561F" w:rsidRDefault="001B2DA4">
          <w:pPr>
            <w:pStyle w:val="D72E469CDFEF4EB4AF67AEE0AFB4686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41AAB674EB7477E8D102489EA898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AAE9-4518-4FCF-B04C-976CAC772CF1}"/>
      </w:docPartPr>
      <w:docPartBody>
        <w:p w:rsidR="0041561F" w:rsidRDefault="001B2DA4">
          <w:pPr>
            <w:pStyle w:val="741AAB674EB7477E8D102489EA898AD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8CFEB55636544B591569329CCCDF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A02D9-00E5-4392-A348-F9743C234B5B}"/>
      </w:docPartPr>
      <w:docPartBody>
        <w:p w:rsidR="0041561F" w:rsidRDefault="001B2DA4">
          <w:pPr>
            <w:pStyle w:val="78CFEB55636544B591569329CCCDFB1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983A29415374DE08C7BC52B739C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E0C81-BF3D-4E58-97AE-98B8EFFC0E68}"/>
      </w:docPartPr>
      <w:docPartBody>
        <w:p w:rsidR="0041561F" w:rsidRDefault="001B2DA4">
          <w:pPr>
            <w:pStyle w:val="9983A29415374DE08C7BC52B739CED2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B1D24605298420F88DA899F116B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5F0F3-2C9D-436E-9A3D-7533F51DE36B}"/>
      </w:docPartPr>
      <w:docPartBody>
        <w:p w:rsidR="0041561F" w:rsidRDefault="001B2DA4">
          <w:pPr>
            <w:pStyle w:val="EB1D24605298420F88DA899F116BD0C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F200A850DE84744A19F1F63746D6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C23C8-64F0-47DF-80A4-DC455FE9692B}"/>
      </w:docPartPr>
      <w:docPartBody>
        <w:p w:rsidR="0041561F" w:rsidRDefault="001B2DA4">
          <w:pPr>
            <w:pStyle w:val="8F200A850DE84744A19F1F63746D669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E18C102E9914DD59E3494ABCF55C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61812-7573-49BE-BAD2-A26B77733FDC}"/>
      </w:docPartPr>
      <w:docPartBody>
        <w:p w:rsidR="0041561F" w:rsidRDefault="001B2DA4">
          <w:pPr>
            <w:pStyle w:val="6E18C102E9914DD59E3494ABCF55C3C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474F566377E4E10AE07DE33C58B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B202-384B-449F-817C-A8252F8FDB9D}"/>
      </w:docPartPr>
      <w:docPartBody>
        <w:p w:rsidR="0041561F" w:rsidRDefault="001B2DA4">
          <w:pPr>
            <w:pStyle w:val="2474F566377E4E10AE07DE33C58B80A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B8A6F49D57B43258E4ADBFA9FB7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8F8E5-7663-42F8-8D4F-EAEDF6F85220}"/>
      </w:docPartPr>
      <w:docPartBody>
        <w:p w:rsidR="0041561F" w:rsidRDefault="001B2DA4">
          <w:pPr>
            <w:pStyle w:val="9B8A6F49D57B43258E4ADBFA9FB7E14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D8D142A122B4C2085CDBD365C773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2E1F2-F556-44C4-83ED-A77E576E45BC}"/>
      </w:docPartPr>
      <w:docPartBody>
        <w:p w:rsidR="0041561F" w:rsidRDefault="001B2DA4">
          <w:pPr>
            <w:pStyle w:val="8D8D142A122B4C2085CDBD365C773DA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F72CB67E5724DFD88CF1EE6AA122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716A-F453-4B97-B2F9-3CE30617E7BB}"/>
      </w:docPartPr>
      <w:docPartBody>
        <w:p w:rsidR="0041561F" w:rsidRDefault="001B2DA4">
          <w:pPr>
            <w:pStyle w:val="8F72CB67E5724DFD88CF1EE6AA12240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1C60F388EDF4810904AF1969E460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F2651-D042-4DD6-AF2A-AAFD5E6F51C7}"/>
      </w:docPartPr>
      <w:docPartBody>
        <w:p w:rsidR="0041561F" w:rsidRDefault="001B2DA4">
          <w:pPr>
            <w:pStyle w:val="21C60F388EDF4810904AF1969E46025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ABB4654B186485F983586EFA07BA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094E-F79F-4875-9A81-D757227FC0AC}"/>
      </w:docPartPr>
      <w:docPartBody>
        <w:p w:rsidR="0041561F" w:rsidRDefault="001B2DA4">
          <w:pPr>
            <w:pStyle w:val="DABB4654B186485F983586EFA07BAB0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46FBCD7FD064283BD488F082A282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1D3AE-B547-484D-8379-F6DCE79B8449}"/>
      </w:docPartPr>
      <w:docPartBody>
        <w:p w:rsidR="0041561F" w:rsidRDefault="001B2DA4">
          <w:pPr>
            <w:pStyle w:val="C46FBCD7FD064283BD488F082A28286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9A8388DFDE24322BD4FEE0E5212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B6247-E59E-495E-8B10-AB977A34076E}"/>
      </w:docPartPr>
      <w:docPartBody>
        <w:p w:rsidR="0041561F" w:rsidRDefault="001B2DA4">
          <w:pPr>
            <w:pStyle w:val="F9A8388DFDE24322BD4FEE0E5212333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3D9BF34E84C4809BFAEEDE646463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ED75-93E2-4EA8-BC7C-A27D0F7EA8B7}"/>
      </w:docPartPr>
      <w:docPartBody>
        <w:p w:rsidR="0041561F" w:rsidRDefault="001B2DA4">
          <w:pPr>
            <w:pStyle w:val="63D9BF34E84C4809BFAEEDE64646308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9C9E279BFF34F5E91B4489816E36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DE6F5-169F-416F-A09E-7A6EB4915CAF}"/>
      </w:docPartPr>
      <w:docPartBody>
        <w:p w:rsidR="0041561F" w:rsidRDefault="001B2DA4">
          <w:pPr>
            <w:pStyle w:val="B9C9E279BFF34F5E91B4489816E36FE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B4CC01B679049A2A8E608200B86B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BC7E6-7516-4C5A-B974-F640B7402C1E}"/>
      </w:docPartPr>
      <w:docPartBody>
        <w:p w:rsidR="0041561F" w:rsidRDefault="001B2DA4">
          <w:pPr>
            <w:pStyle w:val="2B4CC01B679049A2A8E608200B86B13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CC390BABAE94D1AA76E845C730F7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5A340-1580-488C-9E10-AB15D2766106}"/>
      </w:docPartPr>
      <w:docPartBody>
        <w:p w:rsidR="0041561F" w:rsidRDefault="001B2DA4">
          <w:pPr>
            <w:pStyle w:val="1CC390BABAE94D1AA76E845C730F714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04258A804AC418BB65722EF16716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DC867-D00A-4544-B52B-5FCDEBA6DC11}"/>
      </w:docPartPr>
      <w:docPartBody>
        <w:p w:rsidR="0041561F" w:rsidRDefault="001B2DA4">
          <w:pPr>
            <w:pStyle w:val="404258A804AC418BB65722EF1671615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E38AFF0B3A74FEEBB3EA6B46F275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C0A9-2580-477B-B3BC-4C038030420F}"/>
      </w:docPartPr>
      <w:docPartBody>
        <w:p w:rsidR="0041561F" w:rsidRDefault="001B2DA4">
          <w:pPr>
            <w:pStyle w:val="AE38AFF0B3A74FEEBB3EA6B46F2756E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6BEA2331A244FF9A7B14BA480D80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9C509-789F-4515-805A-118B5DBFF242}"/>
      </w:docPartPr>
      <w:docPartBody>
        <w:p w:rsidR="0041561F" w:rsidRDefault="001B2DA4">
          <w:pPr>
            <w:pStyle w:val="96BEA2331A244FF9A7B14BA480D803F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C518D33FA574DEBAAEBD02AD587D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AE19A-3730-444B-B96B-3EA702EF64FD}"/>
      </w:docPartPr>
      <w:docPartBody>
        <w:p w:rsidR="0041561F" w:rsidRDefault="001B2DA4">
          <w:pPr>
            <w:pStyle w:val="AC518D33FA574DEBAAEBD02AD587DC2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59E5177B0F441A3834ED52A2DBAE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B1F59-F059-4B41-BD83-0E44F96D9D91}"/>
      </w:docPartPr>
      <w:docPartBody>
        <w:p w:rsidR="0041561F" w:rsidRDefault="001B2DA4">
          <w:pPr>
            <w:pStyle w:val="F59E5177B0F441A3834ED52A2DBAE75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6FEB256D2E1405D95E30FD744121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A8CF0-0E1A-4EA8-95B8-628D99908579}"/>
      </w:docPartPr>
      <w:docPartBody>
        <w:p w:rsidR="0041561F" w:rsidRDefault="001B2DA4">
          <w:pPr>
            <w:pStyle w:val="E6FEB256D2E1405D95E30FD74412123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C7E2D3A9DE5410D887FA270734EC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511-FA89-4A9C-AF0E-0DD4B6FA45F8}"/>
      </w:docPartPr>
      <w:docPartBody>
        <w:p w:rsidR="0041561F" w:rsidRDefault="001B2DA4">
          <w:pPr>
            <w:pStyle w:val="5C7E2D3A9DE5410D887FA270734EC59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670AB1DD3084BAAB0D7AC5DB226B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C014F-E61D-43EE-8F85-D8495E8B6870}"/>
      </w:docPartPr>
      <w:docPartBody>
        <w:p w:rsidR="0041561F" w:rsidRDefault="001B2DA4">
          <w:pPr>
            <w:pStyle w:val="7670AB1DD3084BAAB0D7AC5DB226BF4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7873511312A4F19AD22DF62740A0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34752-5735-4524-A1E4-47A72E036A2A}"/>
      </w:docPartPr>
      <w:docPartBody>
        <w:p w:rsidR="0041561F" w:rsidRDefault="001B2DA4">
          <w:pPr>
            <w:pStyle w:val="77873511312A4F19AD22DF62740A0AD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2F2739F087046F09355DD7421C94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5FD5B-8CFA-4CF7-92A7-3B0B9F6422BE}"/>
      </w:docPartPr>
      <w:docPartBody>
        <w:p w:rsidR="0041561F" w:rsidRDefault="001B2DA4">
          <w:pPr>
            <w:pStyle w:val="F2F2739F087046F09355DD7421C94E2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317EB19C564411B9647276B373C0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ACE-023F-4077-9737-58A9A1CC458E}"/>
      </w:docPartPr>
      <w:docPartBody>
        <w:p w:rsidR="0041561F" w:rsidRDefault="001B2DA4">
          <w:pPr>
            <w:pStyle w:val="8317EB19C564411B9647276B373C059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B54B99CF9C949A4BF821FC990992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17CCD-5CA1-4378-B1B8-E312100ABB4C}"/>
      </w:docPartPr>
      <w:docPartBody>
        <w:p w:rsidR="0041561F" w:rsidRDefault="001B2DA4">
          <w:pPr>
            <w:pStyle w:val="3B54B99CF9C949A4BF821FC99099289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F0F3BA6838E413C8A4E5B0573E92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E5E11-577C-4389-8BB6-8BF6A8813D2B}"/>
      </w:docPartPr>
      <w:docPartBody>
        <w:p w:rsidR="0041561F" w:rsidRDefault="001B2DA4">
          <w:pPr>
            <w:pStyle w:val="CF0F3BA6838E413C8A4E5B0573E929E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5408EC283A6495FB32983636381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F947C-7BE4-4DE3-85DF-2204B33515A0}"/>
      </w:docPartPr>
      <w:docPartBody>
        <w:p w:rsidR="0041561F" w:rsidRDefault="001B2DA4">
          <w:pPr>
            <w:pStyle w:val="05408EC283A6495FB32983636381AAA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259B1D2C9554D448F129039F9423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87101-CF98-4ADF-A280-74AE0E25A385}"/>
      </w:docPartPr>
      <w:docPartBody>
        <w:p w:rsidR="0041561F" w:rsidRDefault="001B2DA4">
          <w:pPr>
            <w:pStyle w:val="C259B1D2C9554D448F129039F942314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D84414219784CE3AABE30195CD9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6058-6C10-47FF-8407-FBF1944C4A4C}"/>
      </w:docPartPr>
      <w:docPartBody>
        <w:p w:rsidR="0041561F" w:rsidRDefault="001B2DA4">
          <w:pPr>
            <w:pStyle w:val="5D84414219784CE3AABE30195CD924E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FF72097428847CBA835765D5EACF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1580-C9C8-4F4D-9E21-3A4E8AE137BF}"/>
      </w:docPartPr>
      <w:docPartBody>
        <w:p w:rsidR="0041561F" w:rsidRDefault="001B2DA4">
          <w:pPr>
            <w:pStyle w:val="3FF72097428847CBA835765D5EACF86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3C8316B37284F7BB345C2F4F4914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A4AB9-2E46-4276-9B85-0BB9E51E8F2D}"/>
      </w:docPartPr>
      <w:docPartBody>
        <w:p w:rsidR="0041561F" w:rsidRDefault="001B2DA4">
          <w:pPr>
            <w:pStyle w:val="63C8316B37284F7BB345C2F4F491474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A9BEE87B9254C5D91DC51B828F2B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219EF-EAE3-4E60-99DC-C820E16BB3AD}"/>
      </w:docPartPr>
      <w:docPartBody>
        <w:p w:rsidR="0041561F" w:rsidRDefault="001B2DA4">
          <w:pPr>
            <w:pStyle w:val="CA9BEE87B9254C5D91DC51B828F2B80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2A4DE59CD844CDBB51E3E5EBAB5C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979E0-70B7-419A-8191-0E7FDBCE6CD3}"/>
      </w:docPartPr>
      <w:docPartBody>
        <w:p w:rsidR="0041561F" w:rsidRDefault="001B2DA4">
          <w:pPr>
            <w:pStyle w:val="C2A4DE59CD844CDBB51E3E5EBAB5CD8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29A143312084F9EAE36E51A20D80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772D-09AA-472D-A03F-4F39E0381C58}"/>
      </w:docPartPr>
      <w:docPartBody>
        <w:p w:rsidR="0041561F" w:rsidRDefault="001B2DA4">
          <w:pPr>
            <w:pStyle w:val="A29A143312084F9EAE36E51A20D803A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25857F62E76424497EEB566C5E89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08483-DD43-4B33-8172-11985AE4D043}"/>
      </w:docPartPr>
      <w:docPartBody>
        <w:p w:rsidR="0041561F" w:rsidRDefault="001B2DA4">
          <w:pPr>
            <w:pStyle w:val="B25857F62E76424497EEB566C5E8965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10EA6EF44E6427CA64FA508DFE7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507D5-DF0D-4ADB-A47B-987EF83BA787}"/>
      </w:docPartPr>
      <w:docPartBody>
        <w:p w:rsidR="0041561F" w:rsidRDefault="001B2DA4">
          <w:pPr>
            <w:pStyle w:val="210EA6EF44E6427CA64FA508DFE721D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7B7BB6418F64438AA00D619E2A8B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EEE3-6EB6-4FA7-B427-D72DAE718A3E}"/>
      </w:docPartPr>
      <w:docPartBody>
        <w:p w:rsidR="0041561F" w:rsidRDefault="001B2DA4">
          <w:pPr>
            <w:pStyle w:val="C7B7BB6418F64438AA00D619E2A8B91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B6ED82D844644858EE19F3FBC7FA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00CD-F86A-42FB-9E3C-5F7864AFFBAA}"/>
      </w:docPartPr>
      <w:docPartBody>
        <w:p w:rsidR="0041561F" w:rsidRDefault="001B2DA4">
          <w:pPr>
            <w:pStyle w:val="FB6ED82D844644858EE19F3FBC7FAFB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2CC3057A69D47589FE7D715E23EE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AECAD-F3CE-49A7-8D02-8CEA6DF78BC3}"/>
      </w:docPartPr>
      <w:docPartBody>
        <w:p w:rsidR="0041561F" w:rsidRDefault="001B2DA4">
          <w:pPr>
            <w:pStyle w:val="F2CC3057A69D47589FE7D715E23EEDA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D91397050B544398393CD5D02AF0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AD283-9336-40A6-84F1-029474D0791C}"/>
      </w:docPartPr>
      <w:docPartBody>
        <w:p w:rsidR="0041561F" w:rsidRDefault="001B2DA4">
          <w:pPr>
            <w:pStyle w:val="6D91397050B544398393CD5D02AF0AD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CC8CEDC24ED44169C0FFEFED56EA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C3CC3-D5DE-4E34-9642-FB57098061BD}"/>
      </w:docPartPr>
      <w:docPartBody>
        <w:p w:rsidR="0041561F" w:rsidRDefault="001B2DA4">
          <w:pPr>
            <w:pStyle w:val="FCC8CEDC24ED44169C0FFEFED56EA86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C64E2F1A66843C08C49D3F1E2769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AE304-6D1A-4DEB-894E-B6B9F443D77A}"/>
      </w:docPartPr>
      <w:docPartBody>
        <w:p w:rsidR="0041561F" w:rsidRDefault="001B2DA4">
          <w:pPr>
            <w:pStyle w:val="8C64E2F1A66843C08C49D3F1E2769B8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CBAC23A9E084DCFBA8870351B958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EE95D-DFC7-4004-AC50-89B3ABD4F6F0}"/>
      </w:docPartPr>
      <w:docPartBody>
        <w:p w:rsidR="0041561F" w:rsidRDefault="001B2DA4">
          <w:pPr>
            <w:pStyle w:val="1CBAC23A9E084DCFBA8870351B95884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607F4488F834D6EB93F4E91573AE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C746D-7FB7-4D94-B5C2-1CD341C6EB13}"/>
      </w:docPartPr>
      <w:docPartBody>
        <w:p w:rsidR="0041561F" w:rsidRDefault="001B2DA4">
          <w:pPr>
            <w:pStyle w:val="F607F4488F834D6EB93F4E91573AE4F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C341A129EC9467F883655275205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63D87-16B2-4BF2-B248-169EBD0F762A}"/>
      </w:docPartPr>
      <w:docPartBody>
        <w:p w:rsidR="0041561F" w:rsidRDefault="001B2DA4">
          <w:pPr>
            <w:pStyle w:val="CC341A129EC9467F883655275205249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AE1558EE95E41A0BBC0CE3B9488E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A7B13-8C7C-434A-9239-6A65912F3762}"/>
      </w:docPartPr>
      <w:docPartBody>
        <w:p w:rsidR="0041561F" w:rsidRDefault="001B2DA4">
          <w:pPr>
            <w:pStyle w:val="5AE1558EE95E41A0BBC0CE3B9488E96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96F5EA01AFE4EBBB02FDAD27EFD9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E5B4-B06F-493E-A56D-9B714D6696B8}"/>
      </w:docPartPr>
      <w:docPartBody>
        <w:p w:rsidR="0041561F" w:rsidRDefault="001B2DA4">
          <w:pPr>
            <w:pStyle w:val="396F5EA01AFE4EBBB02FDAD27EFD9F8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A813F345F434693A318987A4D90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ED3E-34E7-4662-B540-17C5841F3CAB}"/>
      </w:docPartPr>
      <w:docPartBody>
        <w:p w:rsidR="0041561F" w:rsidRDefault="001B2DA4">
          <w:pPr>
            <w:pStyle w:val="FA813F345F434693A318987A4D90A76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CFF2ECCC751460A8E55CA8A5AAB9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65E0F-FDA4-4E3A-9BF7-D698DBBDBC92}"/>
      </w:docPartPr>
      <w:docPartBody>
        <w:p w:rsidR="0041561F" w:rsidRDefault="001B2DA4">
          <w:pPr>
            <w:pStyle w:val="DCFF2ECCC751460A8E55CA8A5AAB9D1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F9487E900C2411F8EE4B77B7612D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EDAF-E6F6-4E6F-BC1C-1508C6F668DA}"/>
      </w:docPartPr>
      <w:docPartBody>
        <w:p w:rsidR="0041561F" w:rsidRDefault="001B2DA4">
          <w:pPr>
            <w:pStyle w:val="DF9487E900C2411F8EE4B77B7612D16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196F67E2DE84887AE60101588C7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6A12-707F-4047-8E42-1F4968A25EA5}"/>
      </w:docPartPr>
      <w:docPartBody>
        <w:p w:rsidR="0041561F" w:rsidRDefault="001B2DA4">
          <w:pPr>
            <w:pStyle w:val="7196F67E2DE84887AE60101588C786D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170444DFD2C4C879CCB077D868B5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8592E-0250-4555-B4A2-E974E31CF0A0}"/>
      </w:docPartPr>
      <w:docPartBody>
        <w:p w:rsidR="0041561F" w:rsidRDefault="001B2DA4">
          <w:pPr>
            <w:pStyle w:val="D170444DFD2C4C879CCB077D868B523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7CFE60A69224CA599FF9F76E4292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1DD7B-1BCF-48CA-A45E-FBFE0B9B4EB2}"/>
      </w:docPartPr>
      <w:docPartBody>
        <w:p w:rsidR="0041561F" w:rsidRDefault="001B2DA4">
          <w:pPr>
            <w:pStyle w:val="57CFE60A69224CA599FF9F76E42928D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81209E40CE64C2BB5BE89624A7DD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9738-5F4C-4786-90A6-65C8C1CE503F}"/>
      </w:docPartPr>
      <w:docPartBody>
        <w:p w:rsidR="0041561F" w:rsidRDefault="001B2DA4">
          <w:pPr>
            <w:pStyle w:val="F81209E40CE64C2BB5BE89624A7DD5A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D761942DE294D52A1C867ABB2497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A9365-1A80-45FB-B038-34F5D674969C}"/>
      </w:docPartPr>
      <w:docPartBody>
        <w:p w:rsidR="0041561F" w:rsidRDefault="001B2DA4">
          <w:pPr>
            <w:pStyle w:val="7D761942DE294D52A1C867ABB2497BF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6803D74B18E4918BD12A2C39416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C83A8-6B40-41ED-A07E-CD53D6C3CD81}"/>
      </w:docPartPr>
      <w:docPartBody>
        <w:p w:rsidR="0041561F" w:rsidRDefault="001B2DA4">
          <w:pPr>
            <w:pStyle w:val="A6803D74B18E4918BD12A2C39416609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EB60378155642059EB432FF1EC20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62D5-CA2F-434B-95BB-E68488AECEAD}"/>
      </w:docPartPr>
      <w:docPartBody>
        <w:p w:rsidR="0041561F" w:rsidRDefault="001B2DA4">
          <w:pPr>
            <w:pStyle w:val="AEB60378155642059EB432FF1EC20ED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3169B0E36DE4F61AC0BE151CE0A2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325D-C84B-462B-9C93-EB7168506B7F}"/>
      </w:docPartPr>
      <w:docPartBody>
        <w:p w:rsidR="0041561F" w:rsidRDefault="001B2DA4">
          <w:pPr>
            <w:pStyle w:val="53169B0E36DE4F61AC0BE151CE0A23E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EF35BEDF42245C9A8BA5E2C4767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0B407-01FC-4E96-BCCB-C07700EAB739}"/>
      </w:docPartPr>
      <w:docPartBody>
        <w:p w:rsidR="0041561F" w:rsidRDefault="001B2DA4">
          <w:pPr>
            <w:pStyle w:val="BEF35BEDF42245C9A8BA5E2C476706F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30654168E9D45F097CED573A2629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4BC2A-7499-49EB-85DD-62B9E702EA63}"/>
      </w:docPartPr>
      <w:docPartBody>
        <w:p w:rsidR="0041561F" w:rsidRDefault="001B2DA4">
          <w:pPr>
            <w:pStyle w:val="430654168E9D45F097CED573A2629B6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127EBCCDCAA42AAA68FFB9BAF4A5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40333-EDC5-427A-AFEA-9E9990A9CCE4}"/>
      </w:docPartPr>
      <w:docPartBody>
        <w:p w:rsidR="0041561F" w:rsidRDefault="001B2DA4">
          <w:pPr>
            <w:pStyle w:val="6127EBCCDCAA42AAA68FFB9BAF4A55A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CD44F144B1741A59C4C930E3EF0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49D67-87C3-4CF8-B70B-E836FFF322EA}"/>
      </w:docPartPr>
      <w:docPartBody>
        <w:p w:rsidR="0041561F" w:rsidRDefault="001B2DA4">
          <w:pPr>
            <w:pStyle w:val="CCD44F144B1741A59C4C930E3EF0B6C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54E8A99CA8E484CA4AA2C68350BC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60FF4-91BF-40CE-84AB-0514269047A5}"/>
      </w:docPartPr>
      <w:docPartBody>
        <w:p w:rsidR="0041561F" w:rsidRDefault="001B2DA4">
          <w:pPr>
            <w:pStyle w:val="C54E8A99CA8E484CA4AA2C68350BCD1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227994BB0904C99992D8135CAC5A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2323F-4A25-4692-B54D-3F2E2B71F2FC}"/>
      </w:docPartPr>
      <w:docPartBody>
        <w:p w:rsidR="0041561F" w:rsidRDefault="001B2DA4">
          <w:pPr>
            <w:pStyle w:val="6227994BB0904C99992D8135CAC5AA9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352015F1C8244FD9007E0EFA51D0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BDE4C-CF26-4628-803A-3284F50E5508}"/>
      </w:docPartPr>
      <w:docPartBody>
        <w:p w:rsidR="0041561F" w:rsidRDefault="001B2DA4">
          <w:pPr>
            <w:pStyle w:val="1352015F1C8244FD9007E0EFA51D0E8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23BDEB621C5448FB5B50565A853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304FC-9454-42D9-818B-9542506466B4}"/>
      </w:docPartPr>
      <w:docPartBody>
        <w:p w:rsidR="0041561F" w:rsidRDefault="001B2DA4">
          <w:pPr>
            <w:pStyle w:val="523BDEB621C5448FB5B50565A8535DC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207D2FE572D462CABC95387D27EB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A2097-9BA4-4DDC-BEE8-21A889134E02}"/>
      </w:docPartPr>
      <w:docPartBody>
        <w:p w:rsidR="0041561F" w:rsidRDefault="001B2DA4">
          <w:pPr>
            <w:pStyle w:val="F207D2FE572D462CABC95387D27EB57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FA0140AEC31468DBD959B1395035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F904B-FD54-482D-B879-11A11138CEC0}"/>
      </w:docPartPr>
      <w:docPartBody>
        <w:p w:rsidR="0041561F" w:rsidRDefault="001B2DA4">
          <w:pPr>
            <w:pStyle w:val="8FA0140AEC31468DBD959B13950354D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575503A90EC4AE888242A6A0B9A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64F20-9C36-4616-8513-A8AEBBAC8ECA}"/>
      </w:docPartPr>
      <w:docPartBody>
        <w:p w:rsidR="0041561F" w:rsidRDefault="001B2DA4">
          <w:pPr>
            <w:pStyle w:val="4575503A90EC4AE888242A6A0B9AF76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8CCE7BF1C854774B062AE8806BB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36EEB-C592-4FA8-B45A-17EF3CCD0FDD}"/>
      </w:docPartPr>
      <w:docPartBody>
        <w:p w:rsidR="0041561F" w:rsidRDefault="001B2DA4">
          <w:pPr>
            <w:pStyle w:val="78CCE7BF1C854774B062AE8806BBD56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AAA1A2DF2F043A8BF58B56F4DAF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B8F67-B66E-4AA3-B6FC-9A0EC79317B1}"/>
      </w:docPartPr>
      <w:docPartBody>
        <w:p w:rsidR="0041561F" w:rsidRDefault="001B2DA4">
          <w:pPr>
            <w:pStyle w:val="DAAA1A2DF2F043A8BF58B56F4DAF436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EBA14283E20406DBF3D9AD0E8F44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E8254-3D88-4767-B4BA-2FE693097B66}"/>
      </w:docPartPr>
      <w:docPartBody>
        <w:p w:rsidR="0041561F" w:rsidRDefault="001B2DA4">
          <w:pPr>
            <w:pStyle w:val="8EBA14283E20406DBF3D9AD0E8F4429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1E7970991FD4E969513B370166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CED98-5557-4404-BE07-BF1234310EE6}"/>
      </w:docPartPr>
      <w:docPartBody>
        <w:p w:rsidR="0041561F" w:rsidRDefault="001B2DA4">
          <w:pPr>
            <w:pStyle w:val="C1E7970991FD4E969513B370166D128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8EBAFE83AA943E8B032FE31FD73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CE3C-90A4-48D4-A665-EB71214310BB}"/>
      </w:docPartPr>
      <w:docPartBody>
        <w:p w:rsidR="0041561F" w:rsidRDefault="001B2DA4">
          <w:pPr>
            <w:pStyle w:val="E8EBAFE83AA943E8B032FE31FD733B3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1C36D937DE94F07957768CB0B1A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06BBC-59F6-40F1-9602-422C463C1231}"/>
      </w:docPartPr>
      <w:docPartBody>
        <w:p w:rsidR="0041561F" w:rsidRDefault="001B2DA4">
          <w:pPr>
            <w:pStyle w:val="C1C36D937DE94F07957768CB0B1A4A1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203F6A423E24049AF1D9DA848EC9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15B2-5A0C-420B-95E7-D7D171B9ABFB}"/>
      </w:docPartPr>
      <w:docPartBody>
        <w:p w:rsidR="0041561F" w:rsidRDefault="001B2DA4">
          <w:pPr>
            <w:pStyle w:val="6203F6A423E24049AF1D9DA848EC989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E068A2B06EB48959B06905077E4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8184F-19F1-40DA-A4CD-5C7B60A6C167}"/>
      </w:docPartPr>
      <w:docPartBody>
        <w:p w:rsidR="0041561F" w:rsidRDefault="001B2DA4">
          <w:pPr>
            <w:pStyle w:val="FE068A2B06EB48959B06905077E4669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81685471DE24258AB7A5ADC16B22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6135-06F2-437F-AAE8-6DFD6F8823CB}"/>
      </w:docPartPr>
      <w:docPartBody>
        <w:p w:rsidR="0041561F" w:rsidRDefault="001B2DA4">
          <w:pPr>
            <w:pStyle w:val="D81685471DE24258AB7A5ADC16B22AC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9F4789FC2B3431B8DC45958AE4AC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3478C-E741-4929-8322-0FFAEBDCD5AB}"/>
      </w:docPartPr>
      <w:docPartBody>
        <w:p w:rsidR="0041561F" w:rsidRDefault="001B2DA4">
          <w:pPr>
            <w:pStyle w:val="99F4789FC2B3431B8DC45958AE4ACE9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11C6D92F4464E729F614912AA0D3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0CA15-8C2E-438A-97D7-9BF27ABA451F}"/>
      </w:docPartPr>
      <w:docPartBody>
        <w:p w:rsidR="0041561F" w:rsidRDefault="001B2DA4">
          <w:pPr>
            <w:pStyle w:val="D11C6D92F4464E729F614912AA0D3BC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5578F1D46774D489635107BC2644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EDB6C-CEAA-47DE-B937-28877A4ED700}"/>
      </w:docPartPr>
      <w:docPartBody>
        <w:p w:rsidR="0041561F" w:rsidRDefault="001B2DA4">
          <w:pPr>
            <w:pStyle w:val="15578F1D46774D489635107BC26444C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A6F9557AA2E4DC9A1151BF9340CE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43FEE-97D8-497F-A10A-966F89730727}"/>
      </w:docPartPr>
      <w:docPartBody>
        <w:p w:rsidR="0041561F" w:rsidRDefault="001B2DA4">
          <w:pPr>
            <w:pStyle w:val="CA6F9557AA2E4DC9A1151BF9340CE6B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E5A70E62C4247DBBB3F24482002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62DF0-EC30-4DBA-B66F-B26E7B81F2C3}"/>
      </w:docPartPr>
      <w:docPartBody>
        <w:p w:rsidR="0041561F" w:rsidRDefault="001B2DA4">
          <w:pPr>
            <w:pStyle w:val="4E5A70E62C4247DBBB3F24482002ED6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D8D0BF0563E40A9B5982A9A2C0F1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EF301-C669-4A29-BA29-B2EFB30E8DE6}"/>
      </w:docPartPr>
      <w:docPartBody>
        <w:p w:rsidR="0041561F" w:rsidRDefault="001B2DA4">
          <w:pPr>
            <w:pStyle w:val="AD8D0BF0563E40A9B5982A9A2C0F110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74D974890874522A55D3B6A54D0C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34FFC-DB20-4B0D-B116-D23E3834BFEF}"/>
      </w:docPartPr>
      <w:docPartBody>
        <w:p w:rsidR="0041561F" w:rsidRDefault="001B2DA4">
          <w:pPr>
            <w:pStyle w:val="974D974890874522A55D3B6A54D0CB1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143584FC1EF464CAA1CF34553680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CBE23-1EF3-497E-A7EB-4CBBA39FAEAD}"/>
      </w:docPartPr>
      <w:docPartBody>
        <w:p w:rsidR="0041561F" w:rsidRDefault="001B2DA4">
          <w:pPr>
            <w:pStyle w:val="7143584FC1EF464CAA1CF345536804F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CA8F975E5C443B185019C97DF903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674DF-3613-48EC-B8F4-5073E7CA0351}"/>
      </w:docPartPr>
      <w:docPartBody>
        <w:p w:rsidR="0041561F" w:rsidRDefault="001B2DA4">
          <w:pPr>
            <w:pStyle w:val="BCA8F975E5C443B185019C97DF903A3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AC2FF55A77B40719990791FA31E2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41B9B-0C17-471F-9276-07B2E615E26C}"/>
      </w:docPartPr>
      <w:docPartBody>
        <w:p w:rsidR="0041561F" w:rsidRDefault="001B2DA4">
          <w:pPr>
            <w:pStyle w:val="AAC2FF55A77B40719990791FA31E2A3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86CE3DE257D435886491FD0C4F9C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114B2-6BAB-4DA9-AA92-831C68BD294C}"/>
      </w:docPartPr>
      <w:docPartBody>
        <w:p w:rsidR="0041561F" w:rsidRDefault="001B2DA4">
          <w:pPr>
            <w:pStyle w:val="886CE3DE257D435886491FD0C4F9C11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EF0C544150D4C4A81CB969E931C4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CF4E7-DE20-4E8F-AD04-DDC1D27E2D5A}"/>
      </w:docPartPr>
      <w:docPartBody>
        <w:p w:rsidR="0041561F" w:rsidRDefault="001B2DA4">
          <w:pPr>
            <w:pStyle w:val="9EF0C544150D4C4A81CB969E931C410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1F3A6F0EE63471FB66CC2D22FF8C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648F0-316F-4F7D-9B0C-5B19FFD970E6}"/>
      </w:docPartPr>
      <w:docPartBody>
        <w:p w:rsidR="0041561F" w:rsidRDefault="001B2DA4">
          <w:pPr>
            <w:pStyle w:val="71F3A6F0EE63471FB66CC2D22FF8CAE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ACC2BDC3E7844E296F3997B4516C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F6CFA-B9BF-4B35-8172-926927557A6F}"/>
      </w:docPartPr>
      <w:docPartBody>
        <w:p w:rsidR="0041561F" w:rsidRDefault="001B2DA4">
          <w:pPr>
            <w:pStyle w:val="9ACC2BDC3E7844E296F3997B4516C6E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380F4F3D7DA48F68A0CF613D90D9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07990-01A6-422F-9F9D-F5FEFD4B8BB5}"/>
      </w:docPartPr>
      <w:docPartBody>
        <w:p w:rsidR="0041561F" w:rsidRDefault="001B2DA4">
          <w:pPr>
            <w:pStyle w:val="9380F4F3D7DA48F68A0CF613D90D9BE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26BF3507BE64A7E804FAD0D2DB11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BB25F-8917-45A0-9F6C-DEB345C67825}"/>
      </w:docPartPr>
      <w:docPartBody>
        <w:p w:rsidR="0041561F" w:rsidRDefault="001B2DA4">
          <w:pPr>
            <w:pStyle w:val="726BF3507BE64A7E804FAD0D2DB1107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30B376C11E94A15B9662531FD510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6650-5D8F-4834-97FF-FBFFCC0B22AE}"/>
      </w:docPartPr>
      <w:docPartBody>
        <w:p w:rsidR="0041561F" w:rsidRDefault="001B2DA4">
          <w:pPr>
            <w:pStyle w:val="B30B376C11E94A15B9662531FD51037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67D981B003940E2A7A88CE8D85FA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ADD0-3FAF-40CE-A25D-A77EEAF76451}"/>
      </w:docPartPr>
      <w:docPartBody>
        <w:p w:rsidR="0041561F" w:rsidRDefault="001B2DA4">
          <w:pPr>
            <w:pStyle w:val="567D981B003940E2A7A88CE8D85FA86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1C143BDCB43469190BB42C9836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457E5-7530-446D-8E79-27F33997C8ED}"/>
      </w:docPartPr>
      <w:docPartBody>
        <w:p w:rsidR="0041561F" w:rsidRDefault="001B2DA4">
          <w:pPr>
            <w:pStyle w:val="41C143BDCB43469190BB42C983626AD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99C4EB5FBA340F58CA43EAF8C8C4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4545E-1FD7-49ED-B12C-7C381D4EAEBF}"/>
      </w:docPartPr>
      <w:docPartBody>
        <w:p w:rsidR="0041561F" w:rsidRDefault="001B2DA4">
          <w:pPr>
            <w:pStyle w:val="999C4EB5FBA340F58CA43EAF8C8C4AB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1DBA2CF510A4791A4E123388E66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7F33-537C-4A22-8522-A404CA66479D}"/>
      </w:docPartPr>
      <w:docPartBody>
        <w:p w:rsidR="0041561F" w:rsidRDefault="001B2DA4">
          <w:pPr>
            <w:pStyle w:val="91DBA2CF510A4791A4E123388E66845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8102215C4164CD0B7AB544A030F5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E693D-0FE3-432C-A1AF-DF9D0F1561C0}"/>
      </w:docPartPr>
      <w:docPartBody>
        <w:p w:rsidR="0041561F" w:rsidRDefault="001B2DA4">
          <w:pPr>
            <w:pStyle w:val="48102215C4164CD0B7AB544A030F57F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1669299BB5A49D7BA816BDE3C45B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0634F-69F3-456F-BDB7-0FB07E8AEB62}"/>
      </w:docPartPr>
      <w:docPartBody>
        <w:p w:rsidR="0041561F" w:rsidRDefault="001B2DA4">
          <w:pPr>
            <w:pStyle w:val="11669299BB5A49D7BA816BDE3C45B29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F805AB68D9E4D349D39F96B2A118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B6CD8-A5D6-4420-8BED-8A9855AC684F}"/>
      </w:docPartPr>
      <w:docPartBody>
        <w:p w:rsidR="0041561F" w:rsidRDefault="001B2DA4">
          <w:pPr>
            <w:pStyle w:val="1F805AB68D9E4D349D39F96B2A118CD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ED20282D1B0413BB19AB41F0BA4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59E06-D5CB-4F69-8488-C1E1CB73A03C}"/>
      </w:docPartPr>
      <w:docPartBody>
        <w:p w:rsidR="0041561F" w:rsidRDefault="001B2DA4">
          <w:pPr>
            <w:pStyle w:val="6ED20282D1B0413BB19AB41F0BA4520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65984F9358641D3BD2D5AA8276F3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997DE-95D5-44F2-AFD2-D0FA7604775C}"/>
      </w:docPartPr>
      <w:docPartBody>
        <w:p w:rsidR="0041561F" w:rsidRDefault="001B2DA4">
          <w:pPr>
            <w:pStyle w:val="565984F9358641D3BD2D5AA8276F336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EF75B678AD44CA1BD9E0F1C3655E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E6D82-6F05-472C-A994-F7E2FFA2B9C4}"/>
      </w:docPartPr>
      <w:docPartBody>
        <w:p w:rsidR="0041561F" w:rsidRDefault="001B2DA4">
          <w:pPr>
            <w:pStyle w:val="8EF75B678AD44CA1BD9E0F1C3655EF0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DF9AA3DC55346D6A61921B9A84FD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9FB2-CCD2-41E5-9C53-F40EE8098190}"/>
      </w:docPartPr>
      <w:docPartBody>
        <w:p w:rsidR="0041561F" w:rsidRDefault="001B2DA4">
          <w:pPr>
            <w:pStyle w:val="EDF9AA3DC55346D6A61921B9A84FD4B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98FF94C722F4D1FAFBDDB1D2B144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D319D-FE5C-49BC-B831-BE5FC6277089}"/>
      </w:docPartPr>
      <w:docPartBody>
        <w:p w:rsidR="0041561F" w:rsidRDefault="001B2DA4">
          <w:pPr>
            <w:pStyle w:val="D98FF94C722F4D1FAFBDDB1D2B1449D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CE24A16A6E04B72A0E0D4425F44F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623C2-830F-4BF0-AF5F-511529EF901E}"/>
      </w:docPartPr>
      <w:docPartBody>
        <w:p w:rsidR="0041561F" w:rsidRDefault="001B2DA4">
          <w:pPr>
            <w:pStyle w:val="6CE24A16A6E04B72A0E0D4425F44F2F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853BCB5FDD74D3EB7AF0DB78D0E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03A89-B0D5-4ABF-AA78-98C0D78B4B25}"/>
      </w:docPartPr>
      <w:docPartBody>
        <w:p w:rsidR="0041561F" w:rsidRDefault="001B2DA4">
          <w:pPr>
            <w:pStyle w:val="B853BCB5FDD74D3EB7AF0DB78D0E08F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E44D18ACED24311BACD547BFF32B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5893D-7323-4A3E-BC30-CF9F39707153}"/>
      </w:docPartPr>
      <w:docPartBody>
        <w:p w:rsidR="0041561F" w:rsidRDefault="001B2DA4">
          <w:pPr>
            <w:pStyle w:val="BE44D18ACED24311BACD547BFF32BD1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9098D113FAF4A5A99146D79076F1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BACAC-E891-4B2D-9167-43ED224F10A7}"/>
      </w:docPartPr>
      <w:docPartBody>
        <w:p w:rsidR="0041561F" w:rsidRDefault="001B2DA4">
          <w:pPr>
            <w:pStyle w:val="09098D113FAF4A5A99146D79076F180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B43B370BB0646D68EAA6573D18B1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17346-1B32-452B-9FEA-0DC891E8AEED}"/>
      </w:docPartPr>
      <w:docPartBody>
        <w:p w:rsidR="0041561F" w:rsidRDefault="001B2DA4">
          <w:pPr>
            <w:pStyle w:val="BB43B370BB0646D68EAA6573D18B1D1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22672EB58674E6E8FC67FFA6485B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420A0-3BAF-4A0C-9FE4-4534DF68704C}"/>
      </w:docPartPr>
      <w:docPartBody>
        <w:p w:rsidR="0041561F" w:rsidRDefault="001B2DA4">
          <w:pPr>
            <w:pStyle w:val="F22672EB58674E6E8FC67FFA6485BC6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D31135231C345C98364AE30E74B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A5386-255D-420C-A72C-514CECC3F240}"/>
      </w:docPartPr>
      <w:docPartBody>
        <w:p w:rsidR="0041561F" w:rsidRDefault="001B2DA4">
          <w:pPr>
            <w:pStyle w:val="7D31135231C345C98364AE30E74BF7E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067BBD444414D48B2BA6AADE694F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3292F-BFC0-4284-94DF-8E8F6A2D12B5}"/>
      </w:docPartPr>
      <w:docPartBody>
        <w:p w:rsidR="0041561F" w:rsidRDefault="001B2DA4">
          <w:pPr>
            <w:pStyle w:val="B067BBD444414D48B2BA6AADE694F8E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75CF3217BF448BDA977A896AC701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BC86-3F42-43CB-AA00-E773DB3239EA}"/>
      </w:docPartPr>
      <w:docPartBody>
        <w:p w:rsidR="0041561F" w:rsidRDefault="001B2DA4">
          <w:pPr>
            <w:pStyle w:val="175CF3217BF448BDA977A896AC70173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D5CF821AC694B6A9B3B470131CFE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06A6E-6703-47D9-9E8A-69C6BFE4381A}"/>
      </w:docPartPr>
      <w:docPartBody>
        <w:p w:rsidR="0041561F" w:rsidRDefault="001B2DA4">
          <w:pPr>
            <w:pStyle w:val="ED5CF821AC694B6A9B3B470131CFEE9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B5354C989224CEFADB30B4AE04E2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DBD6A-B714-43D3-A826-BB74AF80AE53}"/>
      </w:docPartPr>
      <w:docPartBody>
        <w:p w:rsidR="0041561F" w:rsidRDefault="001B2DA4">
          <w:pPr>
            <w:pStyle w:val="0B5354C989224CEFADB30B4AE04E272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141DB6E62D1460A9AFBFCEEE0FED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3C21-6579-48A6-A308-76971FA82072}"/>
      </w:docPartPr>
      <w:docPartBody>
        <w:p w:rsidR="0041561F" w:rsidRDefault="001B2DA4">
          <w:pPr>
            <w:pStyle w:val="D141DB6E62D1460A9AFBFCEEE0FEDFC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0D779F02893431C977D1B9A60A10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A1EC7-F138-4FE9-B3BC-A916C3CAB700}"/>
      </w:docPartPr>
      <w:docPartBody>
        <w:p w:rsidR="0041561F" w:rsidRDefault="001B2DA4">
          <w:pPr>
            <w:pStyle w:val="30D779F02893431C977D1B9A60A1073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13A9FB89CE7493492D03A3C69BBE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76C02-C19B-4437-85ED-896B5FD2E92B}"/>
      </w:docPartPr>
      <w:docPartBody>
        <w:p w:rsidR="0041561F" w:rsidRDefault="001B2DA4">
          <w:pPr>
            <w:pStyle w:val="113A9FB89CE7493492D03A3C69BBE27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92CFD3B7A89493FA47081DE19CE8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824FF-93C3-4B01-B44C-BCB2C94A2D63}"/>
      </w:docPartPr>
      <w:docPartBody>
        <w:p w:rsidR="0041561F" w:rsidRDefault="001B2DA4">
          <w:pPr>
            <w:pStyle w:val="D92CFD3B7A89493FA47081DE19CE8AC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DA4"/>
    <w:rsid w:val="001B2DA4"/>
    <w:rsid w:val="001E1FD0"/>
    <w:rsid w:val="0041561F"/>
    <w:rsid w:val="00D5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FDD30043CE4A8B860B496B867BA765">
    <w:name w:val="59FDD30043CE4A8B860B496B867BA765"/>
    <w:rsid w:val="0041561F"/>
  </w:style>
  <w:style w:type="paragraph" w:customStyle="1" w:styleId="437322317C824BDA835BE6B13E5F3DEC">
    <w:name w:val="437322317C824BDA835BE6B13E5F3DEC"/>
    <w:rsid w:val="0041561F"/>
  </w:style>
  <w:style w:type="paragraph" w:customStyle="1" w:styleId="7C7C8E41391F4B9583EC8F1A8081F3FD">
    <w:name w:val="7C7C8E41391F4B9583EC8F1A8081F3FD"/>
    <w:rsid w:val="0041561F"/>
  </w:style>
  <w:style w:type="paragraph" w:customStyle="1" w:styleId="EF8384A5A75E43AD9A8955DF6E023CE7">
    <w:name w:val="EF8384A5A75E43AD9A8955DF6E023CE7"/>
    <w:rsid w:val="0041561F"/>
  </w:style>
  <w:style w:type="paragraph" w:customStyle="1" w:styleId="742E4E4BAA7B4E8197EEB79D4518ABEB">
    <w:name w:val="742E4E4BAA7B4E8197EEB79D4518ABEB"/>
    <w:rsid w:val="0041561F"/>
  </w:style>
  <w:style w:type="character" w:styleId="PlaceholderText">
    <w:name w:val="Placeholder Text"/>
    <w:basedOn w:val="DefaultParagraphFont"/>
    <w:uiPriority w:val="99"/>
    <w:semiHidden/>
    <w:rsid w:val="0041561F"/>
    <w:rPr>
      <w:color w:val="808080"/>
    </w:rPr>
  </w:style>
  <w:style w:type="paragraph" w:customStyle="1" w:styleId="CE05887166284AB0826E4B17DF062F24">
    <w:name w:val="CE05887166284AB0826E4B17DF062F24"/>
    <w:rsid w:val="0041561F"/>
  </w:style>
  <w:style w:type="paragraph" w:customStyle="1" w:styleId="D66BD751AF49427B88C785DE038ED0FC">
    <w:name w:val="D66BD751AF49427B88C785DE038ED0FC"/>
    <w:rsid w:val="0041561F"/>
  </w:style>
  <w:style w:type="paragraph" w:customStyle="1" w:styleId="99B0A026C3C7443B8CA429CC361E0279">
    <w:name w:val="99B0A026C3C7443B8CA429CC361E0279"/>
    <w:rsid w:val="0041561F"/>
  </w:style>
  <w:style w:type="paragraph" w:customStyle="1" w:styleId="F125BE05A822400CBFB3474B347822CB">
    <w:name w:val="F125BE05A822400CBFB3474B347822CB"/>
    <w:rsid w:val="0041561F"/>
  </w:style>
  <w:style w:type="paragraph" w:customStyle="1" w:styleId="DD1E100D2BAF435699AA122E8ACF7017">
    <w:name w:val="DD1E100D2BAF435699AA122E8ACF7017"/>
    <w:rsid w:val="0041561F"/>
  </w:style>
  <w:style w:type="paragraph" w:customStyle="1" w:styleId="F5DA50073D714356809DF40AF9F76D44">
    <w:name w:val="F5DA50073D714356809DF40AF9F76D44"/>
    <w:rsid w:val="0041561F"/>
  </w:style>
  <w:style w:type="paragraph" w:customStyle="1" w:styleId="379601AC3E2F413D8C5EA3A9A507464C">
    <w:name w:val="379601AC3E2F413D8C5EA3A9A507464C"/>
    <w:rsid w:val="0041561F"/>
  </w:style>
  <w:style w:type="paragraph" w:customStyle="1" w:styleId="E6554B919FD64AD5B203D67B6ADE4D97">
    <w:name w:val="E6554B919FD64AD5B203D67B6ADE4D97"/>
    <w:rsid w:val="0041561F"/>
  </w:style>
  <w:style w:type="paragraph" w:customStyle="1" w:styleId="56E05F7B47014DA1809036B9444968F5">
    <w:name w:val="56E05F7B47014DA1809036B9444968F5"/>
    <w:rsid w:val="0041561F"/>
  </w:style>
  <w:style w:type="paragraph" w:customStyle="1" w:styleId="F6BF5BB762344D008C644794EA8C0293">
    <w:name w:val="F6BF5BB762344D008C644794EA8C0293"/>
    <w:rsid w:val="0041561F"/>
  </w:style>
  <w:style w:type="paragraph" w:customStyle="1" w:styleId="55C7F90A4A314C68A9607D9DAF9C17D5">
    <w:name w:val="55C7F90A4A314C68A9607D9DAF9C17D5"/>
    <w:rsid w:val="0041561F"/>
  </w:style>
  <w:style w:type="paragraph" w:customStyle="1" w:styleId="DAEB594BC41F41C4AD37C323A0D19776">
    <w:name w:val="DAEB594BC41F41C4AD37C323A0D19776"/>
    <w:rsid w:val="0041561F"/>
  </w:style>
  <w:style w:type="paragraph" w:customStyle="1" w:styleId="943290661FA24A4FAF47B7E7C9CCD3FD">
    <w:name w:val="943290661FA24A4FAF47B7E7C9CCD3FD"/>
    <w:rsid w:val="0041561F"/>
  </w:style>
  <w:style w:type="paragraph" w:customStyle="1" w:styleId="C2F3B0B98E3B44A38E3DB67BE048B994">
    <w:name w:val="C2F3B0B98E3B44A38E3DB67BE048B994"/>
    <w:rsid w:val="0041561F"/>
  </w:style>
  <w:style w:type="paragraph" w:customStyle="1" w:styleId="9DFF0A577DCC42D7A807192C7EAE6413">
    <w:name w:val="9DFF0A577DCC42D7A807192C7EAE6413"/>
    <w:rsid w:val="0041561F"/>
  </w:style>
  <w:style w:type="paragraph" w:customStyle="1" w:styleId="28D545FE27C846B1989EE7AFE8E6709D">
    <w:name w:val="28D545FE27C846B1989EE7AFE8E6709D"/>
    <w:rsid w:val="0041561F"/>
  </w:style>
  <w:style w:type="paragraph" w:customStyle="1" w:styleId="CC5479F05DB24F9BB21C89143529F183">
    <w:name w:val="CC5479F05DB24F9BB21C89143529F183"/>
    <w:rsid w:val="0041561F"/>
  </w:style>
  <w:style w:type="paragraph" w:customStyle="1" w:styleId="2382513955B949B3BD3DD79358513FB5">
    <w:name w:val="2382513955B949B3BD3DD79358513FB5"/>
    <w:rsid w:val="0041561F"/>
  </w:style>
  <w:style w:type="paragraph" w:customStyle="1" w:styleId="BA62A750463A4AB18E4B7C81CF62D490">
    <w:name w:val="BA62A750463A4AB18E4B7C81CF62D490"/>
    <w:rsid w:val="0041561F"/>
  </w:style>
  <w:style w:type="paragraph" w:customStyle="1" w:styleId="AD7EC96569B341FAAB1E6663D2477FC8">
    <w:name w:val="AD7EC96569B341FAAB1E6663D2477FC8"/>
    <w:rsid w:val="0041561F"/>
  </w:style>
  <w:style w:type="paragraph" w:customStyle="1" w:styleId="A9D0A010BF5E418D9FE2696EC5BE2A79">
    <w:name w:val="A9D0A010BF5E418D9FE2696EC5BE2A79"/>
    <w:rsid w:val="0041561F"/>
  </w:style>
  <w:style w:type="paragraph" w:customStyle="1" w:styleId="5C5393262E5C4656B2138C73983EF5AE">
    <w:name w:val="5C5393262E5C4656B2138C73983EF5AE"/>
    <w:rsid w:val="0041561F"/>
  </w:style>
  <w:style w:type="paragraph" w:customStyle="1" w:styleId="DAE69E11049C434C811207AEB926E56E">
    <w:name w:val="DAE69E11049C434C811207AEB926E56E"/>
    <w:rsid w:val="0041561F"/>
  </w:style>
  <w:style w:type="paragraph" w:customStyle="1" w:styleId="3AB63B48E5764AC598F26A41FE2262A3">
    <w:name w:val="3AB63B48E5764AC598F26A41FE2262A3"/>
    <w:rsid w:val="0041561F"/>
  </w:style>
  <w:style w:type="paragraph" w:customStyle="1" w:styleId="7E1AB7EF0F234905ACCE24964B113044">
    <w:name w:val="7E1AB7EF0F234905ACCE24964B113044"/>
    <w:rsid w:val="0041561F"/>
  </w:style>
  <w:style w:type="paragraph" w:customStyle="1" w:styleId="A74732A4822B403586DA02FA7E9CA65B">
    <w:name w:val="A74732A4822B403586DA02FA7E9CA65B"/>
    <w:rsid w:val="0041561F"/>
  </w:style>
  <w:style w:type="paragraph" w:customStyle="1" w:styleId="796977832E7D4EE4AE5FB3309BA950F9">
    <w:name w:val="796977832E7D4EE4AE5FB3309BA950F9"/>
    <w:rsid w:val="0041561F"/>
  </w:style>
  <w:style w:type="paragraph" w:customStyle="1" w:styleId="BE7500832BCA4B75975B50656FDD35D6">
    <w:name w:val="BE7500832BCA4B75975B50656FDD35D6"/>
    <w:rsid w:val="0041561F"/>
  </w:style>
  <w:style w:type="paragraph" w:customStyle="1" w:styleId="2466D4ED4D534D6AAAAB314EE6E012EA">
    <w:name w:val="2466D4ED4D534D6AAAAB314EE6E012EA"/>
    <w:rsid w:val="0041561F"/>
  </w:style>
  <w:style w:type="paragraph" w:customStyle="1" w:styleId="7D7646F447A947238E049FA5E9A70433">
    <w:name w:val="7D7646F447A947238E049FA5E9A70433"/>
    <w:rsid w:val="0041561F"/>
  </w:style>
  <w:style w:type="paragraph" w:customStyle="1" w:styleId="7E02BED541C2438E9ABAD480B9AFA9E4">
    <w:name w:val="7E02BED541C2438E9ABAD480B9AFA9E4"/>
    <w:rsid w:val="0041561F"/>
  </w:style>
  <w:style w:type="paragraph" w:customStyle="1" w:styleId="E0B54960A5D1470DBDB2F0597469CC29">
    <w:name w:val="E0B54960A5D1470DBDB2F0597469CC29"/>
    <w:rsid w:val="0041561F"/>
  </w:style>
  <w:style w:type="paragraph" w:customStyle="1" w:styleId="34CF3F3B50B44A479B3CBFD2A23CC1C0">
    <w:name w:val="34CF3F3B50B44A479B3CBFD2A23CC1C0"/>
    <w:rsid w:val="0041561F"/>
  </w:style>
  <w:style w:type="paragraph" w:customStyle="1" w:styleId="4F57CA11667B4253A12A3B750F3A9554">
    <w:name w:val="4F57CA11667B4253A12A3B750F3A9554"/>
    <w:rsid w:val="0041561F"/>
  </w:style>
  <w:style w:type="paragraph" w:customStyle="1" w:styleId="ED3573FD0C9A4B3784F6CA0F699CF0FE">
    <w:name w:val="ED3573FD0C9A4B3784F6CA0F699CF0FE"/>
    <w:rsid w:val="0041561F"/>
  </w:style>
  <w:style w:type="paragraph" w:customStyle="1" w:styleId="DE6BAD3E88794091AFF3140B8CB41E5D">
    <w:name w:val="DE6BAD3E88794091AFF3140B8CB41E5D"/>
    <w:rsid w:val="0041561F"/>
  </w:style>
  <w:style w:type="paragraph" w:customStyle="1" w:styleId="FDB12F195ACA480C8DD57E10F5CD7815">
    <w:name w:val="FDB12F195ACA480C8DD57E10F5CD7815"/>
    <w:rsid w:val="0041561F"/>
  </w:style>
  <w:style w:type="paragraph" w:customStyle="1" w:styleId="B0F99B128DA0497A97DBAC4103F4072A">
    <w:name w:val="B0F99B128DA0497A97DBAC4103F4072A"/>
    <w:rsid w:val="0041561F"/>
  </w:style>
  <w:style w:type="paragraph" w:customStyle="1" w:styleId="578D8E2F3D37471E8184E78D30EDF813">
    <w:name w:val="578D8E2F3D37471E8184E78D30EDF813"/>
    <w:rsid w:val="0041561F"/>
  </w:style>
  <w:style w:type="paragraph" w:customStyle="1" w:styleId="E035171CB5EF4CCA90CF30965DADD9D1">
    <w:name w:val="E035171CB5EF4CCA90CF30965DADD9D1"/>
    <w:rsid w:val="0041561F"/>
  </w:style>
  <w:style w:type="paragraph" w:customStyle="1" w:styleId="0CB9B674D78B4E74A8B44A91E9AB44D3">
    <w:name w:val="0CB9B674D78B4E74A8B44A91E9AB44D3"/>
    <w:rsid w:val="0041561F"/>
  </w:style>
  <w:style w:type="paragraph" w:customStyle="1" w:styleId="16708F879EF84C5A845EF6BBDABD7046">
    <w:name w:val="16708F879EF84C5A845EF6BBDABD7046"/>
    <w:rsid w:val="0041561F"/>
  </w:style>
  <w:style w:type="paragraph" w:customStyle="1" w:styleId="CB1ED350AEA342C18FB3244FC53BEAC9">
    <w:name w:val="CB1ED350AEA342C18FB3244FC53BEAC9"/>
    <w:rsid w:val="0041561F"/>
  </w:style>
  <w:style w:type="paragraph" w:customStyle="1" w:styleId="E769256EE95342BD98A2187341F64FEF">
    <w:name w:val="E769256EE95342BD98A2187341F64FEF"/>
    <w:rsid w:val="0041561F"/>
  </w:style>
  <w:style w:type="paragraph" w:customStyle="1" w:styleId="CEDDD9432ABD44B388BA4DAF54386462">
    <w:name w:val="CEDDD9432ABD44B388BA4DAF54386462"/>
    <w:rsid w:val="0041561F"/>
  </w:style>
  <w:style w:type="paragraph" w:customStyle="1" w:styleId="02A2D738ACCB4C93A46E1F6187FBDB39">
    <w:name w:val="02A2D738ACCB4C93A46E1F6187FBDB39"/>
    <w:rsid w:val="0041561F"/>
  </w:style>
  <w:style w:type="paragraph" w:customStyle="1" w:styleId="2A883C0A875842FB9657385BAD86227F">
    <w:name w:val="2A883C0A875842FB9657385BAD86227F"/>
    <w:rsid w:val="0041561F"/>
  </w:style>
  <w:style w:type="paragraph" w:customStyle="1" w:styleId="0AC6E86DA9E04C05979A619B855C3BDF">
    <w:name w:val="0AC6E86DA9E04C05979A619B855C3BDF"/>
    <w:rsid w:val="0041561F"/>
  </w:style>
  <w:style w:type="paragraph" w:customStyle="1" w:styleId="9EF97AD4D1EE4D7CBC3D911759A7EBDA">
    <w:name w:val="9EF97AD4D1EE4D7CBC3D911759A7EBDA"/>
    <w:rsid w:val="0041561F"/>
  </w:style>
  <w:style w:type="paragraph" w:customStyle="1" w:styleId="4E27D4CA63CB40339C90488407815D95">
    <w:name w:val="4E27D4CA63CB40339C90488407815D95"/>
    <w:rsid w:val="0041561F"/>
  </w:style>
  <w:style w:type="paragraph" w:customStyle="1" w:styleId="0F4CEBB04B2145DFA83BF7A3C97B9F11">
    <w:name w:val="0F4CEBB04B2145DFA83BF7A3C97B9F11"/>
    <w:rsid w:val="0041561F"/>
  </w:style>
  <w:style w:type="paragraph" w:customStyle="1" w:styleId="0E6F67AD456E46DD89AA263863EF1E58">
    <w:name w:val="0E6F67AD456E46DD89AA263863EF1E58"/>
    <w:rsid w:val="0041561F"/>
  </w:style>
  <w:style w:type="paragraph" w:customStyle="1" w:styleId="2F0B19A80EAB48FBB5FEDC49D4DA9CDC">
    <w:name w:val="2F0B19A80EAB48FBB5FEDC49D4DA9CDC"/>
    <w:rsid w:val="0041561F"/>
  </w:style>
  <w:style w:type="paragraph" w:customStyle="1" w:styleId="F01422D36CA144FBBEA2973C6B3FC4C1">
    <w:name w:val="F01422D36CA144FBBEA2973C6B3FC4C1"/>
    <w:rsid w:val="0041561F"/>
  </w:style>
  <w:style w:type="paragraph" w:customStyle="1" w:styleId="2176F784405040BFA86A146BD66FDDE9">
    <w:name w:val="2176F784405040BFA86A146BD66FDDE9"/>
    <w:rsid w:val="0041561F"/>
  </w:style>
  <w:style w:type="paragraph" w:customStyle="1" w:styleId="1652148CFF8B49BDBF5AC4FEAA868491">
    <w:name w:val="1652148CFF8B49BDBF5AC4FEAA868491"/>
    <w:rsid w:val="0041561F"/>
  </w:style>
  <w:style w:type="paragraph" w:customStyle="1" w:styleId="6B30061292844E269D83BDBBF5D01E36">
    <w:name w:val="6B30061292844E269D83BDBBF5D01E36"/>
    <w:rsid w:val="0041561F"/>
  </w:style>
  <w:style w:type="paragraph" w:customStyle="1" w:styleId="959657C2E2F7487CAECD1AE85D16FC4E">
    <w:name w:val="959657C2E2F7487CAECD1AE85D16FC4E"/>
    <w:rsid w:val="0041561F"/>
  </w:style>
  <w:style w:type="paragraph" w:customStyle="1" w:styleId="48D05746E8FD4B48955BD6752F03F0F5">
    <w:name w:val="48D05746E8FD4B48955BD6752F03F0F5"/>
    <w:rsid w:val="0041561F"/>
  </w:style>
  <w:style w:type="paragraph" w:customStyle="1" w:styleId="B5F90F4F090E4879BD8B6CC909D9E85A">
    <w:name w:val="B5F90F4F090E4879BD8B6CC909D9E85A"/>
    <w:rsid w:val="0041561F"/>
  </w:style>
  <w:style w:type="paragraph" w:customStyle="1" w:styleId="20AEE16679CF4369B15BE376AB8C0A28">
    <w:name w:val="20AEE16679CF4369B15BE376AB8C0A28"/>
    <w:rsid w:val="0041561F"/>
  </w:style>
  <w:style w:type="paragraph" w:customStyle="1" w:styleId="ECBE17735C044CEE97A01C4747C68D8B">
    <w:name w:val="ECBE17735C044CEE97A01C4747C68D8B"/>
    <w:rsid w:val="0041561F"/>
  </w:style>
  <w:style w:type="paragraph" w:customStyle="1" w:styleId="183FCC7E2F0C43388B7BF40350146434">
    <w:name w:val="183FCC7E2F0C43388B7BF40350146434"/>
    <w:rsid w:val="0041561F"/>
  </w:style>
  <w:style w:type="paragraph" w:customStyle="1" w:styleId="15787E274A034CAFAB2050CE4C5F0F8C">
    <w:name w:val="15787E274A034CAFAB2050CE4C5F0F8C"/>
    <w:rsid w:val="0041561F"/>
  </w:style>
  <w:style w:type="paragraph" w:customStyle="1" w:styleId="2A83DD340F554C4691668E1CCBFE20C5">
    <w:name w:val="2A83DD340F554C4691668E1CCBFE20C5"/>
    <w:rsid w:val="0041561F"/>
  </w:style>
  <w:style w:type="paragraph" w:customStyle="1" w:styleId="616F1DBE7BD64D879B307EB24598D4BE">
    <w:name w:val="616F1DBE7BD64D879B307EB24598D4BE"/>
    <w:rsid w:val="0041561F"/>
  </w:style>
  <w:style w:type="paragraph" w:customStyle="1" w:styleId="BC086F7965B94B10BDEE55AA727BC025">
    <w:name w:val="BC086F7965B94B10BDEE55AA727BC025"/>
    <w:rsid w:val="0041561F"/>
  </w:style>
  <w:style w:type="paragraph" w:customStyle="1" w:styleId="01D80BE2A56A4DD691593CD85F0675E3">
    <w:name w:val="01D80BE2A56A4DD691593CD85F0675E3"/>
    <w:rsid w:val="0041561F"/>
  </w:style>
  <w:style w:type="paragraph" w:customStyle="1" w:styleId="1C5D70E9463B47519DAFA5FE05D3A51B">
    <w:name w:val="1C5D70E9463B47519DAFA5FE05D3A51B"/>
    <w:rsid w:val="0041561F"/>
  </w:style>
  <w:style w:type="paragraph" w:customStyle="1" w:styleId="F176D1F13C7342E2817D75C2054A6CB5">
    <w:name w:val="F176D1F13C7342E2817D75C2054A6CB5"/>
    <w:rsid w:val="0041561F"/>
  </w:style>
  <w:style w:type="paragraph" w:customStyle="1" w:styleId="32CB501F5B0744C6B7E78BCE4EFE196E">
    <w:name w:val="32CB501F5B0744C6B7E78BCE4EFE196E"/>
    <w:rsid w:val="0041561F"/>
  </w:style>
  <w:style w:type="paragraph" w:customStyle="1" w:styleId="C09F67757E1A4AC898F601306325FCF6">
    <w:name w:val="C09F67757E1A4AC898F601306325FCF6"/>
    <w:rsid w:val="0041561F"/>
  </w:style>
  <w:style w:type="paragraph" w:customStyle="1" w:styleId="783D1245BE854CBB9E5CDDEF1FA8AEEC">
    <w:name w:val="783D1245BE854CBB9E5CDDEF1FA8AEEC"/>
    <w:rsid w:val="0041561F"/>
  </w:style>
  <w:style w:type="paragraph" w:customStyle="1" w:styleId="FEFF8C37427442868B2C97E6A1B08FF3">
    <w:name w:val="FEFF8C37427442868B2C97E6A1B08FF3"/>
    <w:rsid w:val="0041561F"/>
  </w:style>
  <w:style w:type="paragraph" w:customStyle="1" w:styleId="70272439D50C46F5B118F4ADBCF91D7F">
    <w:name w:val="70272439D50C46F5B118F4ADBCF91D7F"/>
    <w:rsid w:val="0041561F"/>
  </w:style>
  <w:style w:type="paragraph" w:customStyle="1" w:styleId="978BDE98AA3449AA9F141910424EAEBC">
    <w:name w:val="978BDE98AA3449AA9F141910424EAEBC"/>
    <w:rsid w:val="0041561F"/>
  </w:style>
  <w:style w:type="paragraph" w:customStyle="1" w:styleId="0004C05E1B094836936A1FD5AD7F7730">
    <w:name w:val="0004C05E1B094836936A1FD5AD7F7730"/>
    <w:rsid w:val="0041561F"/>
  </w:style>
  <w:style w:type="paragraph" w:customStyle="1" w:styleId="12A69BA755794A2A9D4FD09FD9FF4D3B">
    <w:name w:val="12A69BA755794A2A9D4FD09FD9FF4D3B"/>
    <w:rsid w:val="0041561F"/>
  </w:style>
  <w:style w:type="paragraph" w:customStyle="1" w:styleId="D72E469CDFEF4EB4AF67AEE0AFB4686D">
    <w:name w:val="D72E469CDFEF4EB4AF67AEE0AFB4686D"/>
    <w:rsid w:val="0041561F"/>
  </w:style>
  <w:style w:type="paragraph" w:customStyle="1" w:styleId="741AAB674EB7477E8D102489EA898AD4">
    <w:name w:val="741AAB674EB7477E8D102489EA898AD4"/>
    <w:rsid w:val="0041561F"/>
  </w:style>
  <w:style w:type="paragraph" w:customStyle="1" w:styleId="78CFEB55636544B591569329CCCDFB14">
    <w:name w:val="78CFEB55636544B591569329CCCDFB14"/>
    <w:rsid w:val="0041561F"/>
  </w:style>
  <w:style w:type="paragraph" w:customStyle="1" w:styleId="9983A29415374DE08C7BC52B739CED27">
    <w:name w:val="9983A29415374DE08C7BC52B739CED27"/>
    <w:rsid w:val="0041561F"/>
  </w:style>
  <w:style w:type="paragraph" w:customStyle="1" w:styleId="EB1D24605298420F88DA899F116BD0C9">
    <w:name w:val="EB1D24605298420F88DA899F116BD0C9"/>
    <w:rsid w:val="0041561F"/>
  </w:style>
  <w:style w:type="paragraph" w:customStyle="1" w:styleId="8F200A850DE84744A19F1F63746D669A">
    <w:name w:val="8F200A850DE84744A19F1F63746D669A"/>
    <w:rsid w:val="0041561F"/>
  </w:style>
  <w:style w:type="paragraph" w:customStyle="1" w:styleId="6E18C102E9914DD59E3494ABCF55C3CA">
    <w:name w:val="6E18C102E9914DD59E3494ABCF55C3CA"/>
    <w:rsid w:val="0041561F"/>
  </w:style>
  <w:style w:type="paragraph" w:customStyle="1" w:styleId="2474F566377E4E10AE07DE33C58B80A8">
    <w:name w:val="2474F566377E4E10AE07DE33C58B80A8"/>
    <w:rsid w:val="0041561F"/>
  </w:style>
  <w:style w:type="paragraph" w:customStyle="1" w:styleId="9B8A6F49D57B43258E4ADBFA9FB7E149">
    <w:name w:val="9B8A6F49D57B43258E4ADBFA9FB7E149"/>
    <w:rsid w:val="0041561F"/>
  </w:style>
  <w:style w:type="paragraph" w:customStyle="1" w:styleId="8D8D142A122B4C2085CDBD365C773DA4">
    <w:name w:val="8D8D142A122B4C2085CDBD365C773DA4"/>
    <w:rsid w:val="0041561F"/>
  </w:style>
  <w:style w:type="paragraph" w:customStyle="1" w:styleId="8F72CB67E5724DFD88CF1EE6AA122406">
    <w:name w:val="8F72CB67E5724DFD88CF1EE6AA122406"/>
    <w:rsid w:val="0041561F"/>
  </w:style>
  <w:style w:type="paragraph" w:customStyle="1" w:styleId="21C60F388EDF4810904AF1969E460256">
    <w:name w:val="21C60F388EDF4810904AF1969E460256"/>
    <w:rsid w:val="0041561F"/>
  </w:style>
  <w:style w:type="paragraph" w:customStyle="1" w:styleId="DABB4654B186485F983586EFA07BAB07">
    <w:name w:val="DABB4654B186485F983586EFA07BAB07"/>
    <w:rsid w:val="0041561F"/>
  </w:style>
  <w:style w:type="paragraph" w:customStyle="1" w:styleId="C46FBCD7FD064283BD488F082A282860">
    <w:name w:val="C46FBCD7FD064283BD488F082A282860"/>
    <w:rsid w:val="0041561F"/>
  </w:style>
  <w:style w:type="paragraph" w:customStyle="1" w:styleId="F9A8388DFDE24322BD4FEE0E52123330">
    <w:name w:val="F9A8388DFDE24322BD4FEE0E52123330"/>
    <w:rsid w:val="0041561F"/>
  </w:style>
  <w:style w:type="paragraph" w:customStyle="1" w:styleId="63D9BF34E84C4809BFAEEDE64646308B">
    <w:name w:val="63D9BF34E84C4809BFAEEDE64646308B"/>
    <w:rsid w:val="0041561F"/>
  </w:style>
  <w:style w:type="paragraph" w:customStyle="1" w:styleId="B9C9E279BFF34F5E91B4489816E36FE0">
    <w:name w:val="B9C9E279BFF34F5E91B4489816E36FE0"/>
    <w:rsid w:val="0041561F"/>
  </w:style>
  <w:style w:type="paragraph" w:customStyle="1" w:styleId="2B4CC01B679049A2A8E608200B86B13E">
    <w:name w:val="2B4CC01B679049A2A8E608200B86B13E"/>
    <w:rsid w:val="0041561F"/>
  </w:style>
  <w:style w:type="paragraph" w:customStyle="1" w:styleId="1CC390BABAE94D1AA76E845C730F7149">
    <w:name w:val="1CC390BABAE94D1AA76E845C730F7149"/>
    <w:rsid w:val="0041561F"/>
  </w:style>
  <w:style w:type="paragraph" w:customStyle="1" w:styleId="404258A804AC418BB65722EF16716155">
    <w:name w:val="404258A804AC418BB65722EF16716155"/>
    <w:rsid w:val="0041561F"/>
  </w:style>
  <w:style w:type="paragraph" w:customStyle="1" w:styleId="AE38AFF0B3A74FEEBB3EA6B46F2756E7">
    <w:name w:val="AE38AFF0B3A74FEEBB3EA6B46F2756E7"/>
    <w:rsid w:val="0041561F"/>
  </w:style>
  <w:style w:type="paragraph" w:customStyle="1" w:styleId="96BEA2331A244FF9A7B14BA480D803F5">
    <w:name w:val="96BEA2331A244FF9A7B14BA480D803F5"/>
    <w:rsid w:val="0041561F"/>
  </w:style>
  <w:style w:type="paragraph" w:customStyle="1" w:styleId="AC518D33FA574DEBAAEBD02AD587DC24">
    <w:name w:val="AC518D33FA574DEBAAEBD02AD587DC24"/>
    <w:rsid w:val="0041561F"/>
  </w:style>
  <w:style w:type="paragraph" w:customStyle="1" w:styleId="F59E5177B0F441A3834ED52A2DBAE75E">
    <w:name w:val="F59E5177B0F441A3834ED52A2DBAE75E"/>
    <w:rsid w:val="0041561F"/>
  </w:style>
  <w:style w:type="paragraph" w:customStyle="1" w:styleId="E6FEB256D2E1405D95E30FD74412123B">
    <w:name w:val="E6FEB256D2E1405D95E30FD74412123B"/>
    <w:rsid w:val="0041561F"/>
  </w:style>
  <w:style w:type="paragraph" w:customStyle="1" w:styleId="5C7E2D3A9DE5410D887FA270734EC594">
    <w:name w:val="5C7E2D3A9DE5410D887FA270734EC594"/>
    <w:rsid w:val="0041561F"/>
  </w:style>
  <w:style w:type="paragraph" w:customStyle="1" w:styleId="7670AB1DD3084BAAB0D7AC5DB226BF4E">
    <w:name w:val="7670AB1DD3084BAAB0D7AC5DB226BF4E"/>
    <w:rsid w:val="0041561F"/>
  </w:style>
  <w:style w:type="paragraph" w:customStyle="1" w:styleId="77873511312A4F19AD22DF62740A0ADE">
    <w:name w:val="77873511312A4F19AD22DF62740A0ADE"/>
    <w:rsid w:val="0041561F"/>
  </w:style>
  <w:style w:type="paragraph" w:customStyle="1" w:styleId="F2F2739F087046F09355DD7421C94E21">
    <w:name w:val="F2F2739F087046F09355DD7421C94E21"/>
    <w:rsid w:val="0041561F"/>
  </w:style>
  <w:style w:type="paragraph" w:customStyle="1" w:styleId="8317EB19C564411B9647276B373C0592">
    <w:name w:val="8317EB19C564411B9647276B373C0592"/>
    <w:rsid w:val="0041561F"/>
  </w:style>
  <w:style w:type="paragraph" w:customStyle="1" w:styleId="3B54B99CF9C949A4BF821FC990992893">
    <w:name w:val="3B54B99CF9C949A4BF821FC990992893"/>
    <w:rsid w:val="0041561F"/>
  </w:style>
  <w:style w:type="paragraph" w:customStyle="1" w:styleId="CF0F3BA6838E413C8A4E5B0573E929E6">
    <w:name w:val="CF0F3BA6838E413C8A4E5B0573E929E6"/>
    <w:rsid w:val="0041561F"/>
  </w:style>
  <w:style w:type="paragraph" w:customStyle="1" w:styleId="05408EC283A6495FB32983636381AAAC">
    <w:name w:val="05408EC283A6495FB32983636381AAAC"/>
    <w:rsid w:val="0041561F"/>
  </w:style>
  <w:style w:type="paragraph" w:customStyle="1" w:styleId="C259B1D2C9554D448F129039F9423147">
    <w:name w:val="C259B1D2C9554D448F129039F9423147"/>
    <w:rsid w:val="0041561F"/>
  </w:style>
  <w:style w:type="paragraph" w:customStyle="1" w:styleId="5D84414219784CE3AABE30195CD924ED">
    <w:name w:val="5D84414219784CE3AABE30195CD924ED"/>
    <w:rsid w:val="0041561F"/>
  </w:style>
  <w:style w:type="paragraph" w:customStyle="1" w:styleId="3FF72097428847CBA835765D5EACF86F">
    <w:name w:val="3FF72097428847CBA835765D5EACF86F"/>
    <w:rsid w:val="0041561F"/>
  </w:style>
  <w:style w:type="paragraph" w:customStyle="1" w:styleId="63C8316B37284F7BB345C2F4F4914748">
    <w:name w:val="63C8316B37284F7BB345C2F4F4914748"/>
    <w:rsid w:val="0041561F"/>
  </w:style>
  <w:style w:type="paragraph" w:customStyle="1" w:styleId="CA9BEE87B9254C5D91DC51B828F2B801">
    <w:name w:val="CA9BEE87B9254C5D91DC51B828F2B801"/>
    <w:rsid w:val="0041561F"/>
  </w:style>
  <w:style w:type="paragraph" w:customStyle="1" w:styleId="C2A4DE59CD844CDBB51E3E5EBAB5CD8D">
    <w:name w:val="C2A4DE59CD844CDBB51E3E5EBAB5CD8D"/>
    <w:rsid w:val="0041561F"/>
  </w:style>
  <w:style w:type="paragraph" w:customStyle="1" w:styleId="A29A143312084F9EAE36E51A20D803A9">
    <w:name w:val="A29A143312084F9EAE36E51A20D803A9"/>
    <w:rsid w:val="0041561F"/>
  </w:style>
  <w:style w:type="paragraph" w:customStyle="1" w:styleId="B25857F62E76424497EEB566C5E89658">
    <w:name w:val="B25857F62E76424497EEB566C5E89658"/>
    <w:rsid w:val="0041561F"/>
  </w:style>
  <w:style w:type="paragraph" w:customStyle="1" w:styleId="210EA6EF44E6427CA64FA508DFE721DC">
    <w:name w:val="210EA6EF44E6427CA64FA508DFE721DC"/>
    <w:rsid w:val="0041561F"/>
  </w:style>
  <w:style w:type="paragraph" w:customStyle="1" w:styleId="C7B7BB6418F64438AA00D619E2A8B919">
    <w:name w:val="C7B7BB6418F64438AA00D619E2A8B919"/>
    <w:rsid w:val="0041561F"/>
  </w:style>
  <w:style w:type="paragraph" w:customStyle="1" w:styleId="FB6ED82D844644858EE19F3FBC7FAFB5">
    <w:name w:val="FB6ED82D844644858EE19F3FBC7FAFB5"/>
    <w:rsid w:val="0041561F"/>
  </w:style>
  <w:style w:type="paragraph" w:customStyle="1" w:styleId="F2CC3057A69D47589FE7D715E23EEDAC">
    <w:name w:val="F2CC3057A69D47589FE7D715E23EEDAC"/>
    <w:rsid w:val="0041561F"/>
  </w:style>
  <w:style w:type="paragraph" w:customStyle="1" w:styleId="6D91397050B544398393CD5D02AF0ADC">
    <w:name w:val="6D91397050B544398393CD5D02AF0ADC"/>
    <w:rsid w:val="0041561F"/>
  </w:style>
  <w:style w:type="paragraph" w:customStyle="1" w:styleId="FCC8CEDC24ED44169C0FFEFED56EA864">
    <w:name w:val="FCC8CEDC24ED44169C0FFEFED56EA864"/>
    <w:rsid w:val="0041561F"/>
  </w:style>
  <w:style w:type="paragraph" w:customStyle="1" w:styleId="8C64E2F1A66843C08C49D3F1E2769B88">
    <w:name w:val="8C64E2F1A66843C08C49D3F1E2769B88"/>
    <w:rsid w:val="0041561F"/>
  </w:style>
  <w:style w:type="paragraph" w:customStyle="1" w:styleId="1CBAC23A9E084DCFBA8870351B95884D">
    <w:name w:val="1CBAC23A9E084DCFBA8870351B95884D"/>
    <w:rsid w:val="0041561F"/>
  </w:style>
  <w:style w:type="paragraph" w:customStyle="1" w:styleId="F607F4488F834D6EB93F4E91573AE4FF">
    <w:name w:val="F607F4488F834D6EB93F4E91573AE4FF"/>
    <w:rsid w:val="0041561F"/>
  </w:style>
  <w:style w:type="paragraph" w:customStyle="1" w:styleId="CC341A129EC9467F8836552752052495">
    <w:name w:val="CC341A129EC9467F8836552752052495"/>
    <w:rsid w:val="0041561F"/>
  </w:style>
  <w:style w:type="paragraph" w:customStyle="1" w:styleId="5AE1558EE95E41A0BBC0CE3B9488E96B">
    <w:name w:val="5AE1558EE95E41A0BBC0CE3B9488E96B"/>
    <w:rsid w:val="0041561F"/>
  </w:style>
  <w:style w:type="paragraph" w:customStyle="1" w:styleId="396F5EA01AFE4EBBB02FDAD27EFD9F8E">
    <w:name w:val="396F5EA01AFE4EBBB02FDAD27EFD9F8E"/>
    <w:rsid w:val="0041561F"/>
  </w:style>
  <w:style w:type="paragraph" w:customStyle="1" w:styleId="FA813F345F434693A318987A4D90A76E">
    <w:name w:val="FA813F345F434693A318987A4D90A76E"/>
    <w:rsid w:val="0041561F"/>
  </w:style>
  <w:style w:type="paragraph" w:customStyle="1" w:styleId="DCFF2ECCC751460A8E55CA8A5AAB9D16">
    <w:name w:val="DCFF2ECCC751460A8E55CA8A5AAB9D16"/>
    <w:rsid w:val="0041561F"/>
  </w:style>
  <w:style w:type="paragraph" w:customStyle="1" w:styleId="DF9487E900C2411F8EE4B77B7612D169">
    <w:name w:val="DF9487E900C2411F8EE4B77B7612D169"/>
    <w:rsid w:val="0041561F"/>
  </w:style>
  <w:style w:type="paragraph" w:customStyle="1" w:styleId="7196F67E2DE84887AE60101588C786D2">
    <w:name w:val="7196F67E2DE84887AE60101588C786D2"/>
    <w:rsid w:val="0041561F"/>
  </w:style>
  <w:style w:type="paragraph" w:customStyle="1" w:styleId="D170444DFD2C4C879CCB077D868B5235">
    <w:name w:val="D170444DFD2C4C879CCB077D868B5235"/>
    <w:rsid w:val="0041561F"/>
  </w:style>
  <w:style w:type="paragraph" w:customStyle="1" w:styleId="57CFE60A69224CA599FF9F76E42928DC">
    <w:name w:val="57CFE60A69224CA599FF9F76E42928DC"/>
    <w:rsid w:val="0041561F"/>
  </w:style>
  <w:style w:type="paragraph" w:customStyle="1" w:styleId="F81209E40CE64C2BB5BE89624A7DD5AE">
    <w:name w:val="F81209E40CE64C2BB5BE89624A7DD5AE"/>
    <w:rsid w:val="0041561F"/>
  </w:style>
  <w:style w:type="paragraph" w:customStyle="1" w:styleId="7D761942DE294D52A1C867ABB2497BF2">
    <w:name w:val="7D761942DE294D52A1C867ABB2497BF2"/>
    <w:rsid w:val="0041561F"/>
  </w:style>
  <w:style w:type="paragraph" w:customStyle="1" w:styleId="A6803D74B18E4918BD12A2C394166093">
    <w:name w:val="A6803D74B18E4918BD12A2C394166093"/>
    <w:rsid w:val="0041561F"/>
  </w:style>
  <w:style w:type="paragraph" w:customStyle="1" w:styleId="AEB60378155642059EB432FF1EC20EDF">
    <w:name w:val="AEB60378155642059EB432FF1EC20EDF"/>
    <w:rsid w:val="0041561F"/>
  </w:style>
  <w:style w:type="paragraph" w:customStyle="1" w:styleId="53169B0E36DE4F61AC0BE151CE0A23EC">
    <w:name w:val="53169B0E36DE4F61AC0BE151CE0A23EC"/>
    <w:rsid w:val="0041561F"/>
  </w:style>
  <w:style w:type="paragraph" w:customStyle="1" w:styleId="BEF35BEDF42245C9A8BA5E2C476706F6">
    <w:name w:val="BEF35BEDF42245C9A8BA5E2C476706F6"/>
    <w:rsid w:val="0041561F"/>
  </w:style>
  <w:style w:type="paragraph" w:customStyle="1" w:styleId="430654168E9D45F097CED573A2629B61">
    <w:name w:val="430654168E9D45F097CED573A2629B61"/>
    <w:rsid w:val="0041561F"/>
  </w:style>
  <w:style w:type="paragraph" w:customStyle="1" w:styleId="6127EBCCDCAA42AAA68FFB9BAF4A55AC">
    <w:name w:val="6127EBCCDCAA42AAA68FFB9BAF4A55AC"/>
    <w:rsid w:val="0041561F"/>
  </w:style>
  <w:style w:type="paragraph" w:customStyle="1" w:styleId="CCD44F144B1741A59C4C930E3EF0B6C5">
    <w:name w:val="CCD44F144B1741A59C4C930E3EF0B6C5"/>
    <w:rsid w:val="0041561F"/>
  </w:style>
  <w:style w:type="paragraph" w:customStyle="1" w:styleId="C54E8A99CA8E484CA4AA2C68350BCD17">
    <w:name w:val="C54E8A99CA8E484CA4AA2C68350BCD17"/>
    <w:rsid w:val="0041561F"/>
  </w:style>
  <w:style w:type="paragraph" w:customStyle="1" w:styleId="6227994BB0904C99992D8135CAC5AA9C">
    <w:name w:val="6227994BB0904C99992D8135CAC5AA9C"/>
    <w:rsid w:val="0041561F"/>
  </w:style>
  <w:style w:type="paragraph" w:customStyle="1" w:styleId="1352015F1C8244FD9007E0EFA51D0E80">
    <w:name w:val="1352015F1C8244FD9007E0EFA51D0E80"/>
    <w:rsid w:val="0041561F"/>
  </w:style>
  <w:style w:type="paragraph" w:customStyle="1" w:styleId="523BDEB621C5448FB5B50565A8535DC4">
    <w:name w:val="523BDEB621C5448FB5B50565A8535DC4"/>
    <w:rsid w:val="0041561F"/>
  </w:style>
  <w:style w:type="paragraph" w:customStyle="1" w:styleId="F207D2FE572D462CABC95387D27EB570">
    <w:name w:val="F207D2FE572D462CABC95387D27EB570"/>
    <w:rsid w:val="0041561F"/>
  </w:style>
  <w:style w:type="paragraph" w:customStyle="1" w:styleId="8FA0140AEC31468DBD959B13950354D5">
    <w:name w:val="8FA0140AEC31468DBD959B13950354D5"/>
    <w:rsid w:val="0041561F"/>
  </w:style>
  <w:style w:type="paragraph" w:customStyle="1" w:styleId="4575503A90EC4AE888242A6A0B9AF767">
    <w:name w:val="4575503A90EC4AE888242A6A0B9AF767"/>
    <w:rsid w:val="0041561F"/>
  </w:style>
  <w:style w:type="paragraph" w:customStyle="1" w:styleId="78CCE7BF1C854774B062AE8806BBD56F">
    <w:name w:val="78CCE7BF1C854774B062AE8806BBD56F"/>
    <w:rsid w:val="0041561F"/>
  </w:style>
  <w:style w:type="paragraph" w:customStyle="1" w:styleId="DAAA1A2DF2F043A8BF58B56F4DAF4361">
    <w:name w:val="DAAA1A2DF2F043A8BF58B56F4DAF4361"/>
    <w:rsid w:val="0041561F"/>
  </w:style>
  <w:style w:type="paragraph" w:customStyle="1" w:styleId="8EBA14283E20406DBF3D9AD0E8F4429A">
    <w:name w:val="8EBA14283E20406DBF3D9AD0E8F4429A"/>
    <w:rsid w:val="0041561F"/>
  </w:style>
  <w:style w:type="paragraph" w:customStyle="1" w:styleId="C1E7970991FD4E969513B370166D128F">
    <w:name w:val="C1E7970991FD4E969513B370166D128F"/>
    <w:rsid w:val="0041561F"/>
  </w:style>
  <w:style w:type="paragraph" w:customStyle="1" w:styleId="E8EBAFE83AA943E8B032FE31FD733B33">
    <w:name w:val="E8EBAFE83AA943E8B032FE31FD733B33"/>
    <w:rsid w:val="0041561F"/>
  </w:style>
  <w:style w:type="paragraph" w:customStyle="1" w:styleId="C1C36D937DE94F07957768CB0B1A4A11">
    <w:name w:val="C1C36D937DE94F07957768CB0B1A4A11"/>
    <w:rsid w:val="0041561F"/>
  </w:style>
  <w:style w:type="paragraph" w:customStyle="1" w:styleId="6203F6A423E24049AF1D9DA848EC9893">
    <w:name w:val="6203F6A423E24049AF1D9DA848EC9893"/>
    <w:rsid w:val="0041561F"/>
  </w:style>
  <w:style w:type="paragraph" w:customStyle="1" w:styleId="FE068A2B06EB48959B06905077E46699">
    <w:name w:val="FE068A2B06EB48959B06905077E46699"/>
    <w:rsid w:val="0041561F"/>
  </w:style>
  <w:style w:type="paragraph" w:customStyle="1" w:styleId="D81685471DE24258AB7A5ADC16B22AC4">
    <w:name w:val="D81685471DE24258AB7A5ADC16B22AC4"/>
    <w:rsid w:val="0041561F"/>
  </w:style>
  <w:style w:type="paragraph" w:customStyle="1" w:styleId="99F4789FC2B3431B8DC45958AE4ACE90">
    <w:name w:val="99F4789FC2B3431B8DC45958AE4ACE90"/>
    <w:rsid w:val="0041561F"/>
  </w:style>
  <w:style w:type="paragraph" w:customStyle="1" w:styleId="D11C6D92F4464E729F614912AA0D3BCC">
    <w:name w:val="D11C6D92F4464E729F614912AA0D3BCC"/>
    <w:rsid w:val="0041561F"/>
  </w:style>
  <w:style w:type="paragraph" w:customStyle="1" w:styleId="15578F1D46774D489635107BC26444C3">
    <w:name w:val="15578F1D46774D489635107BC26444C3"/>
    <w:rsid w:val="0041561F"/>
  </w:style>
  <w:style w:type="paragraph" w:customStyle="1" w:styleId="CA6F9557AA2E4DC9A1151BF9340CE6BA">
    <w:name w:val="CA6F9557AA2E4DC9A1151BF9340CE6BA"/>
    <w:rsid w:val="0041561F"/>
  </w:style>
  <w:style w:type="paragraph" w:customStyle="1" w:styleId="4E5A70E62C4247DBBB3F24482002ED60">
    <w:name w:val="4E5A70E62C4247DBBB3F24482002ED60"/>
    <w:rsid w:val="0041561F"/>
  </w:style>
  <w:style w:type="paragraph" w:customStyle="1" w:styleId="AD8D0BF0563E40A9B5982A9A2C0F1106">
    <w:name w:val="AD8D0BF0563E40A9B5982A9A2C0F1106"/>
    <w:rsid w:val="0041561F"/>
  </w:style>
  <w:style w:type="paragraph" w:customStyle="1" w:styleId="974D974890874522A55D3B6A54D0CB17">
    <w:name w:val="974D974890874522A55D3B6A54D0CB17"/>
    <w:rsid w:val="0041561F"/>
  </w:style>
  <w:style w:type="paragraph" w:customStyle="1" w:styleId="7143584FC1EF464CAA1CF345536804F4">
    <w:name w:val="7143584FC1EF464CAA1CF345536804F4"/>
    <w:rsid w:val="0041561F"/>
  </w:style>
  <w:style w:type="paragraph" w:customStyle="1" w:styleId="BCA8F975E5C443B185019C97DF903A3B">
    <w:name w:val="BCA8F975E5C443B185019C97DF903A3B"/>
    <w:rsid w:val="0041561F"/>
  </w:style>
  <w:style w:type="paragraph" w:customStyle="1" w:styleId="AAC2FF55A77B40719990791FA31E2A38">
    <w:name w:val="AAC2FF55A77B40719990791FA31E2A38"/>
    <w:rsid w:val="0041561F"/>
  </w:style>
  <w:style w:type="paragraph" w:customStyle="1" w:styleId="886CE3DE257D435886491FD0C4F9C11D">
    <w:name w:val="886CE3DE257D435886491FD0C4F9C11D"/>
    <w:rsid w:val="0041561F"/>
  </w:style>
  <w:style w:type="paragraph" w:customStyle="1" w:styleId="9EF0C544150D4C4A81CB969E931C4102">
    <w:name w:val="9EF0C544150D4C4A81CB969E931C4102"/>
    <w:rsid w:val="0041561F"/>
  </w:style>
  <w:style w:type="paragraph" w:customStyle="1" w:styleId="71F3A6F0EE63471FB66CC2D22FF8CAEE">
    <w:name w:val="71F3A6F0EE63471FB66CC2D22FF8CAEE"/>
    <w:rsid w:val="0041561F"/>
  </w:style>
  <w:style w:type="paragraph" w:customStyle="1" w:styleId="9ACC2BDC3E7844E296F3997B4516C6E2">
    <w:name w:val="9ACC2BDC3E7844E296F3997B4516C6E2"/>
    <w:rsid w:val="0041561F"/>
  </w:style>
  <w:style w:type="paragraph" w:customStyle="1" w:styleId="9380F4F3D7DA48F68A0CF613D90D9BEF">
    <w:name w:val="9380F4F3D7DA48F68A0CF613D90D9BEF"/>
    <w:rsid w:val="0041561F"/>
  </w:style>
  <w:style w:type="paragraph" w:customStyle="1" w:styleId="726BF3507BE64A7E804FAD0D2DB1107D">
    <w:name w:val="726BF3507BE64A7E804FAD0D2DB1107D"/>
    <w:rsid w:val="0041561F"/>
  </w:style>
  <w:style w:type="paragraph" w:customStyle="1" w:styleId="B30B376C11E94A15B9662531FD51037F">
    <w:name w:val="B30B376C11E94A15B9662531FD51037F"/>
    <w:rsid w:val="0041561F"/>
  </w:style>
  <w:style w:type="paragraph" w:customStyle="1" w:styleId="567D981B003940E2A7A88CE8D85FA86A">
    <w:name w:val="567D981B003940E2A7A88CE8D85FA86A"/>
    <w:rsid w:val="0041561F"/>
  </w:style>
  <w:style w:type="paragraph" w:customStyle="1" w:styleId="41C143BDCB43469190BB42C983626AD1">
    <w:name w:val="41C143BDCB43469190BB42C983626AD1"/>
    <w:rsid w:val="0041561F"/>
  </w:style>
  <w:style w:type="paragraph" w:customStyle="1" w:styleId="999C4EB5FBA340F58CA43EAF8C8C4AB7">
    <w:name w:val="999C4EB5FBA340F58CA43EAF8C8C4AB7"/>
    <w:rsid w:val="0041561F"/>
  </w:style>
  <w:style w:type="paragraph" w:customStyle="1" w:styleId="91DBA2CF510A4791A4E123388E668455">
    <w:name w:val="91DBA2CF510A4791A4E123388E668455"/>
    <w:rsid w:val="0041561F"/>
  </w:style>
  <w:style w:type="paragraph" w:customStyle="1" w:styleId="48102215C4164CD0B7AB544A030F57F0">
    <w:name w:val="48102215C4164CD0B7AB544A030F57F0"/>
    <w:rsid w:val="0041561F"/>
  </w:style>
  <w:style w:type="paragraph" w:customStyle="1" w:styleId="11669299BB5A49D7BA816BDE3C45B299">
    <w:name w:val="11669299BB5A49D7BA816BDE3C45B299"/>
    <w:rsid w:val="0041561F"/>
  </w:style>
  <w:style w:type="paragraph" w:customStyle="1" w:styleId="1F805AB68D9E4D349D39F96B2A118CD9">
    <w:name w:val="1F805AB68D9E4D349D39F96B2A118CD9"/>
    <w:rsid w:val="0041561F"/>
  </w:style>
  <w:style w:type="paragraph" w:customStyle="1" w:styleId="6ED20282D1B0413BB19AB41F0BA45202">
    <w:name w:val="6ED20282D1B0413BB19AB41F0BA45202"/>
    <w:rsid w:val="0041561F"/>
  </w:style>
  <w:style w:type="paragraph" w:customStyle="1" w:styleId="565984F9358641D3BD2D5AA8276F3363">
    <w:name w:val="565984F9358641D3BD2D5AA8276F3363"/>
    <w:rsid w:val="0041561F"/>
  </w:style>
  <w:style w:type="paragraph" w:customStyle="1" w:styleId="8EF75B678AD44CA1BD9E0F1C3655EF01">
    <w:name w:val="8EF75B678AD44CA1BD9E0F1C3655EF01"/>
    <w:rsid w:val="0041561F"/>
  </w:style>
  <w:style w:type="paragraph" w:customStyle="1" w:styleId="EDF9AA3DC55346D6A61921B9A84FD4B9">
    <w:name w:val="EDF9AA3DC55346D6A61921B9A84FD4B9"/>
    <w:rsid w:val="0041561F"/>
  </w:style>
  <w:style w:type="paragraph" w:customStyle="1" w:styleId="D98FF94C722F4D1FAFBDDB1D2B1449D0">
    <w:name w:val="D98FF94C722F4D1FAFBDDB1D2B1449D0"/>
    <w:rsid w:val="0041561F"/>
  </w:style>
  <w:style w:type="paragraph" w:customStyle="1" w:styleId="6CE24A16A6E04B72A0E0D4425F44F2FB">
    <w:name w:val="6CE24A16A6E04B72A0E0D4425F44F2FB"/>
    <w:rsid w:val="0041561F"/>
  </w:style>
  <w:style w:type="paragraph" w:customStyle="1" w:styleId="B853BCB5FDD74D3EB7AF0DB78D0E08FA">
    <w:name w:val="B853BCB5FDD74D3EB7AF0DB78D0E08FA"/>
    <w:rsid w:val="0041561F"/>
  </w:style>
  <w:style w:type="paragraph" w:customStyle="1" w:styleId="BE44D18ACED24311BACD547BFF32BD17">
    <w:name w:val="BE44D18ACED24311BACD547BFF32BD17"/>
    <w:rsid w:val="0041561F"/>
  </w:style>
  <w:style w:type="paragraph" w:customStyle="1" w:styleId="09098D113FAF4A5A99146D79076F1807">
    <w:name w:val="09098D113FAF4A5A99146D79076F1807"/>
    <w:rsid w:val="0041561F"/>
  </w:style>
  <w:style w:type="paragraph" w:customStyle="1" w:styleId="BB43B370BB0646D68EAA6573D18B1D14">
    <w:name w:val="BB43B370BB0646D68EAA6573D18B1D14"/>
    <w:rsid w:val="0041561F"/>
  </w:style>
  <w:style w:type="paragraph" w:customStyle="1" w:styleId="F22672EB58674E6E8FC67FFA6485BC69">
    <w:name w:val="F22672EB58674E6E8FC67FFA6485BC69"/>
    <w:rsid w:val="0041561F"/>
  </w:style>
  <w:style w:type="paragraph" w:customStyle="1" w:styleId="7D31135231C345C98364AE30E74BF7EB">
    <w:name w:val="7D31135231C345C98364AE30E74BF7EB"/>
    <w:rsid w:val="0041561F"/>
  </w:style>
  <w:style w:type="paragraph" w:customStyle="1" w:styleId="B067BBD444414D48B2BA6AADE694F8E6">
    <w:name w:val="B067BBD444414D48B2BA6AADE694F8E6"/>
    <w:rsid w:val="0041561F"/>
  </w:style>
  <w:style w:type="paragraph" w:customStyle="1" w:styleId="175CF3217BF448BDA977A896AC70173B">
    <w:name w:val="175CF3217BF448BDA977A896AC70173B"/>
    <w:rsid w:val="0041561F"/>
  </w:style>
  <w:style w:type="paragraph" w:customStyle="1" w:styleId="ED5CF821AC694B6A9B3B470131CFEE9C">
    <w:name w:val="ED5CF821AC694B6A9B3B470131CFEE9C"/>
    <w:rsid w:val="0041561F"/>
  </w:style>
  <w:style w:type="paragraph" w:customStyle="1" w:styleId="0B5354C989224CEFADB30B4AE04E272D">
    <w:name w:val="0B5354C989224CEFADB30B4AE04E272D"/>
    <w:rsid w:val="0041561F"/>
  </w:style>
  <w:style w:type="paragraph" w:customStyle="1" w:styleId="D141DB6E62D1460A9AFBFCEEE0FEDFCE">
    <w:name w:val="D141DB6E62D1460A9AFBFCEEE0FEDFCE"/>
    <w:rsid w:val="0041561F"/>
  </w:style>
  <w:style w:type="paragraph" w:customStyle="1" w:styleId="30D779F02893431C977D1B9A60A1073B">
    <w:name w:val="30D779F02893431C977D1B9A60A1073B"/>
    <w:rsid w:val="0041561F"/>
  </w:style>
  <w:style w:type="paragraph" w:customStyle="1" w:styleId="113A9FB89CE7493492D03A3C69BBE27E">
    <w:name w:val="113A9FB89CE7493492D03A3C69BBE27E"/>
    <w:rsid w:val="0041561F"/>
  </w:style>
  <w:style w:type="paragraph" w:customStyle="1" w:styleId="D92CFD3B7A89493FA47081DE19CE8ACF">
    <w:name w:val="D92CFD3B7A89493FA47081DE19CE8ACF"/>
    <w:rsid w:val="00415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B26B1E7CDF84CABBA55307D406825" ma:contentTypeVersion="11" ma:contentTypeDescription="Create a new document." ma:contentTypeScope="" ma:versionID="53e39cea918204b74c3512dfa1fa3dda">
  <xsd:schema xmlns:xsd="http://www.w3.org/2001/XMLSchema" xmlns:xs="http://www.w3.org/2001/XMLSchema" xmlns:p="http://schemas.microsoft.com/office/2006/metadata/properties" xmlns:ns2="032b716f-760e-4e5c-a620-25f10a369cf5" xmlns:ns3="e7457259-2fcd-48c6-9ece-53082a9b0e46" targetNamespace="http://schemas.microsoft.com/office/2006/metadata/properties" ma:root="true" ma:fieldsID="08140a856db11806562765240d93d3f5" ns2:_="" ns3:_="">
    <xsd:import namespace="032b716f-760e-4e5c-a620-25f10a369cf5"/>
    <xsd:import namespace="e7457259-2fcd-48c6-9ece-53082a9b0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b716f-760e-4e5c-a620-25f10a369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7259-2fcd-48c6-9ece-53082a9b0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9E6C53-4A90-4128-968E-64CC9CDE29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E81A86-1352-4B76-8023-6614331AD6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426C72-A336-4763-88FD-2E99F25FA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2b716f-760e-4e5c-a620-25f10a369cf5"/>
    <ds:schemaRef ds:uri="e7457259-2fcd-48c6-9ece-53082a9b0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66DB40-EC1C-4E5B-BBDF-2C04B1C1AE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BadasATP.dotx</Template>
  <TotalTime>8</TotalTime>
  <Pages>9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ATP</vt:lpstr>
    </vt:vector>
  </TitlesOfParts>
  <Company>RAD Data Communication Ltd.</Company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ATP</dc:title>
  <dc:creator>yehoshafat_r</dc:creator>
  <cp:lastModifiedBy>Ilya Ginzburg</cp:lastModifiedBy>
  <cp:revision>3</cp:revision>
  <cp:lastPrinted>2003-07-27T14:19:00Z</cp:lastPrinted>
  <dcterms:created xsi:type="dcterms:W3CDTF">2022-06-19T13:00:00Z</dcterms:created>
  <dcterms:modified xsi:type="dcterms:W3CDTF">2022-06-20T03:59:00Z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0x010100049B26B1E7CDF84CABBA55307D406825</vt:lpwstr>
  </property>
</Properties>
</file>